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Pr="00DC22B4" w:rsidR="00270F62" w:rsidP="00F8040D" w:rsidRDefault="00270F62" w14:paraId="39C8D588" wp14:textId="77777777" wp14:noSpellErr="1">
      <w:pPr>
        <w:jc w:val="center"/>
        <w:rPr>
          <w:rFonts w:ascii="Arial Black" w:hAnsi="Arial Black"/>
          <w:sz w:val="38"/>
        </w:rPr>
      </w:pPr>
      <w:r w:rsidRPr="6BA32B63" w:rsidR="6BA32B63">
        <w:rPr>
          <w:rFonts w:ascii="Arial Black" w:hAnsi="Arial Black" w:eastAsia="Arial Black" w:cs="Arial Black"/>
          <w:sz w:val="38"/>
          <w:szCs w:val="38"/>
        </w:rPr>
        <w:t xml:space="preserve">Documento de Requisitos </w:t>
      </w:r>
      <w:r w:rsidRPr="6BA32B63" w:rsidR="6BA32B63">
        <w:rPr>
          <w:rFonts w:ascii="Arial Black" w:hAnsi="Arial Black" w:eastAsia="Arial Black" w:cs="Arial Black"/>
          <w:sz w:val="38"/>
          <w:szCs w:val="38"/>
        </w:rPr>
        <w:t>Detalhado</w:t>
      </w:r>
    </w:p>
    <w:p xmlns:wp14="http://schemas.microsoft.com/office/word/2010/wordml" w:rsidRPr="005849B8" w:rsidR="00270F62" w:rsidP="00F8040D" w:rsidRDefault="00270F62" w14:paraId="2B2BE031" wp14:textId="77777777" wp14:noSpellErr="1">
      <w:pPr>
        <w:jc w:val="center"/>
        <w:rPr>
          <w:rFonts w:ascii="Arial" w:hAnsi="Arial" w:cs="Arial"/>
          <w:sz w:val="24"/>
          <w:szCs w:val="24"/>
        </w:rPr>
      </w:pPr>
      <w:r w:rsidRPr="6BA32B63" w:rsidR="6BA32B63">
        <w:rPr>
          <w:rFonts w:ascii="Arial" w:hAnsi="Arial" w:eastAsia="Arial" w:cs="Arial"/>
          <w:sz w:val="24"/>
          <w:szCs w:val="24"/>
        </w:rPr>
        <w:t>(</w:t>
      </w:r>
      <w:r w:rsidRPr="6BA32B63" w:rsidR="6BA32B63">
        <w:rPr>
          <w:rFonts w:ascii="Arial" w:hAnsi="Arial" w:eastAsia="Arial" w:cs="Arial"/>
          <w:sz w:val="24"/>
          <w:szCs w:val="24"/>
        </w:rPr>
        <w:t>Especificação Funcional</w:t>
      </w:r>
      <w:r w:rsidRPr="6BA32B63" w:rsidR="6BA32B63">
        <w:rPr>
          <w:rFonts w:ascii="Arial" w:hAnsi="Arial" w:eastAsia="Arial" w:cs="Arial"/>
          <w:sz w:val="24"/>
          <w:szCs w:val="24"/>
        </w:rPr>
        <w:t>)</w:t>
      </w:r>
    </w:p>
    <w:p xmlns:wp14="http://schemas.microsoft.com/office/word/2010/wordml" w:rsidR="00270F62" w:rsidP="00F8040D" w:rsidRDefault="00270F62" w14:paraId="19BF92F7" wp14:textId="77777777">
      <w:pPr>
        <w:jc w:val="center"/>
        <w:rPr>
          <w:rFonts w:ascii="Arial Black" w:hAnsi="Arial Black"/>
          <w:sz w:val="38"/>
        </w:rPr>
      </w:pPr>
    </w:p>
    <w:p xmlns:wp14="http://schemas.microsoft.com/office/word/2010/wordml" w:rsidR="00270F62" w:rsidP="00F8040D" w:rsidRDefault="00270F62" w14:paraId="474073D3" wp14:textId="77777777">
      <w:pPr>
        <w:jc w:val="center"/>
        <w:rPr>
          <w:rFonts w:ascii="Arial Black" w:hAnsi="Arial Black"/>
          <w:sz w:val="38"/>
        </w:rPr>
      </w:pPr>
    </w:p>
    <w:p xmlns:wp14="http://schemas.microsoft.com/office/word/2010/wordml" w:rsidR="00270F62" w:rsidP="00F8040D" w:rsidRDefault="00270F62" w14:paraId="538E3EDC" wp14:textId="77777777">
      <w:pPr>
        <w:jc w:val="center"/>
        <w:rPr>
          <w:rFonts w:ascii="Arial Black" w:hAnsi="Arial Black"/>
          <w:sz w:val="38"/>
        </w:rPr>
      </w:pPr>
    </w:p>
    <w:p xmlns:wp14="http://schemas.microsoft.com/office/word/2010/wordml" w:rsidRPr="00DC22B4" w:rsidR="00270F62" w:rsidP="00F8040D" w:rsidRDefault="00270F62" w14:paraId="113D2246" wp14:textId="77777777">
      <w:pPr>
        <w:jc w:val="center"/>
        <w:rPr>
          <w:rFonts w:ascii="Arial Black" w:hAnsi="Arial Black"/>
          <w:sz w:val="38"/>
        </w:rPr>
      </w:pPr>
    </w:p>
    <w:p xmlns:wp14="http://schemas.microsoft.com/office/word/2010/wordml" w:rsidRPr="00DC22B4" w:rsidR="00270F62" w:rsidP="00F8040D" w:rsidRDefault="00270F62" w14:paraId="7C73DBE3" wp14:textId="77777777" wp14:noSpellErr="1">
      <w:pPr>
        <w:jc w:val="center"/>
        <w:rPr>
          <w:rFonts w:ascii="Arial Black" w:hAnsi="Arial Black"/>
          <w:sz w:val="38"/>
        </w:rPr>
      </w:pPr>
      <w:r w:rsidRPr="6BA32B63" w:rsidR="6BA32B63">
        <w:rPr>
          <w:rFonts w:ascii="Arial Black" w:hAnsi="Arial Black" w:eastAsia="Arial Black" w:cs="Arial Black"/>
          <w:sz w:val="38"/>
          <w:szCs w:val="38"/>
        </w:rPr>
        <w:t xml:space="preserve">Sistema de Moto Táxi </w:t>
      </w:r>
    </w:p>
    <w:p xmlns:wp14="http://schemas.microsoft.com/office/word/2010/wordml" w:rsidR="00270F62" w:rsidP="00F8040D" w:rsidRDefault="00270F62" w14:paraId="3FBFCB9C" wp14:textId="77777777">
      <w:pPr>
        <w:tabs>
          <w:tab w:val="left" w:pos="7410"/>
        </w:tabs>
        <w:jc w:val="center"/>
      </w:pPr>
    </w:p>
    <w:p xmlns:wp14="http://schemas.microsoft.com/office/word/2010/wordml" w:rsidR="00270F62" w:rsidP="00F8040D" w:rsidRDefault="00270F62" w14:paraId="683CC62D" wp14:textId="77777777"/>
    <w:p xmlns:wp14="http://schemas.microsoft.com/office/word/2010/wordml" w:rsidR="00270F62" w:rsidP="00F8040D" w:rsidRDefault="00270F62" w14:paraId="5DE4FF8A" wp14:textId="77777777"/>
    <w:p xmlns:wp14="http://schemas.microsoft.com/office/word/2010/wordml" w:rsidR="00270F62" w:rsidP="00F8040D" w:rsidRDefault="00270F62" w14:paraId="52157EEE" wp14:textId="77777777"/>
    <w:p xmlns:wp14="http://schemas.microsoft.com/office/word/2010/wordml" w:rsidR="00270F62" w:rsidP="00F8040D" w:rsidRDefault="00270F62" w14:paraId="6DF66568" wp14:textId="77777777"/>
    <w:p xmlns:wp14="http://schemas.microsoft.com/office/word/2010/wordml" w:rsidR="00270F62" w:rsidP="00F8040D" w:rsidRDefault="00270F62" w14:paraId="20ECE975" wp14:textId="77777777"/>
    <w:p xmlns:wp14="http://schemas.microsoft.com/office/word/2010/wordml" w:rsidR="00270F62" w:rsidP="00F8040D" w:rsidRDefault="00270F62" w14:paraId="6F410D91" wp14:textId="77777777"/>
    <w:p xmlns:wp14="http://schemas.microsoft.com/office/word/2010/wordml" w:rsidR="00270F62" w:rsidP="00F8040D" w:rsidRDefault="00270F62" w14:paraId="6B3A286E" wp14:textId="77777777"/>
    <w:p xmlns:wp14="http://schemas.microsoft.com/office/word/2010/wordml" w:rsidR="00270F62" w:rsidP="00F8040D" w:rsidRDefault="00270F62" w14:paraId="2FD45C2F" wp14:textId="77777777">
      <w:pPr>
        <w:ind w:left="5664"/>
      </w:pPr>
      <w:r w:rsidR="6BA32B63">
        <w:rPr/>
        <w:t xml:space="preserve">Este documento consiste no artefato “Documento de Requisitos </w:t>
      </w:r>
      <w:r w:rsidR="6BA32B63">
        <w:rPr/>
        <w:t>Detalhado</w:t>
      </w:r>
      <w:r w:rsidR="6BA32B63">
        <w:rPr/>
        <w:t xml:space="preserve">” de um sistema </w:t>
      </w:r>
      <w:r w:rsidR="6BA32B63">
        <w:rPr/>
        <w:t>desenvolvido como "Projeto Integrador" do 4</w:t>
      </w:r>
      <w:r w:rsidR="6BA32B63">
        <w:rPr/>
        <w:t>º</w:t>
      </w:r>
      <w:r w:rsidR="6BA32B63">
        <w:rPr/>
        <w:t xml:space="preserve"> período do curso Tecnologia em Sistemas para Internet, sob orientação do pro</w:t>
      </w:r>
      <w:r w:rsidR="6BA32B63">
        <w:rPr/>
        <w:t xml:space="preserve">f. </w:t>
      </w:r>
      <w:proofErr w:type="spellStart"/>
      <w:r w:rsidR="6BA32B63">
        <w:rPr/>
        <w:t>Nelio</w:t>
      </w:r>
      <w:proofErr w:type="spellEnd"/>
      <w:r w:rsidR="6BA32B63">
        <w:rPr/>
        <w:t xml:space="preserve"> Alves (nelioalves.com)</w:t>
      </w:r>
      <w:r w:rsidR="6BA32B63">
        <w:rPr/>
        <w:t>, no semestre 2015-2</w:t>
      </w:r>
      <w:r w:rsidR="6BA32B63">
        <w:rPr/>
        <w:t>.</w:t>
      </w:r>
    </w:p>
    <w:p xmlns:wp14="http://schemas.microsoft.com/office/word/2010/wordml" w:rsidR="00270F62" w:rsidP="00F8040D" w:rsidRDefault="00270F62" w14:paraId="328FD579" wp14:textId="77777777"/>
    <w:p xmlns:wp14="http://schemas.microsoft.com/office/word/2010/wordml" w:rsidR="00270F62" w:rsidP="00F8040D" w:rsidRDefault="00270F62" w14:paraId="4D097E2B" wp14:textId="77777777"/>
    <w:p xmlns:wp14="http://schemas.microsoft.com/office/word/2010/wordml" w:rsidR="00270F62" w:rsidP="00F8040D" w:rsidRDefault="00270F62" w14:paraId="77E36698" wp14:textId="77777777"/>
    <w:p xmlns:wp14="http://schemas.microsoft.com/office/word/2010/wordml" w:rsidR="00270F62" w:rsidP="00F8040D" w:rsidRDefault="00270F62" w14:paraId="352027F6" wp14:textId="77777777"/>
    <w:p xmlns:wp14="http://schemas.microsoft.com/office/word/2010/wordml" w:rsidR="00270F62" w:rsidP="00F8040D" w:rsidRDefault="00270F62" w14:paraId="57B897AD" wp14:textId="77777777"/>
    <w:p xmlns:wp14="http://schemas.microsoft.com/office/word/2010/wordml" w:rsidR="00270F62" w:rsidP="00F8040D" w:rsidRDefault="00270F62" w14:paraId="79A021B8" wp14:textId="77777777">
      <w:pPr>
        <w:jc w:val="center"/>
      </w:pPr>
    </w:p>
    <w:p xmlns:wp14="http://schemas.microsoft.com/office/word/2010/wordml" w:rsidR="00270F62" w:rsidRDefault="00270F62" w14:paraId="5C1300EB" wp14:textId="77777777">
      <w:pPr>
        <w:suppressAutoHyphens w:val="0"/>
        <w:jc w:val="left"/>
        <w:rPr>
          <w:b/>
          <w:sz w:val="22"/>
        </w:rPr>
      </w:pPr>
      <w:r>
        <w:br w:type="page"/>
      </w:r>
    </w:p>
    <w:p xmlns:wp14="http://schemas.microsoft.com/office/word/2010/wordml" w:rsidR="00270F62" w:rsidP="00D54C72" w:rsidRDefault="00270F62" w14:paraId="14BBC57B" wp14:textId="77777777" wp14:noSpellErr="1">
      <w:pPr>
        <w:pStyle w:val="Heading1"/>
        <w:rPr/>
      </w:pPr>
      <w:r w:rsidR="6BA32B63">
        <w:rPr/>
        <w:t>Sumário</w:t>
      </w:r>
    </w:p>
    <w:p xmlns:wp14="http://schemas.microsoft.com/office/word/2010/wordml" w:rsidR="00270F62" w:rsidP="20FA877C" w:rsidRDefault="00270F62" w14:paraId="3DBF14A9" wp14:textId="77777777">
      <w:pPr>
        <w:pStyle w:val="TOC1"/>
      </w:pPr>
      <w:r w:rsidRPr="48B9D1AC">
        <w:rPr>
          <w:noProof/>
        </w:rPr>
        <w:t>1. Visão Geral do Sistema</w:t>
      </w:r>
    </w:p>
    <w:p xmlns:wp14="http://schemas.microsoft.com/office/word/2010/wordml" w:rsidR="00270F62" w:rsidP="20FA877C" w:rsidRDefault="00270F62" w14:paraId="2926E4C5" wp14:textId="77777777">
      <w:pPr>
        <w:pStyle w:val="TOC1"/>
      </w:pPr>
      <w:r w:rsidRPr="48B9D1AC">
        <w:rPr>
          <w:noProof/>
        </w:rPr>
        <w:t>2. Casos de Uso - Identificação</w:t>
      </w:r>
    </w:p>
    <w:p xmlns:wp14="http://schemas.microsoft.com/office/word/2010/wordml" w:rsidR="00270F62" w:rsidP="20FA877C" w:rsidRDefault="00270F62" w14:paraId="00460DC6" wp14:textId="77777777">
      <w:pPr>
        <w:pStyle w:val="TOC3"/>
      </w:pPr>
      <w:r w:rsidRPr="48B9D1AC">
        <w:rPr>
          <w:noProof/>
        </w:rPr>
        <w:t>2.2.1. Atores de sistema</w:t>
      </w:r>
    </w:p>
    <w:p xmlns:wp14="http://schemas.microsoft.com/office/word/2010/wordml" w:rsidR="00270F62" w:rsidP="20FA877C" w:rsidRDefault="00270F62" w14:paraId="12842728" wp14:textId="77777777">
      <w:pPr>
        <w:pStyle w:val="TOC3"/>
      </w:pPr>
      <w:r w:rsidRPr="48B9D1AC">
        <w:rPr>
          <w:noProof/>
        </w:rPr>
        <w:t>2.2.2. Visão Geral dos Casos de Uso</w:t>
      </w:r>
    </w:p>
    <w:p xmlns:wp14="http://schemas.microsoft.com/office/word/2010/wordml" w:rsidR="00270F62" w:rsidP="20FA877C" w:rsidRDefault="00270F62" w14:paraId="3936E550" wp14:textId="77777777">
      <w:pPr>
        <w:pStyle w:val="TOC1"/>
      </w:pPr>
      <w:r w:rsidRPr="48B9D1AC">
        <w:rPr>
          <w:noProof/>
        </w:rPr>
        <w:t>3. Casos de Uso - Detalhamento</w:t>
      </w:r>
    </w:p>
    <w:p xmlns:wp14="http://schemas.microsoft.com/office/word/2010/wordml" w:rsidR="00270F62" w:rsidP="20FA877C" w:rsidRDefault="00270F62" w14:paraId="285DA25F" wp14:textId="77777777">
      <w:pPr>
        <w:pStyle w:val="TOC2"/>
      </w:pPr>
      <w:r w:rsidRPr="48B9D1AC">
        <w:rPr>
          <w:noProof/>
        </w:rPr>
        <w:t>UC001: Mostra as corridas de um Moto Taxista por período</w:t>
      </w:r>
    </w:p>
    <w:p xmlns:wp14="http://schemas.microsoft.com/office/word/2010/wordml" w:rsidR="00270F62" w:rsidP="20FA877C" w:rsidRDefault="00270F62" w14:paraId="0047BAD3" wp14:textId="77777777">
      <w:pPr>
        <w:pStyle w:val="TOC2"/>
      </w:pPr>
      <w:r w:rsidRPr="48B9D1AC">
        <w:rPr>
          <w:noProof/>
        </w:rPr>
        <w:t>UC002: Mostrar Moto Taxistas abaixo da média</w:t>
      </w:r>
    </w:p>
    <w:p xmlns:wp14="http://schemas.microsoft.com/office/word/2010/wordml" w:rsidR="00270F62" w:rsidP="20FA877C" w:rsidRDefault="00270F62" w14:paraId="5AADBA94" wp14:textId="77777777">
      <w:pPr>
        <w:pStyle w:val="TOC2"/>
      </w:pPr>
      <w:r w:rsidRPr="48B9D1AC">
        <w:rPr>
          <w:noProof/>
        </w:rPr>
        <w:t>UC003: Mostrar Moto Taxistas acima da média</w:t>
      </w:r>
    </w:p>
    <w:p xmlns:wp14="http://schemas.microsoft.com/office/word/2010/wordml" w:rsidR="00270F62" w:rsidP="20FA877C" w:rsidRDefault="00270F62" w14:paraId="1EE0DC7C" wp14:textId="77777777">
      <w:pPr>
        <w:pStyle w:val="TOC2"/>
      </w:pPr>
      <w:r w:rsidRPr="48B9D1AC">
        <w:rPr>
          <w:noProof/>
        </w:rPr>
        <w:t>UC004: Manter  Moto Taxista</w:t>
      </w:r>
    </w:p>
    <w:p xmlns:wp14="http://schemas.microsoft.com/office/word/2010/wordml" w:rsidR="00270F62" w:rsidP="20FA877C" w:rsidRDefault="00270F62" w14:paraId="60A66C66" wp14:textId="77777777">
      <w:pPr>
        <w:pStyle w:val="TOC2"/>
      </w:pPr>
      <w:r w:rsidRPr="48B9D1AC">
        <w:rPr>
          <w:noProof/>
        </w:rPr>
        <w:t>UC005: Mostrar a média de um Moto Taxista</w:t>
      </w:r>
    </w:p>
    <w:p xmlns:wp14="http://schemas.microsoft.com/office/word/2010/wordml" w:rsidR="00270F62" w:rsidP="20FA877C" w:rsidRDefault="00270F62" w14:paraId="31DD08D1" wp14:textId="77777777">
      <w:pPr>
        <w:pStyle w:val="TOC2"/>
      </w:pPr>
      <w:r w:rsidRPr="48B9D1AC">
        <w:rPr>
          <w:noProof/>
        </w:rPr>
        <w:t>UC006: Realizar Avaliação</w:t>
      </w:r>
    </w:p>
    <w:p xmlns:wp14="http://schemas.microsoft.com/office/word/2010/wordml" w:rsidR="00270F62" w:rsidP="20FA877C" w:rsidRDefault="00270F62" w14:paraId="2BF59450" wp14:textId="77777777">
      <w:pPr>
        <w:pStyle w:val="TOC2"/>
      </w:pPr>
      <w:r w:rsidRPr="48B9D1AC">
        <w:rPr>
          <w:noProof/>
        </w:rPr>
        <w:t>UC007: Solicitar Corrida</w:t>
      </w:r>
    </w:p>
    <w:p xmlns:wp14="http://schemas.microsoft.com/office/word/2010/wordml" w:rsidR="00270F62" w:rsidP="20FA877C" w:rsidRDefault="00270F62" w14:paraId="4935E57A" wp14:textId="77777777">
      <w:pPr>
        <w:pStyle w:val="TOC2"/>
      </w:pPr>
      <w:r w:rsidRPr="48B9D1AC">
        <w:rPr>
          <w:noProof/>
        </w:rPr>
        <w:t>UC008: Manter Bandeirada</w:t>
      </w:r>
    </w:p>
    <w:p xmlns:wp14="http://schemas.microsoft.com/office/word/2010/wordml" w:rsidR="00270F62" w:rsidP="20FA877C" w:rsidRDefault="00270F62" w14:paraId="7004A887" wp14:textId="77777777">
      <w:pPr>
        <w:pStyle w:val="TOC2"/>
      </w:pPr>
      <w:r w:rsidRPr="48B9D1AC">
        <w:rPr>
          <w:noProof/>
        </w:rPr>
        <w:t>UC009: Manter  Cliente</w:t>
      </w:r>
    </w:p>
    <w:p xmlns:wp14="http://schemas.microsoft.com/office/word/2010/wordml" w:rsidR="00270F62" w:rsidP="20FA877C" w:rsidRDefault="00270F62" w14:paraId="57680C52" wp14:textId="77777777">
      <w:pPr>
        <w:pStyle w:val="TOC2"/>
      </w:pPr>
      <w:r w:rsidRPr="48B9D1AC">
        <w:rPr>
          <w:noProof/>
        </w:rPr>
        <w:t>UC010: Pesquisar Moto Taxista</w:t>
      </w:r>
    </w:p>
    <w:p xmlns:wp14="http://schemas.microsoft.com/office/word/2010/wordml" w:rsidR="00270F62" w:rsidP="20FA877C" w:rsidRDefault="00270F62" w14:paraId="4E263B30" wp14:textId="77777777">
      <w:pPr>
        <w:pStyle w:val="TOC2"/>
      </w:pPr>
      <w:r w:rsidRPr="48B9D1AC">
        <w:rPr>
          <w:noProof/>
        </w:rPr>
        <w:t>UC011: Pesquisar chamado</w:t>
      </w:r>
    </w:p>
    <w:p xmlns:wp14="http://schemas.microsoft.com/office/word/2010/wordml" w:rsidR="00270F62" w:rsidP="48B9D1AC" w:rsidRDefault="00270F62" w14:paraId="797F85D9" wp14:textId="77777777">
      <w:pPr>
        <w:pStyle w:val="TOC2"/>
      </w:pPr>
      <w:r w:rsidRPr="48B9D1AC">
        <w:rPr>
          <w:noProof/>
        </w:rPr>
        <w:t>UC012: Pesquisar corridas por cliente</w:t>
      </w:r>
    </w:p>
    <w:p xmlns:wp14="http://schemas.microsoft.com/office/word/2010/wordml" w:rsidRPr="00D54C72" w:rsidR="00270F62" w:rsidP="48B9D1AC" w:rsidRDefault="00270F62" w14:paraId="7892B1BC" wp14:textId="77777777" wp14:noSpellErr="1">
      <w:pPr>
        <w:pStyle w:val="TOC2"/>
        <w:rPr>
          <w:sz w:val="18"/>
        </w:rPr>
      </w:pPr>
      <w:r w:rsidRPr="6BA32B63" w:rsidR="6BA32B63">
        <w:rPr>
          <w:rFonts w:ascii="Calibri,Times New Roman" w:hAnsi="Calibri,Times New Roman" w:eastAsia="Calibri,Times New Roman" w:cs="Calibri,Times New Roman"/>
        </w:rPr>
        <w:t>UC013: Manter Empresa</w:t>
      </w:r>
    </w:p>
    <w:p xmlns:wp14="http://schemas.microsoft.com/office/word/2010/wordml" w:rsidR="00270F62" w:rsidP="00D54C72" w:rsidRDefault="00270F62" w14:paraId="488B362F" wp14:textId="77777777">
      <w:pPr>
        <w:ind w:firstLine="720"/>
        <w:rPr>
          <w:b/>
        </w:rPr>
      </w:pPr>
      <w:r>
        <w:br w:type="page"/>
      </w:r>
      <w:r>
        <w:fldChar w:fldCharType="begin"/>
      </w:r>
      <w:r>
        <w:instrText xml:space="preserve"> TOC \o "1-9" \t "Título 9;9;Título 8;8;Título 7;7;Título 6;6;Título 5;5;Título 4;4;Título 3;3;Título 2;2;Título 1;1;sumário;1" </w:instrText>
      </w:r>
      <w:r>
        <w:fldChar w:fldCharType="end"/>
      </w:r>
    </w:p>
    <w:p xmlns:wp14="http://schemas.microsoft.com/office/word/2010/wordml" w:rsidRPr="00A223F5" w:rsidR="00270F62" w:rsidP="00A223F5" w:rsidRDefault="00270F62" w14:paraId="2EB1BEA4" wp14:textId="77777777" wp14:noSpellErr="1">
      <w:pPr>
        <w:pStyle w:val="Heading1"/>
        <w:numPr>
          <w:numId w:val="0"/>
        </w:numPr>
      </w:pPr>
      <w:bookmarkStart w:name="_Toc431920371" w:id="0"/>
      <w:r>
        <w:rPr/>
        <w:t>1. Visão Geral do Sistema</w:t>
      </w:r>
      <w:bookmarkEnd w:id="0"/>
    </w:p>
    <w:p xmlns:wp14="http://schemas.microsoft.com/office/word/2010/wordml" w:rsidR="00270F62" w:rsidP="23D944F3" w:rsidRDefault="00270F62" w14:paraId="331F9226" wp14:textId="77777777">
      <w:pPr>
        <w:pStyle w:val="BodyText"/>
      </w:pPr>
    </w:p>
    <w:p xmlns:wp14="http://schemas.microsoft.com/office/word/2010/wordml" w:rsidRPr="00152D4A" w:rsidR="00270F62" w:rsidP="00B33614" w:rsidRDefault="00270F62" w14:paraId="31E3E5C1" wp14:textId="77777777" wp14:noSpellErr="1">
      <w:pPr>
        <w:rPr>
          <w:rFonts w:cs="Calibri"/>
        </w:rPr>
      </w:pPr>
      <w:r w:rsidR="6BA32B63">
        <w:rPr/>
        <w:t xml:space="preserve">Este projeto tem por finalidade criar </w:t>
      </w:r>
      <w:r w:rsidRPr="6BA32B63" w:rsidR="6BA32B63">
        <w:rPr>
          <w:rFonts w:ascii="Calibri" w:hAnsi="Calibri" w:eastAsia="Calibri" w:cs="Calibri"/>
        </w:rPr>
        <w:t xml:space="preserve">um sistema para realizar chamados para serviços de moto táxi na cidade de Uberlândia-MG. O sistema seja totalmente web, disponibilizando uma interface para que o solicitante possa fazer seu chamado disponibilizando informações como endereço atual e o endereço pretendido. </w:t>
      </w:r>
    </w:p>
    <w:p xmlns:wp14="http://schemas.microsoft.com/office/word/2010/wordml" w:rsidRPr="00152D4A" w:rsidR="00270F62" w:rsidP="00B33614" w:rsidRDefault="00270F62" w14:paraId="6D474B68" wp14:textId="77777777" wp14:noSpellErr="1">
      <w:r w:rsidRPr="6BA32B63" w:rsidR="6BA32B63">
        <w:rPr>
          <w:rFonts w:ascii="Calibri" w:hAnsi="Calibri" w:eastAsia="Calibri" w:cs="Calibri"/>
        </w:rPr>
        <w:t>Cada corrida será cobrada de acordo com um valor padrão. Após solicitado o serviço de corrida, o pedido será encaminhado para o ponto de moto táxi mais próximo, referenciando o CEP fornecido pelo solicitante.</w:t>
      </w:r>
    </w:p>
    <w:p xmlns:wp14="http://schemas.microsoft.com/office/word/2010/wordml" w:rsidRPr="00152D4A" w:rsidR="00270F62" w:rsidP="00AF15A1" w:rsidRDefault="00270F62" w14:paraId="7D33DB6B" wp14:textId="77777777"/>
    <w:p xmlns:wp14="http://schemas.microsoft.com/office/word/2010/wordml" w:rsidRPr="00152D4A" w:rsidR="00270F62" w:rsidP="48B9D1AC" w:rsidRDefault="00270F62" w14:paraId="5553D32D" wp14:textId="77777777" wp14:noSpellErr="1">
      <w:r w:rsidRPr="6BA32B63" w:rsidR="6BA32B63">
        <w:rPr>
          <w:rFonts w:ascii="Calibri" w:hAnsi="Calibri" w:eastAsia="Calibri" w:cs="Calibri"/>
        </w:rPr>
        <w:t>O sistema deverá gerenciar informações de moto taxista, chamado, cliente, empresa e avaliações.</w:t>
      </w:r>
    </w:p>
    <w:p xmlns:wp14="http://schemas.microsoft.com/office/word/2010/wordml" w:rsidRPr="00152D4A" w:rsidR="00270F62" w:rsidP="48B9D1AC" w:rsidRDefault="00270F62" w14:paraId="1C69F58C" wp14:textId="77777777"/>
    <w:p xmlns:wp14="http://schemas.microsoft.com/office/word/2010/wordml" w:rsidRPr="00152D4A" w:rsidR="00270F62" w:rsidP="48B9D1AC" w:rsidRDefault="00270F62" w14:paraId="69CEC8FF" wp14:textId="77777777" wp14:noSpellErr="1">
      <w:r w:rsidR="6BA32B63">
        <w:rPr/>
        <w:t>Funcionalidades do sistema:</w:t>
      </w:r>
    </w:p>
    <w:p xmlns:wp14="http://schemas.microsoft.com/office/word/2010/wordml" w:rsidRPr="00152D4A" w:rsidR="00270F62" w:rsidP="48B9D1AC" w:rsidRDefault="00270F62" w14:paraId="4B8C2769" wp14:textId="77777777" wp14:noSpellErr="1">
      <w:r w:rsidRPr="6BA32B63" w:rsidR="6BA32B63">
        <w:rPr>
          <w:rFonts w:ascii="Calibri" w:hAnsi="Calibri" w:eastAsia="Calibri" w:cs="Calibri"/>
        </w:rPr>
        <w:t xml:space="preserve">O sistema deverá conter os seguintes cadastros: </w:t>
      </w:r>
    </w:p>
    <w:p xmlns:wp14="http://schemas.microsoft.com/office/word/2010/wordml" w:rsidRPr="00152D4A" w:rsidR="00270F62" w:rsidP="0008571E" w:rsidRDefault="00270F62" w14:paraId="33FD38E2" wp14:textId="77777777" wp14:noSpellErr="1">
      <w:pPr>
        <w:pStyle w:val="ListParagraph"/>
        <w:numPr>
          <w:ilvl w:val="0"/>
          <w:numId w:val="6"/>
        </w:numPr>
        <w:rPr>
          <w:sz w:val="20"/>
          <w:szCs w:val="20"/>
        </w:rPr>
      </w:pPr>
      <w:r w:rsidRPr="6BA32B63" w:rsidR="6BA32B63">
        <w:rPr>
          <w:sz w:val="20"/>
          <w:szCs w:val="20"/>
        </w:rPr>
        <w:t>Taxistas</w:t>
      </w:r>
    </w:p>
    <w:p xmlns:wp14="http://schemas.microsoft.com/office/word/2010/wordml" w:rsidRPr="00152D4A" w:rsidR="00270F62" w:rsidP="0008571E" w:rsidRDefault="00270F62" w14:paraId="2BCCBD15" wp14:textId="77777777" wp14:noSpellErr="1">
      <w:pPr>
        <w:pStyle w:val="ListParagraph"/>
        <w:numPr>
          <w:ilvl w:val="0"/>
          <w:numId w:val="6"/>
        </w:numPr>
        <w:rPr>
          <w:sz w:val="20"/>
          <w:szCs w:val="20"/>
        </w:rPr>
      </w:pPr>
      <w:r w:rsidRPr="6BA32B63" w:rsidR="6BA32B63">
        <w:rPr>
          <w:sz w:val="20"/>
          <w:szCs w:val="20"/>
        </w:rPr>
        <w:t>Clientes;</w:t>
      </w:r>
    </w:p>
    <w:p xmlns:wp14="http://schemas.microsoft.com/office/word/2010/wordml" w:rsidRPr="00152D4A" w:rsidR="00270F62" w:rsidP="0008571E" w:rsidRDefault="00270F62" w14:paraId="33322122" wp14:textId="77777777" wp14:noSpellErr="1">
      <w:pPr>
        <w:pStyle w:val="ListParagraph"/>
        <w:numPr>
          <w:ilvl w:val="0"/>
          <w:numId w:val="6"/>
        </w:numPr>
        <w:rPr>
          <w:sz w:val="20"/>
          <w:szCs w:val="20"/>
        </w:rPr>
      </w:pPr>
      <w:r w:rsidRPr="6BA32B63" w:rsidR="6BA32B63">
        <w:rPr>
          <w:sz w:val="20"/>
          <w:szCs w:val="20"/>
        </w:rPr>
        <w:t>Empresas;</w:t>
      </w:r>
    </w:p>
    <w:p xmlns:wp14="http://schemas.microsoft.com/office/word/2010/wordml" w:rsidRPr="00152D4A" w:rsidR="00270F62" w:rsidP="0008571E" w:rsidRDefault="00270F62" w14:paraId="4028B3CF" wp14:textId="77777777">
      <w:pPr>
        <w:pStyle w:val="ListParagraph"/>
        <w:suppressAutoHyphens w:val="0"/>
        <w:spacing w:line="259" w:lineRule="auto"/>
        <w:ind w:left="1440"/>
        <w:jc w:val="left"/>
        <w:rPr>
          <w:sz w:val="20"/>
          <w:szCs w:val="20"/>
        </w:rPr>
      </w:pPr>
    </w:p>
    <w:p xmlns:wp14="http://schemas.microsoft.com/office/word/2010/wordml" w:rsidRPr="00152D4A" w:rsidR="00270F62" w:rsidP="00AF15A1" w:rsidRDefault="00270F62" w14:paraId="4F18DF45" wp14:textId="77777777" wp14:noSpellErr="1">
      <w:r w:rsidR="6BA32B63">
        <w:rPr/>
        <w:t>O sistema deverá emitir os seguintes relatórios:</w:t>
      </w:r>
    </w:p>
    <w:p xmlns:wp14="http://schemas.microsoft.com/office/word/2010/wordml" w:rsidRPr="00152D4A" w:rsidR="00270F62" w:rsidP="0008571E" w:rsidRDefault="00270F62" w14:paraId="0503CD7C"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Avaliações de taxistas;</w:t>
      </w:r>
    </w:p>
    <w:p xmlns:wp14="http://schemas.microsoft.com/office/word/2010/wordml" w:rsidRPr="00152D4A" w:rsidR="00270F62" w:rsidP="0008571E" w:rsidRDefault="00270F62" w14:paraId="09815F2A"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Avaliações de empresa;</w:t>
      </w:r>
    </w:p>
    <w:p xmlns:wp14="http://schemas.microsoft.com/office/word/2010/wordml" w:rsidRPr="00152D4A" w:rsidR="00270F62" w:rsidP="0008571E" w:rsidRDefault="00270F62" w14:paraId="2A675A17"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Chamados por cliente;</w:t>
      </w:r>
    </w:p>
    <w:p xmlns:wp14="http://schemas.microsoft.com/office/word/2010/wordml" w:rsidRPr="00152D4A" w:rsidR="00270F62" w:rsidP="0008571E" w:rsidRDefault="00270F62" w14:paraId="10F71480"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Chamados por período;</w:t>
      </w:r>
    </w:p>
    <w:p xmlns:wp14="http://schemas.microsoft.com/office/word/2010/wordml" w:rsidRPr="00152D4A" w:rsidR="00270F62" w:rsidP="0008571E" w:rsidRDefault="00270F62" w14:paraId="69EFB4BB"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Corridas por período;</w:t>
      </w:r>
    </w:p>
    <w:p xmlns:wp14="http://schemas.microsoft.com/office/word/2010/wordml" w:rsidRPr="00152D4A" w:rsidR="00270F62" w:rsidP="0008571E" w:rsidRDefault="00270F62" w14:paraId="0688E64C" wp14:textId="77777777" wp14:noSpellErr="1">
      <w:pPr>
        <w:pStyle w:val="ListParagraph"/>
        <w:numPr>
          <w:ilvl w:val="0"/>
          <w:numId w:val="5"/>
        </w:numPr>
        <w:suppressAutoHyphens w:val="0"/>
        <w:spacing w:line="259" w:lineRule="auto"/>
        <w:jc w:val="left"/>
        <w:rPr>
          <w:sz w:val="20"/>
          <w:szCs w:val="20"/>
        </w:rPr>
      </w:pPr>
      <w:r w:rsidRPr="6BA32B63" w:rsidR="6BA32B63">
        <w:rPr>
          <w:rFonts w:ascii="Calibri" w:hAnsi="Calibri" w:eastAsia="Calibri" w:cs="Calibri"/>
          <w:sz w:val="20"/>
          <w:szCs w:val="20"/>
        </w:rPr>
        <w:t>Corridas por taxistas;</w:t>
      </w:r>
    </w:p>
    <w:p xmlns:wp14="http://schemas.microsoft.com/office/word/2010/wordml" w:rsidRPr="00152D4A" w:rsidR="00270F62" w:rsidP="00AF15A1" w:rsidRDefault="00270F62" w14:paraId="3FDF23CE" wp14:textId="77777777"/>
    <w:p xmlns:wp14="http://schemas.microsoft.com/office/word/2010/wordml" w:rsidRPr="00152D4A" w:rsidR="00270F62" w:rsidP="00AF15A1" w:rsidRDefault="00270F62" w14:paraId="5D9D44B7" wp14:textId="77777777" wp14:noSpellErr="1">
      <w:r w:rsidR="6BA32B63">
        <w:rPr/>
        <w:t>O sistema terá ainda a seguinte funcionalidade:</w:t>
      </w:r>
    </w:p>
    <w:p xmlns:wp14="http://schemas.microsoft.com/office/word/2010/wordml" w:rsidRPr="00152D4A" w:rsidR="00270F62" w:rsidP="0008571E" w:rsidRDefault="00270F62" w14:paraId="7767C459" wp14:textId="77777777" wp14:noSpellErr="1">
      <w:pPr>
        <w:pStyle w:val="ListParagraph"/>
        <w:numPr>
          <w:ilvl w:val="0"/>
          <w:numId w:val="5"/>
        </w:numPr>
        <w:suppressAutoHyphens w:val="0"/>
        <w:spacing w:line="259" w:lineRule="auto"/>
        <w:jc w:val="left"/>
        <w:rPr>
          <w:sz w:val="20"/>
          <w:szCs w:val="20"/>
        </w:rPr>
      </w:pPr>
      <w:r w:rsidRPr="6BA32B63">
        <w:rPr>
          <w:rFonts w:ascii="Calibri" w:hAnsi="Calibri" w:eastAsia="Calibri" w:cs="Calibri"/>
          <w:sz w:val="20"/>
          <w:szCs w:val="20"/>
        </w:rPr>
        <w:t xml:space="preserve">A avaliação dos taxistas e da empresa consiste em atribuição de uma nota de </w:t>
      </w:r>
      <w:smartTag w:uri="urn:schemas-microsoft-com:office:smarttags" w:element="metricconverter">
        <w:smartTagPr>
          <w:attr w:name="ProductID" w:val="1 a"/>
        </w:smartTagPr>
        <w:r w:rsidRPr="6BA32B63">
          <w:rPr>
            <w:rFonts w:ascii="Calibri" w:hAnsi="Calibri" w:eastAsia="Calibri" w:cs="Calibri"/>
            <w:sz w:val="20"/>
            <w:szCs w:val="20"/>
          </w:rPr>
          <w:t>1 a</w:t>
        </w:r>
      </w:smartTag>
      <w:r w:rsidRPr="6BA32B63">
        <w:rPr>
          <w:rFonts w:ascii="Calibri" w:hAnsi="Calibri" w:eastAsia="Calibri" w:cs="Calibri"/>
          <w:sz w:val="20"/>
          <w:szCs w:val="20"/>
        </w:rPr>
        <w:t xml:space="preserve"> 5 e um comentário. Esta avaliação é opcional para o cliente.</w:t>
      </w:r>
    </w:p>
    <w:p xmlns:wp14="http://schemas.microsoft.com/office/word/2010/wordml" w:rsidR="00270F62" w:rsidP="00CB2ECD" w:rsidRDefault="00270F62" w14:paraId="4F1588EC" wp14:textId="77777777"/>
    <w:p xmlns:wp14="http://schemas.microsoft.com/office/word/2010/wordml" w:rsidR="00270F62" w:rsidRDefault="00270F62" w14:paraId="40467D0E" wp14:textId="77777777">
      <w:pPr>
        <w:suppressAutoHyphens w:val="0"/>
        <w:jc w:val="left"/>
      </w:pPr>
    </w:p>
    <w:p xmlns:wp14="http://schemas.microsoft.com/office/word/2010/wordml" w:rsidR="00270F62" w:rsidRDefault="00270F62" w14:paraId="3D6404C0" wp14:textId="77777777">
      <w:pPr>
        <w:suppressAutoHyphens w:val="0"/>
        <w:jc w:val="left"/>
      </w:pPr>
    </w:p>
    <w:p xmlns:wp14="http://schemas.microsoft.com/office/word/2010/wordml" w:rsidR="00270F62" w:rsidRDefault="00270F62" w14:paraId="3F44941E" wp14:textId="77777777">
      <w:pPr>
        <w:suppressAutoHyphens w:val="0"/>
        <w:jc w:val="left"/>
      </w:pPr>
    </w:p>
    <w:p xmlns:wp14="http://schemas.microsoft.com/office/word/2010/wordml" w:rsidR="00270F62" w:rsidRDefault="00270F62" w14:paraId="669E76B4" wp14:textId="77777777">
      <w:pPr>
        <w:suppressAutoHyphens w:val="0"/>
        <w:jc w:val="left"/>
        <w:rPr>
          <w:rFonts w:ascii="Arial Black" w:hAnsi="Arial Black"/>
          <w:kern w:val="36"/>
          <w:sz w:val="36"/>
        </w:rPr>
      </w:pPr>
      <w:r>
        <w:br w:type="page"/>
      </w:r>
    </w:p>
    <w:p xmlns:wp14="http://schemas.microsoft.com/office/word/2010/wordml" w:rsidR="00270F62" w:rsidP="00D43C01" w:rsidRDefault="00270F62" w14:paraId="428B2CF1" wp14:textId="77777777" wp14:noSpellErr="1">
      <w:pPr>
        <w:pStyle w:val="Heading1"/>
        <w:numPr>
          <w:numId w:val="0"/>
        </w:numPr>
      </w:pPr>
      <w:bookmarkStart w:name="_Toc431920372" w:id="1"/>
      <w:r>
        <w:rPr/>
        <w:t>2. Casos de Uso - Identificação</w:t>
      </w:r>
      <w:bookmarkEnd w:id="1"/>
    </w:p>
    <w:p xmlns:wp14="http://schemas.microsoft.com/office/word/2010/wordml" w:rsidRPr="00125BDE" w:rsidR="00270F62" w:rsidP="00C47B97" w:rsidRDefault="00270F62" w14:paraId="75A171D8" wp14:textId="77777777" wp14:noSpellErr="1">
      <w:pPr>
        <w:pStyle w:val="Heading3"/>
      </w:pPr>
      <w:bookmarkStart w:name="_Toc431920373" w:id="2"/>
      <w:r>
        <w:rPr/>
        <w:t>2.2.1. Atores de sistema</w:t>
      </w:r>
      <w:bookmarkEnd w:id="2"/>
    </w:p>
    <w:tbl>
      <w:tblPr>
        <w:tblW w:w="8997"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052"/>
        <w:gridCol w:w="6945"/>
      </w:tblGrid>
      <w:tr xmlns:wp14="http://schemas.microsoft.com/office/word/2010/wordml" w:rsidRPr="007E56C6" w:rsidR="00270F62" w:rsidTr="6BA32B63" w14:paraId="29BD2B68" wp14:textId="77777777">
        <w:trPr>
          <w:trHeight w:val="245"/>
        </w:trPr>
        <w:tc>
          <w:tcPr>
            <w:tcW w:w="2052" w:type="dxa"/>
            <w:shd w:val="clear" w:color="auto" w:fill="F2F2F2" w:themeFill="background1" w:themeFillShade="F2"/>
            <w:tcMar/>
            <w:vAlign w:val="center"/>
          </w:tcPr>
          <w:p w:rsidRPr="007E56C6" w:rsidR="00270F62" w:rsidP="007C050C" w:rsidRDefault="00270F62" w14:paraId="3BA0A21C" wp14:textId="77777777" wp14:noSpellErr="1">
            <w:pPr>
              <w:jc w:val="left"/>
              <w:rPr>
                <w:b/>
              </w:rPr>
            </w:pPr>
            <w:r w:rsidRPr="6BA32B63" w:rsidR="6BA32B63">
              <w:rPr>
                <w:b w:val="1"/>
                <w:bCs w:val="1"/>
              </w:rPr>
              <w:t>Nome</w:t>
            </w:r>
          </w:p>
        </w:tc>
        <w:tc>
          <w:tcPr>
            <w:tcW w:w="6945" w:type="dxa"/>
            <w:shd w:val="clear" w:color="auto" w:fill="F2F2F2" w:themeFill="background1" w:themeFillShade="F2"/>
            <w:tcMar/>
            <w:vAlign w:val="center"/>
          </w:tcPr>
          <w:p w:rsidRPr="007E56C6" w:rsidR="00270F62" w:rsidP="007C050C" w:rsidRDefault="00270F62" w14:paraId="5F25E5F0" wp14:textId="77777777" wp14:noSpellErr="1">
            <w:pPr>
              <w:jc w:val="left"/>
              <w:rPr>
                <w:b/>
              </w:rPr>
            </w:pPr>
            <w:r w:rsidRPr="6BA32B63" w:rsidR="6BA32B63">
              <w:rPr>
                <w:b w:val="1"/>
                <w:bCs w:val="1"/>
              </w:rPr>
              <w:t>Descrição</w:t>
            </w:r>
          </w:p>
        </w:tc>
      </w:tr>
      <w:tr xmlns:wp14="http://schemas.microsoft.com/office/word/2010/wordml" w:rsidRPr="007E56C6" w:rsidR="00270F62" w:rsidTr="6BA32B63" w14:paraId="3114EB89" wp14:textId="77777777">
        <w:trPr>
          <w:trHeight w:val="317"/>
        </w:trPr>
        <w:tc>
          <w:tcPr>
            <w:tcW w:w="2052" w:type="dxa"/>
            <w:tcMar/>
            <w:vAlign w:val="center"/>
          </w:tcPr>
          <w:p w:rsidRPr="007E56C6" w:rsidR="00270F62" w:rsidP="007C050C" w:rsidRDefault="00270F62" w14:paraId="2D614247" wp14:textId="77777777" wp14:noSpellErr="1">
            <w:pPr>
              <w:jc w:val="left"/>
            </w:pPr>
            <w:r w:rsidR="6BA32B63">
              <w:rPr/>
              <w:t>Cliente</w:t>
            </w:r>
          </w:p>
        </w:tc>
        <w:tc>
          <w:tcPr>
            <w:tcW w:w="6945" w:type="dxa"/>
            <w:tcMar/>
            <w:vAlign w:val="center"/>
          </w:tcPr>
          <w:p w:rsidRPr="007E56C6" w:rsidR="00270F62" w:rsidP="00C47B97" w:rsidRDefault="00270F62" w14:paraId="619C3354" wp14:textId="77777777" wp14:noSpellErr="1">
            <w:pPr>
              <w:jc w:val="left"/>
            </w:pPr>
            <w:r w:rsidR="6BA32B63">
              <w:rPr/>
              <w:t>Responsável por realizar seus próprios chamados. Também é responsável pelo próprio cadastro de cliente e atualização do mesmo.</w:t>
            </w:r>
          </w:p>
        </w:tc>
      </w:tr>
      <w:tr xmlns:wp14="http://schemas.microsoft.com/office/word/2010/wordml" w:rsidRPr="007E56C6" w:rsidR="00270F62" w:rsidTr="6BA32B63" w14:paraId="0BDB2EE8" wp14:textId="77777777">
        <w:trPr>
          <w:trHeight w:val="317"/>
        </w:trPr>
        <w:tc>
          <w:tcPr>
            <w:tcW w:w="2052" w:type="dxa"/>
            <w:tcMar/>
            <w:vAlign w:val="center"/>
          </w:tcPr>
          <w:p w:rsidRPr="007E56C6" w:rsidR="00270F62" w:rsidP="007C050C" w:rsidRDefault="00270F62" w14:paraId="3BDF995C" wp14:textId="77777777" wp14:noSpellErr="1">
            <w:pPr>
              <w:jc w:val="left"/>
            </w:pPr>
            <w:r w:rsidR="6BA32B63">
              <w:rPr/>
              <w:t>Administrador</w:t>
            </w:r>
          </w:p>
        </w:tc>
        <w:tc>
          <w:tcPr>
            <w:tcW w:w="6945" w:type="dxa"/>
            <w:tcMar/>
            <w:vAlign w:val="center"/>
          </w:tcPr>
          <w:p w:rsidRPr="007E56C6" w:rsidR="00270F62" w:rsidP="52676BF4" w:rsidRDefault="00270F62" w14:paraId="0312325A" wp14:textId="77777777" wp14:noSpellErr="1">
            <w:r w:rsidRPr="6BA32B63" w:rsidR="6BA32B63">
              <w:rPr>
                <w:rFonts w:ascii="Calibri" w:hAnsi="Calibri" w:eastAsia="Calibri" w:cs="Calibri"/>
                <w:sz w:val="22"/>
                <w:szCs w:val="22"/>
              </w:rPr>
              <w:t xml:space="preserve">Responsável por manter o cadastro das empresas, bandeiradas (clientes, operadores e administradores). Também é o ator que pode acessar os relatórios. </w:t>
            </w:r>
          </w:p>
        </w:tc>
      </w:tr>
      <w:tr xmlns:wp14="http://schemas.microsoft.com/office/word/2010/wordml" w:rsidR="00270F62" w:rsidTr="6BA32B63" w14:paraId="3D3053FA" wp14:textId="77777777">
        <w:trPr>
          <w:trHeight w:val="317"/>
        </w:trPr>
        <w:tc>
          <w:tcPr>
            <w:tcW w:w="2052" w:type="dxa"/>
            <w:tcMar/>
            <w:vAlign w:val="center"/>
          </w:tcPr>
          <w:p w:rsidR="00270F62" w:rsidP="48B9D1AC" w:rsidRDefault="00270F62" w14:paraId="1CCCEFC4" wp14:textId="77777777" wp14:noSpellErr="1">
            <w:r w:rsidR="6BA32B63">
              <w:rPr/>
              <w:t>Anônimo</w:t>
            </w:r>
          </w:p>
        </w:tc>
        <w:tc>
          <w:tcPr>
            <w:tcW w:w="6945" w:type="dxa"/>
            <w:tcMar/>
            <w:vAlign w:val="center"/>
          </w:tcPr>
          <w:p w:rsidR="00270F62" w:rsidP="48B9D1AC" w:rsidRDefault="00270F62" w14:paraId="3E8ED95F" wp14:textId="77777777" wp14:noSpellErr="1">
            <w:r w:rsidRPr="6BA32B63" w:rsidR="6BA32B63">
              <w:rPr>
                <w:rFonts w:ascii="Calibri" w:hAnsi="Calibri" w:eastAsia="Calibri" w:cs="Calibri"/>
                <w:sz w:val="22"/>
                <w:szCs w:val="22"/>
              </w:rPr>
              <w:t>Ator que pode acessar somente as áreas públicas do sistema, inclusive sem identificação. Os demais atores também podem acessar essas áreas.</w:t>
            </w:r>
          </w:p>
        </w:tc>
      </w:tr>
    </w:tbl>
    <w:p xmlns:wp14="http://schemas.microsoft.com/office/word/2010/wordml" w:rsidR="00270F62" w:rsidP="00C47B97" w:rsidRDefault="00270F62" w14:paraId="34BB9369" wp14:textId="77777777"/>
    <w:p xmlns:wp14="http://schemas.microsoft.com/office/word/2010/wordml" w:rsidR="00270F62" w:rsidP="00C47B97" w:rsidRDefault="00270F62" w14:paraId="26B081B2" wp14:textId="77777777"/>
    <w:p xmlns:wp14="http://schemas.microsoft.com/office/word/2010/wordml" w:rsidR="00270F62" w:rsidP="00C47B97" w:rsidRDefault="00270F62" w14:paraId="73141F66" wp14:textId="77777777"/>
    <w:p xmlns:wp14="http://schemas.microsoft.com/office/word/2010/wordml" w:rsidR="00270F62" w:rsidP="00C47B97" w:rsidRDefault="00270F62" w14:paraId="2D744B44" wp14:textId="77777777"/>
    <w:p xmlns:wp14="http://schemas.microsoft.com/office/word/2010/wordml" w:rsidR="00270F62" w:rsidP="00C47B97" w:rsidRDefault="00270F62" w14:paraId="71B45501" wp14:textId="77777777"/>
    <w:p xmlns:wp14="http://schemas.microsoft.com/office/word/2010/wordml" w:rsidR="00270F62" w:rsidP="00125BDE" w:rsidRDefault="00270F62" w14:paraId="5CDCB50A" wp14:textId="77777777" wp14:noSpellErr="1">
      <w:pPr>
        <w:pStyle w:val="Heading3"/>
      </w:pPr>
      <w:bookmarkStart w:name="_Toc431920374" w:id="3"/>
      <w:r>
        <w:rPr/>
        <w:t>2.2.2. Visão Geral dos Casos de Uso</w:t>
      </w:r>
      <w:bookmarkEnd w:id="3"/>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6135"/>
        <w:gridCol w:w="2880"/>
      </w:tblGrid>
      <w:tr xmlns:wp14="http://schemas.microsoft.com/office/word/2010/wordml" w:rsidR="00270F62" w:rsidTr="6BA32B63" w14:paraId="443217FE" wp14:textId="77777777">
        <w:tc>
          <w:tcPr>
            <w:tcW w:w="6135" w:type="dxa"/>
            <w:tcMar/>
          </w:tcPr>
          <w:p w:rsidRPr="00D64B31" w:rsidR="00270F62" w:rsidP="00810EAF" w:rsidRDefault="00270F62" w14:paraId="6683495D" wp14:textId="77777777" wp14:noSpellErr="1">
            <w:pPr>
              <w:jc w:val="center"/>
              <w:rPr>
                <w:sz w:val="22"/>
              </w:rPr>
            </w:pPr>
            <w:r w:rsidRPr="6BA32B63" w:rsidR="6BA32B63">
              <w:rPr>
                <w:rFonts w:ascii="Calibri" w:hAnsi="Calibri" w:eastAsia="Calibri" w:cs="Calibri"/>
                <w:b w:val="1"/>
                <w:bCs w:val="1"/>
                <w:sz w:val="22"/>
                <w:szCs w:val="22"/>
              </w:rPr>
              <w:t>Caso de uso</w:t>
            </w:r>
          </w:p>
        </w:tc>
        <w:tc>
          <w:tcPr>
            <w:tcW w:w="2880" w:type="dxa"/>
            <w:tcMar/>
          </w:tcPr>
          <w:p w:rsidRPr="00D64B31" w:rsidR="00270F62" w:rsidP="00810EAF" w:rsidRDefault="00270F62" w14:paraId="2D00B23B" wp14:textId="77777777" wp14:noSpellErr="1">
            <w:pPr>
              <w:jc w:val="center"/>
              <w:rPr>
                <w:sz w:val="22"/>
              </w:rPr>
            </w:pPr>
            <w:r w:rsidRPr="6BA32B63" w:rsidR="6BA32B63">
              <w:rPr>
                <w:rFonts w:ascii="Calibri" w:hAnsi="Calibri" w:eastAsia="Calibri" w:cs="Calibri"/>
                <w:b w:val="1"/>
                <w:bCs w:val="1"/>
                <w:sz w:val="22"/>
                <w:szCs w:val="22"/>
              </w:rPr>
              <w:t>Atores</w:t>
            </w:r>
          </w:p>
        </w:tc>
      </w:tr>
      <w:tr xmlns:wp14="http://schemas.microsoft.com/office/word/2010/wordml" w:rsidR="00270F62" w:rsidTr="6BA32B63" w14:paraId="3D2F26B0" wp14:textId="77777777">
        <w:tc>
          <w:tcPr>
            <w:tcW w:w="6135" w:type="dxa"/>
            <w:tcMar/>
          </w:tcPr>
          <w:p w:rsidRPr="00D64B31" w:rsidR="00270F62" w:rsidRDefault="00270F62" w14:paraId="0F8FD11E" wp14:textId="77777777" wp14:noSpellErr="1">
            <w:r w:rsidRPr="6BA32B63" w:rsidR="6BA32B63">
              <w:rPr>
                <w:rFonts w:ascii="Calibri" w:hAnsi="Calibri" w:eastAsia="Calibri" w:cs="Calibri"/>
              </w:rPr>
              <w:t>UC001: Mostrar as corridas de um Moto Taxista por período</w:t>
            </w:r>
          </w:p>
        </w:tc>
        <w:tc>
          <w:tcPr>
            <w:tcW w:w="2880" w:type="dxa"/>
            <w:tcMar/>
          </w:tcPr>
          <w:p w:rsidRPr="00D64B31" w:rsidR="00270F62" w:rsidP="00810EAF" w:rsidRDefault="00270F62" w14:paraId="7209CB70" wp14:textId="77777777" wp14:noSpellErr="1">
            <w:pPr>
              <w:jc w:val="center"/>
            </w:pPr>
            <w:r w:rsidRPr="6BA32B63" w:rsidR="6BA32B63">
              <w:rPr>
                <w:rFonts w:ascii="Calibri" w:hAnsi="Calibri" w:eastAsia="Calibri" w:cs="Calibri"/>
              </w:rPr>
              <w:t>Administrador</w:t>
            </w:r>
          </w:p>
        </w:tc>
      </w:tr>
      <w:tr xmlns:wp14="http://schemas.microsoft.com/office/word/2010/wordml" w:rsidR="00270F62" w:rsidTr="6BA32B63" w14:paraId="08AC1261" wp14:textId="77777777">
        <w:tc>
          <w:tcPr>
            <w:tcW w:w="6135" w:type="dxa"/>
            <w:tcMar/>
          </w:tcPr>
          <w:p w:rsidRPr="00D64B31" w:rsidR="00270F62" w:rsidRDefault="00270F62" w14:paraId="511479EC" wp14:textId="77777777" wp14:noSpellErr="1">
            <w:r w:rsidRPr="6BA32B63" w:rsidR="6BA32B63">
              <w:rPr>
                <w:rFonts w:ascii="Calibri" w:hAnsi="Calibri" w:eastAsia="Calibri" w:cs="Calibri"/>
              </w:rPr>
              <w:t>UC002: Mostrar Moto Taxistas abaixo da média</w:t>
            </w:r>
          </w:p>
        </w:tc>
        <w:tc>
          <w:tcPr>
            <w:tcW w:w="2880" w:type="dxa"/>
            <w:tcMar/>
          </w:tcPr>
          <w:p w:rsidRPr="00D64B31" w:rsidR="00270F62" w:rsidP="00810EAF" w:rsidRDefault="00270F62" w14:paraId="3BB7CDCC"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62CE5CD4" wp14:textId="77777777">
        <w:tc>
          <w:tcPr>
            <w:tcW w:w="6135" w:type="dxa"/>
            <w:tcMar/>
          </w:tcPr>
          <w:p w:rsidRPr="00D64B31" w:rsidR="00270F62" w:rsidRDefault="00270F62" w14:paraId="2D00CE5A" wp14:textId="77777777" wp14:noSpellErr="1">
            <w:r w:rsidRPr="6BA32B63" w:rsidR="6BA32B63">
              <w:rPr>
                <w:rFonts w:ascii="Calibri" w:hAnsi="Calibri" w:eastAsia="Calibri" w:cs="Calibri"/>
              </w:rPr>
              <w:t>UC003: Mostrar Moto Taxistas acima da média</w:t>
            </w:r>
          </w:p>
        </w:tc>
        <w:tc>
          <w:tcPr>
            <w:tcW w:w="2880" w:type="dxa"/>
            <w:tcMar/>
          </w:tcPr>
          <w:p w:rsidRPr="00D64B31" w:rsidR="00270F62" w:rsidP="00810EAF" w:rsidRDefault="00270F62" w14:paraId="3FCFD6AB"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160F3F0F" wp14:textId="77777777">
        <w:tc>
          <w:tcPr>
            <w:tcW w:w="6135" w:type="dxa"/>
            <w:tcMar/>
          </w:tcPr>
          <w:p w:rsidRPr="00D64B31" w:rsidR="00270F62" w:rsidRDefault="00270F62" w14:paraId="35CB7ED7" wp14:textId="77777777" wp14:noSpellErr="1">
            <w:r w:rsidRPr="6BA32B63" w:rsidR="6BA32B63">
              <w:rPr>
                <w:rFonts w:ascii="Calibri" w:hAnsi="Calibri" w:eastAsia="Calibri" w:cs="Calibri"/>
              </w:rPr>
              <w:t>UC004: Manter Moto taxista</w:t>
            </w:r>
          </w:p>
        </w:tc>
        <w:tc>
          <w:tcPr>
            <w:tcW w:w="2880" w:type="dxa"/>
            <w:tcMar/>
          </w:tcPr>
          <w:p w:rsidRPr="00D64B31" w:rsidR="00270F62" w:rsidP="00810EAF" w:rsidRDefault="00270F62" w14:paraId="27439C0E" wp14:textId="77777777" wp14:noSpellErr="1">
            <w:pPr>
              <w:jc w:val="center"/>
            </w:pPr>
            <w:r w:rsidRPr="6BA32B63" w:rsidR="6BA32B63">
              <w:rPr>
                <w:rFonts w:ascii="Calibri" w:hAnsi="Calibri" w:eastAsia="Calibri" w:cs="Calibri"/>
              </w:rPr>
              <w:t>Administrador</w:t>
            </w:r>
          </w:p>
        </w:tc>
      </w:tr>
      <w:tr xmlns:wp14="http://schemas.microsoft.com/office/word/2010/wordml" w:rsidR="00270F62" w:rsidTr="6BA32B63" w14:paraId="55EAB590" wp14:textId="77777777">
        <w:tc>
          <w:tcPr>
            <w:tcW w:w="6135" w:type="dxa"/>
            <w:tcMar/>
          </w:tcPr>
          <w:p w:rsidRPr="00D64B31" w:rsidR="00270F62" w:rsidRDefault="00270F62" w14:paraId="0A400D7A" wp14:textId="77777777" wp14:noSpellErr="1">
            <w:r w:rsidRPr="6BA32B63" w:rsidR="6BA32B63">
              <w:rPr>
                <w:rFonts w:ascii="Calibri" w:hAnsi="Calibri" w:eastAsia="Calibri" w:cs="Calibri"/>
              </w:rPr>
              <w:t>UC005: Mostrar a média de um Moto Taxista</w:t>
            </w:r>
          </w:p>
        </w:tc>
        <w:tc>
          <w:tcPr>
            <w:tcW w:w="2880" w:type="dxa"/>
            <w:tcMar/>
          </w:tcPr>
          <w:p w:rsidRPr="00D64B31" w:rsidR="00270F62" w:rsidP="00810EAF" w:rsidRDefault="00270F62" w14:paraId="702C1AF8" wp14:textId="77777777" wp14:noSpellErr="1">
            <w:pPr>
              <w:jc w:val="center"/>
            </w:pPr>
            <w:r w:rsidRPr="6BA32B63" w:rsidR="6BA32B63">
              <w:rPr>
                <w:rFonts w:ascii="Calibri" w:hAnsi="Calibri" w:eastAsia="Calibri" w:cs="Calibri"/>
              </w:rPr>
              <w:t>Administrador</w:t>
            </w:r>
          </w:p>
        </w:tc>
      </w:tr>
      <w:tr xmlns:wp14="http://schemas.microsoft.com/office/word/2010/wordml" w:rsidR="00270F62" w:rsidTr="6BA32B63" w14:paraId="540C3B31" wp14:textId="77777777">
        <w:tc>
          <w:tcPr>
            <w:tcW w:w="6135" w:type="dxa"/>
            <w:tcMar/>
          </w:tcPr>
          <w:p w:rsidRPr="00D64B31" w:rsidR="00270F62" w:rsidP="48B9D1AC" w:rsidRDefault="00270F62" w14:paraId="0F13C846" wp14:textId="77777777" wp14:noSpellErr="1">
            <w:r w:rsidRPr="6BA32B63" w:rsidR="6BA32B63">
              <w:rPr>
                <w:rFonts w:ascii="Calibri" w:hAnsi="Calibri" w:eastAsia="Calibri" w:cs="Calibri"/>
              </w:rPr>
              <w:t>UC006: Realizar Avaliação</w:t>
            </w:r>
          </w:p>
        </w:tc>
        <w:tc>
          <w:tcPr>
            <w:tcW w:w="2880" w:type="dxa"/>
            <w:tcMar/>
          </w:tcPr>
          <w:p w:rsidRPr="00D64B31" w:rsidR="00270F62" w:rsidP="00810EAF" w:rsidRDefault="00270F62" w14:paraId="21B79CFE"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23679A27" wp14:textId="77777777">
        <w:tc>
          <w:tcPr>
            <w:tcW w:w="6135" w:type="dxa"/>
            <w:tcMar/>
          </w:tcPr>
          <w:p w:rsidRPr="00D64B31" w:rsidR="00270F62" w:rsidP="48B9D1AC" w:rsidRDefault="00270F62" w14:paraId="7DA63041" wp14:textId="77777777" wp14:noSpellErr="1">
            <w:r w:rsidRPr="6BA32B63" w:rsidR="6BA32B63">
              <w:rPr>
                <w:rFonts w:ascii="Calibri" w:hAnsi="Calibri" w:eastAsia="Calibri" w:cs="Calibri"/>
              </w:rPr>
              <w:t>UC007: Solicitar Corrida</w:t>
            </w:r>
          </w:p>
        </w:tc>
        <w:tc>
          <w:tcPr>
            <w:tcW w:w="2880" w:type="dxa"/>
            <w:tcMar/>
          </w:tcPr>
          <w:p w:rsidRPr="00D64B31" w:rsidR="00270F62" w:rsidP="00810EAF" w:rsidRDefault="00270F62" w14:paraId="6E87C0BA"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0DE4E226" wp14:textId="77777777">
        <w:tc>
          <w:tcPr>
            <w:tcW w:w="6135" w:type="dxa"/>
            <w:tcMar/>
          </w:tcPr>
          <w:p w:rsidRPr="00D64B31" w:rsidR="00270F62" w:rsidP="48B9D1AC" w:rsidRDefault="00270F62" w14:paraId="2CBF60C1" wp14:textId="77777777" wp14:noSpellErr="1">
            <w:r w:rsidRPr="6BA32B63" w:rsidR="6BA32B63">
              <w:rPr>
                <w:rFonts w:ascii="Calibri" w:hAnsi="Calibri" w:eastAsia="Calibri" w:cs="Calibri"/>
              </w:rPr>
              <w:t>UC008: Manter Bandeirada</w:t>
            </w:r>
          </w:p>
        </w:tc>
        <w:tc>
          <w:tcPr>
            <w:tcW w:w="2880" w:type="dxa"/>
            <w:tcMar/>
          </w:tcPr>
          <w:p w:rsidRPr="00D64B31" w:rsidR="00270F62" w:rsidP="00810EAF" w:rsidRDefault="00270F62" w14:paraId="69BBF687" wp14:textId="77777777" wp14:noSpellErr="1">
            <w:pPr>
              <w:jc w:val="center"/>
            </w:pPr>
            <w:r w:rsidRPr="6BA32B63" w:rsidR="6BA32B63">
              <w:rPr>
                <w:rFonts w:ascii="Calibri" w:hAnsi="Calibri" w:eastAsia="Calibri" w:cs="Calibri"/>
              </w:rPr>
              <w:t>Administrador</w:t>
            </w:r>
          </w:p>
        </w:tc>
      </w:tr>
      <w:tr xmlns:wp14="http://schemas.microsoft.com/office/word/2010/wordml" w:rsidR="00270F62" w:rsidTr="6BA32B63" w14:paraId="01504A6F" wp14:textId="77777777">
        <w:tc>
          <w:tcPr>
            <w:tcW w:w="6135" w:type="dxa"/>
            <w:tcMar/>
          </w:tcPr>
          <w:p w:rsidRPr="00D64B31" w:rsidR="00270F62" w:rsidP="48B9D1AC" w:rsidRDefault="00270F62" w14:paraId="28E1B14E" wp14:textId="77777777" wp14:noSpellErr="1">
            <w:r w:rsidRPr="6BA32B63" w:rsidR="6BA32B63">
              <w:rPr>
                <w:rFonts w:ascii="Calibri" w:hAnsi="Calibri" w:eastAsia="Calibri" w:cs="Calibri"/>
              </w:rPr>
              <w:t>UC009: Cadastrar Cliente</w:t>
            </w:r>
          </w:p>
        </w:tc>
        <w:tc>
          <w:tcPr>
            <w:tcW w:w="2880" w:type="dxa"/>
            <w:tcMar/>
          </w:tcPr>
          <w:p w:rsidRPr="00D64B31" w:rsidR="00270F62" w:rsidP="00810EAF" w:rsidRDefault="00270F62" w14:paraId="50B742A7" wp14:textId="77777777" wp14:noSpellErr="1">
            <w:pPr>
              <w:jc w:val="center"/>
            </w:pPr>
            <w:r w:rsidRPr="6BA32B63" w:rsidR="6BA32B63">
              <w:rPr>
                <w:rFonts w:ascii="Calibri" w:hAnsi="Calibri" w:eastAsia="Calibri" w:cs="Calibri"/>
              </w:rPr>
              <w:t>Anônimo</w:t>
            </w:r>
          </w:p>
        </w:tc>
      </w:tr>
      <w:tr xmlns:wp14="http://schemas.microsoft.com/office/word/2010/wordml" w:rsidR="00270F62" w:rsidTr="6BA32B63" w14:paraId="5C016985" wp14:textId="77777777">
        <w:tc>
          <w:tcPr>
            <w:tcW w:w="6135" w:type="dxa"/>
            <w:tcMar/>
          </w:tcPr>
          <w:p w:rsidRPr="00D64B31" w:rsidR="00270F62" w:rsidRDefault="00270F62" w14:paraId="12D231CA" wp14:textId="77777777" wp14:noSpellErr="1">
            <w:r w:rsidRPr="6BA32B63" w:rsidR="6BA32B63">
              <w:rPr>
                <w:rFonts w:ascii="Calibri" w:hAnsi="Calibri" w:eastAsia="Calibri" w:cs="Calibri"/>
              </w:rPr>
              <w:t>UC010: Pesquisar Moto Taxistas</w:t>
            </w:r>
          </w:p>
        </w:tc>
        <w:tc>
          <w:tcPr>
            <w:tcW w:w="2880" w:type="dxa"/>
            <w:tcMar/>
          </w:tcPr>
          <w:p w:rsidRPr="00D64B31" w:rsidR="00270F62" w:rsidP="00810EAF" w:rsidRDefault="00270F62" w14:paraId="4BAFAFBE"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6267DF13" wp14:textId="77777777">
        <w:tc>
          <w:tcPr>
            <w:tcW w:w="6135" w:type="dxa"/>
            <w:tcMar/>
          </w:tcPr>
          <w:p w:rsidRPr="00D64B31" w:rsidR="00270F62" w:rsidP="48B9D1AC" w:rsidRDefault="00270F62" w14:paraId="226C5EB6" wp14:textId="77777777" wp14:noSpellErr="1">
            <w:r w:rsidRPr="6BA32B63" w:rsidR="6BA32B63">
              <w:rPr>
                <w:rFonts w:ascii="Calibri" w:hAnsi="Calibri" w:eastAsia="Calibri" w:cs="Calibri"/>
              </w:rPr>
              <w:t>UC011: Pesquisar chamado</w:t>
            </w:r>
          </w:p>
        </w:tc>
        <w:tc>
          <w:tcPr>
            <w:tcW w:w="2880" w:type="dxa"/>
            <w:tcMar/>
          </w:tcPr>
          <w:p w:rsidRPr="00D64B31" w:rsidR="00270F62" w:rsidP="00810EAF" w:rsidRDefault="00270F62" w14:paraId="5C07E393" wp14:textId="77777777" wp14:noSpellErr="1">
            <w:pPr>
              <w:jc w:val="center"/>
            </w:pPr>
            <w:r w:rsidRPr="6BA32B63" w:rsidR="6BA32B63">
              <w:rPr>
                <w:rFonts w:ascii="Calibri" w:hAnsi="Calibri" w:eastAsia="Calibri" w:cs="Calibri"/>
              </w:rPr>
              <w:t>Cliente</w:t>
            </w:r>
          </w:p>
        </w:tc>
      </w:tr>
      <w:tr xmlns:wp14="http://schemas.microsoft.com/office/word/2010/wordml" w:rsidR="00270F62" w:rsidTr="6BA32B63" w14:paraId="48A0BF9D" wp14:textId="77777777">
        <w:tc>
          <w:tcPr>
            <w:tcW w:w="6135" w:type="dxa"/>
            <w:tcMar/>
          </w:tcPr>
          <w:p w:rsidRPr="00D64B31" w:rsidR="00270F62" w:rsidP="48B9D1AC" w:rsidRDefault="00270F62" w14:paraId="6C8E04B7" wp14:textId="77777777" wp14:noSpellErr="1">
            <w:r w:rsidRPr="6BA32B63" w:rsidR="6BA32B63">
              <w:rPr>
                <w:rFonts w:ascii="Calibri" w:hAnsi="Calibri" w:eastAsia="Calibri" w:cs="Calibri"/>
              </w:rPr>
              <w:t>UC012: Pesquisar corridas por cliente</w:t>
            </w:r>
          </w:p>
        </w:tc>
        <w:tc>
          <w:tcPr>
            <w:tcW w:w="2880" w:type="dxa"/>
            <w:tcMar/>
          </w:tcPr>
          <w:p w:rsidRPr="00D64B31" w:rsidR="00270F62" w:rsidP="00810EAF" w:rsidRDefault="00270F62" w14:paraId="2C10D0FE" wp14:textId="77777777" wp14:noSpellErr="1">
            <w:pPr>
              <w:jc w:val="center"/>
            </w:pPr>
            <w:r w:rsidRPr="6BA32B63" w:rsidR="6BA32B63">
              <w:rPr>
                <w:rFonts w:ascii="Calibri" w:hAnsi="Calibri" w:eastAsia="Calibri" w:cs="Calibri"/>
              </w:rPr>
              <w:t>Administrador</w:t>
            </w:r>
          </w:p>
        </w:tc>
      </w:tr>
      <w:tr xmlns:wp14="http://schemas.microsoft.com/office/word/2010/wordml" w:rsidR="00270F62" w:rsidTr="6BA32B63" w14:paraId="6D1C1A7F" wp14:textId="77777777">
        <w:tc>
          <w:tcPr>
            <w:tcW w:w="6135" w:type="dxa"/>
            <w:tcMar/>
          </w:tcPr>
          <w:p w:rsidRPr="00D64B31" w:rsidR="00270F62" w:rsidP="48B9D1AC" w:rsidRDefault="00270F62" w14:paraId="2868D928" wp14:textId="77777777" wp14:noSpellErr="1">
            <w:r w:rsidRPr="6BA32B63" w:rsidR="6BA32B63">
              <w:rPr>
                <w:rFonts w:ascii="Calibri" w:hAnsi="Calibri" w:eastAsia="Calibri" w:cs="Calibri"/>
              </w:rPr>
              <w:t>UC013: Manter Empresa</w:t>
            </w:r>
          </w:p>
        </w:tc>
        <w:tc>
          <w:tcPr>
            <w:tcW w:w="2880" w:type="dxa"/>
            <w:tcMar/>
          </w:tcPr>
          <w:p w:rsidRPr="00D64B31" w:rsidR="00270F62" w:rsidP="00810EAF" w:rsidRDefault="00270F62" w14:paraId="5C4CC85A" wp14:textId="77777777" wp14:noSpellErr="1">
            <w:pPr>
              <w:jc w:val="center"/>
            </w:pPr>
            <w:r w:rsidRPr="6BA32B63" w:rsidR="6BA32B63">
              <w:rPr>
                <w:rFonts w:ascii="Calibri" w:hAnsi="Calibri" w:eastAsia="Calibri" w:cs="Calibri"/>
              </w:rPr>
              <w:t>Administrador</w:t>
            </w:r>
          </w:p>
        </w:tc>
      </w:tr>
    </w:tbl>
    <w:p xmlns:wp14="http://schemas.microsoft.com/office/word/2010/wordml" w:rsidR="00270F62" w:rsidP="48B9D1AC" w:rsidRDefault="00270F62" w14:paraId="25E46588" wp14:textId="77777777"/>
    <w:p xmlns:wp14="http://schemas.microsoft.com/office/word/2010/wordml" w:rsidR="00270F62" w:rsidP="48B9D1AC" w:rsidRDefault="00270F62" w14:paraId="290CD213" wp14:textId="77777777">
      <w:pPr>
        <w:pStyle w:val="BodyText"/>
      </w:pPr>
    </w:p>
    <w:p xmlns:wp14="http://schemas.microsoft.com/office/word/2010/wordml" w:rsidR="00270F62" w:rsidP="00125BDE" w:rsidRDefault="00270F62" w14:paraId="0EDECB02" wp14:textId="77777777">
      <w:pPr>
        <w:pStyle w:val="BodyText"/>
      </w:pPr>
    </w:p>
    <w:p xmlns:wp14="http://schemas.microsoft.com/office/word/2010/wordml" w:rsidR="00270F62" w:rsidRDefault="00270F62" w14:paraId="43425BAE" wp14:textId="77777777">
      <w:pPr>
        <w:suppressAutoHyphens w:val="0"/>
        <w:jc w:val="left"/>
      </w:pPr>
    </w:p>
    <w:p xmlns:wp14="http://schemas.microsoft.com/office/word/2010/wordml" w:rsidR="00270F62" w:rsidRDefault="00270F62" w14:paraId="272114EB" wp14:textId="77777777">
      <w:pPr>
        <w:suppressAutoHyphens w:val="0"/>
        <w:jc w:val="left"/>
      </w:pPr>
      <w:r>
        <w:br w:type="page"/>
      </w:r>
    </w:p>
    <w:p xmlns:wp14="http://schemas.microsoft.com/office/word/2010/wordml" w:rsidR="00270F62" w:rsidP="1A9413AA" w:rsidRDefault="00270F62" w14:paraId="670170EC" wp14:textId="77777777" wp14:noSpellErr="1">
      <w:pPr>
        <w:pStyle w:val="Heading1"/>
        <w:numPr>
          <w:numId w:val="0"/>
        </w:numPr>
      </w:pPr>
      <w:bookmarkStart w:name="_Toc389815708" w:id="4"/>
      <w:bookmarkStart w:name="_Toc431920375" w:id="5"/>
      <w:r>
        <w:rPr/>
        <w:t xml:space="preserve">3. </w:t>
      </w:r>
      <w:bookmarkEnd w:id="4"/>
      <w:r>
        <w:rPr/>
        <w:t>Casos de Uso - Detalhamento</w:t>
      </w:r>
      <w:bookmarkEnd w:id="5"/>
    </w:p>
    <w:p xmlns:wp14="http://schemas.microsoft.com/office/word/2010/wordml" w:rsidR="00270F62" w:rsidP="002563D6" w:rsidRDefault="00270F62" w14:paraId="174B3D51" wp14:textId="77777777" wp14:noSpellErr="1">
      <w:pPr>
        <w:spacing w:after="160"/>
        <w:jc w:val="left"/>
      </w:pPr>
      <w:r w:rsidRPr="6BA32B63" w:rsidR="6BA32B63">
        <w:rPr>
          <w:rFonts w:ascii="Arial" w:hAnsi="Arial" w:eastAsia="Arial" w:cs="Arial"/>
          <w:b w:val="1"/>
          <w:bCs w:val="1"/>
          <w:color w:val="404040" w:themeColor="text1" w:themeTint="BF" w:themeShade="FF"/>
          <w:sz w:val="28"/>
          <w:szCs w:val="28"/>
        </w:rPr>
        <w:t>UC001</w:t>
      </w:r>
      <w:r w:rsidRPr="6BA32B63" w:rsidR="6BA32B63">
        <w:rPr>
          <w:rFonts w:ascii="Arial" w:hAnsi="Arial" w:eastAsia="Arial" w:cs="Arial"/>
          <w:b w:val="1"/>
          <w:bCs w:val="1"/>
          <w:color w:val="404040" w:themeColor="text1" w:themeTint="BF" w:themeShade="FF"/>
          <w:sz w:val="28"/>
          <w:szCs w:val="28"/>
        </w:rPr>
        <w:t xml:space="preserve">: Mostrar </w:t>
      </w:r>
      <w:r w:rsidRPr="6BA32B63" w:rsidR="6BA32B63">
        <w:rPr>
          <w:rFonts w:ascii="Arial" w:hAnsi="Arial" w:eastAsia="Arial" w:cs="Arial"/>
          <w:b w:val="1"/>
          <w:bCs w:val="1"/>
          <w:color w:val="404040" w:themeColor="text1" w:themeTint="BF" w:themeShade="FF"/>
          <w:sz w:val="28"/>
          <w:szCs w:val="28"/>
        </w:rPr>
        <w:t>as corridas de Moto Taxista por período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5ED0DDD8" wp14:textId="77777777">
        <w:tc>
          <w:tcPr>
            <w:tcW w:w="1526" w:type="dxa"/>
            <w:shd w:val="clear" w:color="auto" w:fill="F2F2F2" w:themeFill="background1" w:themeFillShade="F2"/>
            <w:tcMar/>
          </w:tcPr>
          <w:p w:rsidRPr="00D64B31" w:rsidR="00270F62" w:rsidP="00810EAF" w:rsidRDefault="00270F62" w14:paraId="1C707438" wp14:textId="77777777" wp14:noSpellErr="1">
            <w:pPr>
              <w:suppressAutoHyphens w:val="0"/>
              <w:rPr>
                <w:b/>
              </w:rPr>
            </w:pPr>
            <w:r w:rsidRPr="6BA32B63" w:rsidR="6BA32B63">
              <w:rPr>
                <w:b w:val="1"/>
                <w:bCs w:val="1"/>
              </w:rPr>
              <w:t>Visão Geral</w:t>
            </w:r>
          </w:p>
        </w:tc>
        <w:tc>
          <w:tcPr>
            <w:tcW w:w="6974" w:type="dxa"/>
            <w:tcMar/>
          </w:tcPr>
          <w:p w:rsidRPr="00D64B31" w:rsidR="00270F62" w:rsidP="00810EAF" w:rsidRDefault="00270F62" w14:paraId="02E8046E" wp14:textId="77777777" wp14:noSpellErr="1">
            <w:pPr>
              <w:suppressAutoHyphens w:val="0"/>
            </w:pPr>
            <w:r w:rsidR="6BA32B63">
              <w:rPr/>
              <w:t>Este caso de uso consiste em um relatório de Moto Taxistas que fazem corridas limitadas por um intervalo de datas (data inicial e data final) fornecido pelo Administrador do sistema. Uma corrida(s) é o mesmo que um chamado(s) realizado.</w:t>
            </w:r>
          </w:p>
        </w:tc>
      </w:tr>
    </w:tbl>
    <w:p xmlns:wp14="http://schemas.microsoft.com/office/word/2010/wordml" w:rsidRPr="00D64B31" w:rsidR="00270F62" w:rsidP="48B9D1AC" w:rsidRDefault="00270F62" w14:paraId="59681012"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2A08CBB" wp14:textId="77777777">
        <w:tc>
          <w:tcPr>
            <w:tcW w:w="1526" w:type="dxa"/>
            <w:shd w:val="clear" w:color="auto" w:fill="F2F2F2" w:themeFill="background1" w:themeFillShade="F2"/>
            <w:tcMar/>
          </w:tcPr>
          <w:p w:rsidRPr="00D64B31" w:rsidR="00270F62" w:rsidP="00810EAF" w:rsidRDefault="00270F62" w14:paraId="3B25180C" wp14:textId="77777777" wp14:noSpellErr="1">
            <w:pPr>
              <w:suppressAutoHyphens w:val="0"/>
              <w:rPr>
                <w:b/>
              </w:rPr>
            </w:pPr>
            <w:r w:rsidRPr="6BA32B63" w:rsidR="6BA32B63">
              <w:rPr>
                <w:b w:val="1"/>
                <w:bCs w:val="1"/>
              </w:rPr>
              <w:t>Atores</w:t>
            </w:r>
          </w:p>
        </w:tc>
        <w:tc>
          <w:tcPr>
            <w:tcW w:w="6974" w:type="dxa"/>
            <w:tcMar/>
          </w:tcPr>
          <w:p w:rsidRPr="00D64B31" w:rsidR="00270F62" w:rsidP="00810EAF" w:rsidRDefault="00270F62" w14:paraId="20CA7DD7" wp14:textId="77777777" wp14:noSpellErr="1">
            <w:pPr>
              <w:suppressAutoHyphens w:val="0"/>
            </w:pPr>
            <w:r w:rsidR="6BA32B63">
              <w:rPr/>
              <w:t>Administrador</w:t>
            </w:r>
          </w:p>
        </w:tc>
      </w:tr>
      <w:tr xmlns:wp14="http://schemas.microsoft.com/office/word/2010/wordml" w:rsidRPr="00D64B31" w:rsidR="00270F62" w:rsidTr="6BA32B63" w14:paraId="68DD191B" wp14:textId="77777777">
        <w:tc>
          <w:tcPr>
            <w:tcW w:w="1526" w:type="dxa"/>
            <w:shd w:val="clear" w:color="auto" w:fill="F2F2F2" w:themeFill="background1" w:themeFillShade="F2"/>
            <w:tcMar/>
          </w:tcPr>
          <w:p w:rsidRPr="00D64B31" w:rsidR="00270F62" w:rsidP="00810EAF" w:rsidRDefault="00270F62" w14:paraId="3E78F180" wp14:textId="77777777" wp14:noSpellErr="1">
            <w:pPr>
              <w:suppressAutoHyphens w:val="0"/>
              <w:rPr>
                <w:b/>
              </w:rPr>
            </w:pPr>
            <w:r w:rsidRPr="6BA32B63" w:rsidR="6BA32B63">
              <w:rPr>
                <w:b w:val="1"/>
                <w:bCs w:val="1"/>
              </w:rPr>
              <w:t>Precondições</w:t>
            </w:r>
          </w:p>
        </w:tc>
        <w:tc>
          <w:tcPr>
            <w:tcW w:w="6974" w:type="dxa"/>
            <w:tcMar/>
          </w:tcPr>
          <w:p w:rsidRPr="00D64B31" w:rsidR="00270F62" w:rsidP="00810EAF" w:rsidRDefault="00270F62" w14:paraId="2F4A448A" wp14:textId="77777777">
            <w:pPr>
              <w:suppressAutoHyphens w:val="0"/>
            </w:pPr>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D64B31" w:rsidR="00270F62" w:rsidTr="6BA32B63" w14:paraId="62D0705C" wp14:textId="77777777">
        <w:tc>
          <w:tcPr>
            <w:tcW w:w="1526" w:type="dxa"/>
            <w:shd w:val="clear" w:color="auto" w:fill="F2F2F2" w:themeFill="background1" w:themeFillShade="F2"/>
            <w:tcMar/>
          </w:tcPr>
          <w:p w:rsidRPr="00D64B31" w:rsidR="00270F62" w:rsidP="00810EAF" w:rsidRDefault="00270F62" w14:paraId="084DD4E9" wp14:textId="77777777" wp14:noSpellErr="1">
            <w:pPr>
              <w:suppressAutoHyphens w:val="0"/>
              <w:rPr>
                <w:b/>
              </w:rPr>
            </w:pPr>
            <w:r w:rsidRPr="6BA32B63" w:rsidR="6BA32B63">
              <w:rPr>
                <w:b w:val="1"/>
                <w:bCs w:val="1"/>
              </w:rPr>
              <w:t>Pós-condições</w:t>
            </w:r>
          </w:p>
        </w:tc>
        <w:tc>
          <w:tcPr>
            <w:tcW w:w="6974" w:type="dxa"/>
            <w:tcMar/>
          </w:tcPr>
          <w:p w:rsidRPr="00D64B31" w:rsidR="00270F62" w:rsidP="00810EAF" w:rsidRDefault="00270F62" w14:paraId="075BC7F2" wp14:textId="77777777" wp14:noSpellErr="1">
            <w:pPr>
              <w:suppressAutoHyphens w:val="0"/>
            </w:pPr>
            <w:r w:rsidR="6BA32B63">
              <w:rPr/>
              <w:t>Retorna uma lista de chamados que foram atendidos no intervalo de tempo.</w:t>
            </w:r>
          </w:p>
        </w:tc>
      </w:tr>
    </w:tbl>
    <w:p xmlns:wp14="http://schemas.microsoft.com/office/word/2010/wordml" w:rsidRPr="00D64B31" w:rsidR="00270F62" w:rsidP="48B9D1AC" w:rsidRDefault="00270F62" w14:paraId="2832C89E"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6B008B24" wp14:textId="77777777">
        <w:tc>
          <w:tcPr>
            <w:tcW w:w="8460" w:type="dxa"/>
            <w:shd w:val="clear" w:color="auto" w:fill="F2F2F2" w:themeFill="background1" w:themeFillShade="F2"/>
            <w:tcMar/>
          </w:tcPr>
          <w:p w:rsidRPr="00D64B31" w:rsidR="00270F62" w:rsidP="48B9D1AC" w:rsidRDefault="00270F62" w14:paraId="06CCF34F" wp14:textId="77777777" wp14:noSpellErr="1">
            <w:r w:rsidRPr="6BA32B63" w:rsidR="6BA32B63">
              <w:rPr>
                <w:b w:val="1"/>
                <w:bCs w:val="1"/>
              </w:rPr>
              <w:t>Cenário Principal de Sucesso (CPS)</w:t>
            </w:r>
          </w:p>
        </w:tc>
      </w:tr>
      <w:tr xmlns:wp14="http://schemas.microsoft.com/office/word/2010/wordml" w:rsidRPr="00D64B31" w:rsidR="00270F62" w:rsidTr="6BA32B63" w14:paraId="1A2E9C90" wp14:textId="77777777">
        <w:tc>
          <w:tcPr>
            <w:tcW w:w="8460" w:type="dxa"/>
            <w:tcMar/>
          </w:tcPr>
          <w:p w:rsidRPr="00D64B31" w:rsidR="00270F62" w:rsidP="00810EAF" w:rsidRDefault="00270F62" w14:paraId="742026EC" wp14:textId="77777777" wp14:noSpellErr="1">
            <w:pPr>
              <w:jc w:val="left"/>
            </w:pPr>
            <w:r w:rsidR="6BA32B63">
              <w:rPr/>
              <w:t xml:space="preserve">1. [IN] O </w:t>
            </w:r>
            <w:r w:rsidRPr="6BA32B63" w:rsidR="6BA32B63">
              <w:rPr>
                <w:b w:val="1"/>
                <w:bCs w:val="1"/>
              </w:rPr>
              <w:t xml:space="preserve">administrador </w:t>
            </w:r>
            <w:r w:rsidR="6BA32B63">
              <w:rPr/>
              <w:t>do sistema informa o intervalo de tempo que será usado como parâmetro para a pesquisa.</w:t>
            </w:r>
          </w:p>
          <w:p w:rsidRPr="00D64B31" w:rsidR="00270F62" w:rsidP="00810EAF" w:rsidRDefault="00270F62" w14:paraId="33A75FFB" wp14:textId="77777777" wp14:noSpellErr="1">
            <w:pPr>
              <w:jc w:val="left"/>
            </w:pPr>
            <w:r w:rsidR="6BA32B63">
              <w:rPr/>
              <w:t xml:space="preserve">2. [OUT] O </w:t>
            </w:r>
            <w:r w:rsidRPr="6BA32B63" w:rsidR="6BA32B63">
              <w:rPr>
                <w:b w:val="1"/>
                <w:bCs w:val="1"/>
              </w:rPr>
              <w:t xml:space="preserve">sistema </w:t>
            </w:r>
            <w:r w:rsidR="6BA32B63">
              <w:rPr/>
              <w:t>informará os chamados que foram solicitados entre a data inicial e a data final informadas pelo administrador do sistema.</w:t>
            </w:r>
          </w:p>
        </w:tc>
      </w:tr>
    </w:tbl>
    <w:p xmlns:wp14="http://schemas.microsoft.com/office/word/2010/wordml" w:rsidRPr="00D64B31" w:rsidR="00270F62" w:rsidP="48B9D1AC" w:rsidRDefault="00270F62" w14:paraId="135F2021"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4B3BB87A" wp14:textId="77777777">
        <w:tc>
          <w:tcPr>
            <w:tcW w:w="8460" w:type="dxa"/>
            <w:shd w:val="clear" w:color="auto" w:fill="F2F2F2" w:themeFill="background1" w:themeFillShade="F2"/>
            <w:tcMar/>
          </w:tcPr>
          <w:p w:rsidRPr="00D64B31" w:rsidR="00270F62" w:rsidP="00E27E85" w:rsidRDefault="00270F62" w14:paraId="0D49F5F3" wp14:textId="77777777" wp14:noSpellErr="1">
            <w:r w:rsidRPr="6BA32B63" w:rsidR="6BA32B63">
              <w:rPr>
                <w:b w:val="1"/>
                <w:bCs w:val="1"/>
              </w:rPr>
              <w:t>Cenários alternativos: exceções</w:t>
            </w:r>
          </w:p>
        </w:tc>
      </w:tr>
      <w:tr xmlns:wp14="http://schemas.microsoft.com/office/word/2010/wordml" w:rsidRPr="00D64B31" w:rsidR="00270F62" w:rsidTr="6BA32B63" w14:paraId="1DB208C2" wp14:textId="77777777">
        <w:tc>
          <w:tcPr>
            <w:tcW w:w="8460" w:type="dxa"/>
            <w:tcMar/>
          </w:tcPr>
          <w:p w:rsidRPr="00D64B31" w:rsidR="00270F62" w:rsidP="00E27E85" w:rsidRDefault="00270F62" w14:paraId="441B49FA" wp14:textId="77777777" wp14:noSpellErr="1">
            <w:pPr>
              <w:jc w:val="left"/>
            </w:pPr>
            <w:r w:rsidRPr="00D64B31">
              <w:rPr>
                <w:b w:val="1"/>
                <w:bCs w:val="1"/>
              </w:rPr>
              <w:t xml:space="preserve">Exceção </w:t>
            </w:r>
            <w:smartTag w:uri="urn:schemas-microsoft-com:office:smarttags" w:element="metricconverter">
              <w:smartTagPr>
                <w:attr w:name="ProductID" w:val="1 a"/>
              </w:smartTagPr>
              <w:r w:rsidRPr="00D64B31">
                <w:rPr>
                  <w:b w:val="1"/>
                  <w:bCs w:val="1"/>
                </w:rPr>
                <w:t>1 a</w:t>
              </w:r>
            </w:smartTag>
            <w:r w:rsidRPr="00D64B31">
              <w:rPr>
                <w:b w:val="1"/>
                <w:bCs w:val="1"/>
              </w:rPr>
              <w:t>. Não foi solicitado nenhum chamado durante o intervalo de datas.</w:t>
            </w:r>
          </w:p>
          <w:p w:rsidRPr="00D64B31" w:rsidR="00270F62" w:rsidP="00E27E85" w:rsidRDefault="00270F62" w14:paraId="66F020B1" wp14:textId="77777777" wp14:noSpellErr="1">
            <w:r w:rsidRPr="6BA32B63" w:rsidR="6BA32B63">
              <w:rPr>
                <w:rFonts w:ascii="Calibri" w:hAnsi="Calibri" w:eastAsia="Calibri" w:cs="Calibri"/>
              </w:rPr>
              <w:t xml:space="preserve">1.1.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informa que não existem informações que atendem a este requisito. </w:t>
            </w:r>
          </w:p>
          <w:p w:rsidRPr="00D64B31" w:rsidR="00270F62" w:rsidP="00E27E85" w:rsidRDefault="00270F62" w14:paraId="66AAEF1D" wp14:textId="77777777" wp14:noSpellErr="1">
            <w:r w:rsidRPr="6BA32B63" w:rsidR="6BA32B63">
              <w:rPr>
                <w:rFonts w:ascii="Calibri" w:hAnsi="Calibri" w:eastAsia="Calibri" w:cs="Calibri"/>
              </w:rPr>
              <w:t>1.1. Vai para: 1.</w:t>
            </w:r>
          </w:p>
        </w:tc>
      </w:tr>
    </w:tbl>
    <w:p xmlns:wp14="http://schemas.microsoft.com/office/word/2010/wordml" w:rsidRPr="00D64B31" w:rsidR="00270F62" w:rsidP="48B9D1AC" w:rsidRDefault="00270F62" w14:paraId="456AD4A3"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7D83349E" wp14:textId="77777777">
        <w:tc>
          <w:tcPr>
            <w:tcW w:w="8460" w:type="dxa"/>
            <w:shd w:val="clear" w:color="auto" w:fill="F2F2F2" w:themeFill="background1" w:themeFillShade="F2"/>
            <w:tcMar/>
          </w:tcPr>
          <w:p w:rsidRPr="00D64B31" w:rsidR="00270F62" w:rsidP="48B9D1AC" w:rsidRDefault="00270F62" w14:paraId="54995E2E" wp14:textId="77777777" wp14:noSpellErr="1">
            <w:r w:rsidRPr="6BA32B63" w:rsidR="6BA32B63">
              <w:rPr>
                <w:b w:val="1"/>
                <w:bCs w:val="1"/>
              </w:rPr>
              <w:t>Informações Adicionais</w:t>
            </w:r>
          </w:p>
        </w:tc>
      </w:tr>
      <w:tr xmlns:wp14="http://schemas.microsoft.com/office/word/2010/wordml" w:rsidRPr="00D64B31" w:rsidR="00270F62" w:rsidTr="6BA32B63" w14:paraId="5FA8F5B8" wp14:textId="77777777">
        <w:tc>
          <w:tcPr>
            <w:tcW w:w="8460" w:type="dxa"/>
            <w:tcMar/>
          </w:tcPr>
          <w:p w:rsidRPr="00D64B31" w:rsidR="00270F62" w:rsidP="00810EAF" w:rsidRDefault="00270F62" w14:paraId="4AA28677" wp14:textId="77777777" wp14:noSpellErr="1">
            <w:pPr>
              <w:jc w:val="left"/>
            </w:pPr>
            <w:r w:rsidR="6BA32B63">
              <w:rPr/>
              <w:t>Não há.</w:t>
            </w:r>
          </w:p>
        </w:tc>
      </w:tr>
    </w:tbl>
    <w:p xmlns:wp14="http://schemas.microsoft.com/office/word/2010/wordml" w:rsidR="00270F62" w:rsidP="48B9D1AC" w:rsidRDefault="00270F62" w14:paraId="059E4BD6" wp14:textId="77777777">
      <w:pPr>
        <w:jc w:val="left"/>
      </w:pPr>
    </w:p>
    <w:p xmlns:wp14="http://schemas.microsoft.com/office/word/2010/wordml" w:rsidR="00270F62" w:rsidP="48B9D1AC" w:rsidRDefault="00270F62" w14:paraId="02BA859B" wp14:textId="77777777">
      <w:pPr>
        <w:jc w:val="left"/>
      </w:pPr>
    </w:p>
    <w:p xmlns:wp14="http://schemas.microsoft.com/office/word/2010/wordml" w:rsidR="00270F62" w:rsidP="48B9D1AC" w:rsidRDefault="00270F62" w14:paraId="6A050D1D" wp14:textId="77777777" wp14:noSpellErr="1">
      <w:pPr>
        <w:spacing w:after="160"/>
        <w:jc w:val="left"/>
      </w:pPr>
      <w:r w:rsidRPr="6BA32B63" w:rsidR="6BA32B63">
        <w:rPr>
          <w:rFonts w:ascii="Arial" w:hAnsi="Arial" w:eastAsia="Arial" w:cs="Arial"/>
          <w:b w:val="1"/>
          <w:bCs w:val="1"/>
          <w:color w:val="404040" w:themeColor="text1" w:themeTint="BF" w:themeShade="FF"/>
          <w:sz w:val="28"/>
          <w:szCs w:val="28"/>
        </w:rPr>
        <w:t>UC002: Mostrar Moto Taxistas abaixo da média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4A10D375" wp14:textId="77777777">
        <w:tc>
          <w:tcPr>
            <w:tcW w:w="1526" w:type="dxa"/>
            <w:shd w:val="clear" w:color="auto" w:fill="F2F2F2" w:themeFill="background1" w:themeFillShade="F2"/>
            <w:tcMar/>
          </w:tcPr>
          <w:p w:rsidRPr="00D64B31" w:rsidR="00270F62" w:rsidP="00810EAF" w:rsidRDefault="00270F62" w14:paraId="3446CE6F" wp14:textId="77777777" wp14:noSpellErr="1">
            <w:pPr>
              <w:suppressAutoHyphens w:val="0"/>
              <w:rPr>
                <w:b/>
              </w:rPr>
            </w:pPr>
            <w:r w:rsidRPr="6BA32B63" w:rsidR="6BA32B63">
              <w:rPr>
                <w:b w:val="1"/>
                <w:bCs w:val="1"/>
              </w:rPr>
              <w:t>Visão Geral</w:t>
            </w:r>
          </w:p>
        </w:tc>
        <w:tc>
          <w:tcPr>
            <w:tcW w:w="6974" w:type="dxa"/>
            <w:tcMar/>
          </w:tcPr>
          <w:p w:rsidRPr="00D64B31" w:rsidR="00270F62" w:rsidP="48B9D1AC" w:rsidRDefault="00270F62" w14:paraId="59196517" wp14:textId="77777777" wp14:noSpellErr="1">
            <w:r w:rsidR="6BA32B63">
              <w:rPr/>
              <w:t xml:space="preserve">Este caso de uso consiste em um relatório dos moto taxistas que possuem sua média de avaliação de suas corridas abaixo de uma dada média fornecida pelo administrador do sistema. Uma corrida(s) é o mesmo que um chamado(s) realizado. </w:t>
            </w:r>
          </w:p>
        </w:tc>
      </w:tr>
    </w:tbl>
    <w:p xmlns:wp14="http://schemas.microsoft.com/office/word/2010/wordml" w:rsidRPr="00D64B31" w:rsidR="00270F62" w:rsidP="48B9D1AC" w:rsidRDefault="00270F62" w14:paraId="396A21B7"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90F2302" wp14:textId="77777777">
        <w:tc>
          <w:tcPr>
            <w:tcW w:w="1526" w:type="dxa"/>
            <w:shd w:val="clear" w:color="auto" w:fill="F2F2F2" w:themeFill="background1" w:themeFillShade="F2"/>
            <w:tcMar/>
          </w:tcPr>
          <w:p w:rsidRPr="00D64B31" w:rsidR="00270F62" w:rsidP="00810EAF" w:rsidRDefault="00270F62" w14:paraId="2742C707" wp14:textId="77777777" wp14:noSpellErr="1">
            <w:pPr>
              <w:suppressAutoHyphens w:val="0"/>
              <w:rPr>
                <w:b/>
              </w:rPr>
            </w:pPr>
            <w:r w:rsidRPr="6BA32B63" w:rsidR="6BA32B63">
              <w:rPr>
                <w:b w:val="1"/>
                <w:bCs w:val="1"/>
              </w:rPr>
              <w:t>Atores</w:t>
            </w:r>
          </w:p>
        </w:tc>
        <w:tc>
          <w:tcPr>
            <w:tcW w:w="6974" w:type="dxa"/>
            <w:tcMar/>
          </w:tcPr>
          <w:p w:rsidRPr="00D64B31" w:rsidR="00270F62" w:rsidP="00810EAF" w:rsidRDefault="00270F62" w14:paraId="01A1E0DF" wp14:textId="77777777" wp14:noSpellErr="1">
            <w:pPr>
              <w:suppressAutoHyphens w:val="0"/>
            </w:pPr>
            <w:r w:rsidR="6BA32B63">
              <w:rPr/>
              <w:t>Administrador</w:t>
            </w:r>
          </w:p>
        </w:tc>
      </w:tr>
      <w:tr xmlns:wp14="http://schemas.microsoft.com/office/word/2010/wordml" w:rsidRPr="00D64B31" w:rsidR="00270F62" w:rsidTr="6BA32B63" w14:paraId="732ACA77" wp14:textId="77777777">
        <w:tc>
          <w:tcPr>
            <w:tcW w:w="1526" w:type="dxa"/>
            <w:shd w:val="clear" w:color="auto" w:fill="F2F2F2" w:themeFill="background1" w:themeFillShade="F2"/>
            <w:tcMar/>
          </w:tcPr>
          <w:p w:rsidRPr="00D64B31" w:rsidR="00270F62" w:rsidP="00810EAF" w:rsidRDefault="00270F62" w14:paraId="0A27CE1D" wp14:textId="77777777" wp14:noSpellErr="1">
            <w:pPr>
              <w:suppressAutoHyphens w:val="0"/>
              <w:rPr>
                <w:b/>
              </w:rPr>
            </w:pPr>
            <w:r w:rsidRPr="6BA32B63" w:rsidR="6BA32B63">
              <w:rPr>
                <w:b w:val="1"/>
                <w:bCs w:val="1"/>
              </w:rPr>
              <w:t>Precondições</w:t>
            </w:r>
          </w:p>
        </w:tc>
        <w:tc>
          <w:tcPr>
            <w:tcW w:w="6974" w:type="dxa"/>
            <w:tcMar/>
          </w:tcPr>
          <w:p w:rsidRPr="00D64B31" w:rsidR="00270F62" w:rsidP="48B9D1AC" w:rsidRDefault="00270F62" w14:paraId="3D43C02D" wp14:textId="77777777">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D64B31" w:rsidR="00270F62" w:rsidTr="6BA32B63" w14:paraId="494060A1" wp14:textId="77777777">
        <w:tc>
          <w:tcPr>
            <w:tcW w:w="1526" w:type="dxa"/>
            <w:shd w:val="clear" w:color="auto" w:fill="F2F2F2" w:themeFill="background1" w:themeFillShade="F2"/>
            <w:tcMar/>
          </w:tcPr>
          <w:p w:rsidRPr="00D64B31" w:rsidR="00270F62" w:rsidP="00810EAF" w:rsidRDefault="00270F62" w14:paraId="64CE4596" wp14:textId="77777777" wp14:noSpellErr="1">
            <w:pPr>
              <w:suppressAutoHyphens w:val="0"/>
              <w:rPr>
                <w:b/>
              </w:rPr>
            </w:pPr>
            <w:r w:rsidRPr="6BA32B63" w:rsidR="6BA32B63">
              <w:rPr>
                <w:b w:val="1"/>
                <w:bCs w:val="1"/>
              </w:rPr>
              <w:t>Pós-condições</w:t>
            </w:r>
          </w:p>
        </w:tc>
        <w:tc>
          <w:tcPr>
            <w:tcW w:w="6974" w:type="dxa"/>
            <w:tcMar/>
          </w:tcPr>
          <w:p w:rsidRPr="00D64B31" w:rsidR="00270F62" w:rsidP="00810EAF" w:rsidRDefault="00270F62" w14:paraId="210D1136" wp14:textId="77777777" wp14:noSpellErr="1">
            <w:pPr>
              <w:suppressAutoHyphens w:val="0"/>
            </w:pPr>
            <w:r w:rsidR="6BA32B63">
              <w:rPr/>
              <w:t>Retorna uma lista dos moto taxistas que possuem sua média abaixo de um valor específico.</w:t>
            </w:r>
          </w:p>
        </w:tc>
      </w:tr>
    </w:tbl>
    <w:p xmlns:wp14="http://schemas.microsoft.com/office/word/2010/wordml" w:rsidRPr="00D64B31" w:rsidR="00270F62" w:rsidP="48B9D1AC" w:rsidRDefault="00270F62" w14:paraId="3419FFB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3AE3DA63" wp14:textId="77777777">
        <w:tc>
          <w:tcPr>
            <w:tcW w:w="8460" w:type="dxa"/>
            <w:shd w:val="clear" w:color="auto" w:fill="F2F2F2" w:themeFill="background1" w:themeFillShade="F2"/>
            <w:tcMar/>
          </w:tcPr>
          <w:p w:rsidRPr="00D64B31" w:rsidR="00270F62" w:rsidP="48B9D1AC" w:rsidRDefault="00270F62" w14:paraId="223FDEC4" wp14:textId="77777777" wp14:noSpellErr="1">
            <w:r w:rsidRPr="6BA32B63" w:rsidR="6BA32B63">
              <w:rPr>
                <w:b w:val="1"/>
                <w:bCs w:val="1"/>
              </w:rPr>
              <w:t>Cenário Principal de Sucesso (CPS)</w:t>
            </w:r>
          </w:p>
        </w:tc>
      </w:tr>
      <w:tr xmlns:wp14="http://schemas.microsoft.com/office/word/2010/wordml" w:rsidRPr="00D64B31" w:rsidR="00270F62" w:rsidTr="6BA32B63" w14:paraId="74B02E71" wp14:textId="77777777">
        <w:tc>
          <w:tcPr>
            <w:tcW w:w="8460" w:type="dxa"/>
            <w:tcMar/>
          </w:tcPr>
          <w:p w:rsidRPr="00D64B31" w:rsidR="00270F62" w:rsidP="00810EAF" w:rsidRDefault="00270F62" w14:paraId="4F2234C1" wp14:textId="77777777" wp14:noSpellErr="1">
            <w:pPr>
              <w:jc w:val="left"/>
            </w:pPr>
            <w:r w:rsidR="6BA32B63">
              <w:rPr/>
              <w:t xml:space="preserve">1. [IN] O </w:t>
            </w:r>
            <w:r w:rsidRPr="6BA32B63" w:rsidR="6BA32B63">
              <w:rPr>
                <w:b w:val="1"/>
                <w:bCs w:val="1"/>
              </w:rPr>
              <w:t>administrador</w:t>
            </w:r>
            <w:r w:rsidR="6BA32B63">
              <w:rPr/>
              <w:t xml:space="preserve"> do sistema informa uma média que será usada como parâmetro para a pesquisa.</w:t>
            </w:r>
          </w:p>
          <w:p w:rsidRPr="00D64B31" w:rsidR="00270F62" w:rsidP="00810EAF" w:rsidRDefault="00270F62" w14:paraId="7379B4EF" wp14:textId="77777777" wp14:noSpellErr="1">
            <w:pPr>
              <w:jc w:val="left"/>
            </w:pPr>
            <w:r w:rsidR="6BA32B63">
              <w:rPr/>
              <w:t xml:space="preserve">2. [OUT] O </w:t>
            </w:r>
            <w:r w:rsidRPr="6BA32B63" w:rsidR="6BA32B63">
              <w:rPr>
                <w:b w:val="1"/>
                <w:bCs w:val="1"/>
              </w:rPr>
              <w:t>sistema</w:t>
            </w:r>
            <w:r w:rsidR="6BA32B63">
              <w:rPr/>
              <w:t xml:space="preserve"> informará os moto taxistas que possuem média abaixo da média informada pelo administrador do sistema.</w:t>
            </w:r>
          </w:p>
        </w:tc>
      </w:tr>
    </w:tbl>
    <w:p xmlns:wp14="http://schemas.microsoft.com/office/word/2010/wordml" w:rsidRPr="00D64B31" w:rsidR="00270F62" w:rsidP="48B9D1AC" w:rsidRDefault="00270F62" w14:paraId="53A250CB"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4C0F84D6" wp14:textId="77777777">
        <w:tc>
          <w:tcPr>
            <w:tcW w:w="8460" w:type="dxa"/>
            <w:shd w:val="clear" w:color="auto" w:fill="F2F2F2" w:themeFill="background1" w:themeFillShade="F2"/>
            <w:tcMar/>
          </w:tcPr>
          <w:p w:rsidRPr="00D64B31" w:rsidR="00270F62" w:rsidP="48B9D1AC" w:rsidRDefault="00270F62" w14:paraId="5186E7E5" wp14:textId="77777777" wp14:noSpellErr="1">
            <w:r w:rsidRPr="6BA32B63" w:rsidR="6BA32B63">
              <w:rPr>
                <w:b w:val="1"/>
                <w:bCs w:val="1"/>
              </w:rPr>
              <w:t>Cenários alternativos: exceções</w:t>
            </w:r>
          </w:p>
        </w:tc>
      </w:tr>
      <w:tr xmlns:wp14="http://schemas.microsoft.com/office/word/2010/wordml" w:rsidRPr="00D64B31" w:rsidR="00270F62" w:rsidTr="6BA32B63" w14:paraId="7EBE6B75" wp14:textId="77777777">
        <w:tc>
          <w:tcPr>
            <w:tcW w:w="8460" w:type="dxa"/>
            <w:tcMar/>
          </w:tcPr>
          <w:p w:rsidRPr="00D64B31" w:rsidR="00270F62" w:rsidP="00810EAF" w:rsidRDefault="00270F62" w14:paraId="3ECCBA73" wp14:textId="77777777" wp14:noSpellErr="1">
            <w:pPr>
              <w:jc w:val="left"/>
            </w:pPr>
            <w:r w:rsidRPr="6BA32B63" w:rsidR="6BA32B63">
              <w:rPr>
                <w:b w:val="1"/>
                <w:bCs w:val="1"/>
              </w:rPr>
              <w:t>Exceção 1a. Não há moto taxistas abaixo da média.</w:t>
            </w:r>
          </w:p>
          <w:p w:rsidRPr="00D64B31" w:rsidR="00270F62" w:rsidRDefault="00270F62" w14:paraId="7277EF60" wp14:textId="77777777" wp14:noSpellErr="1">
            <w:r w:rsidRPr="6BA32B63" w:rsidR="6BA32B63">
              <w:rPr>
                <w:rFonts w:ascii="Calibri" w:hAnsi="Calibri" w:eastAsia="Calibri" w:cs="Calibri"/>
              </w:rPr>
              <w:t xml:space="preserve">1.1.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informa que não existem informações que atendem a este requisito. </w:t>
            </w:r>
          </w:p>
          <w:p w:rsidRPr="00D64B31" w:rsidR="00270F62" w:rsidP="48B9D1AC" w:rsidRDefault="00270F62" w14:paraId="7BF59D9D" wp14:textId="77777777" wp14:noSpellErr="1">
            <w:r w:rsidRPr="6BA32B63" w:rsidR="6BA32B63">
              <w:rPr>
                <w:rFonts w:ascii="Calibri" w:hAnsi="Calibri" w:eastAsia="Calibri" w:cs="Calibri"/>
              </w:rPr>
              <w:t>1.1. Vai para: 1.</w:t>
            </w:r>
          </w:p>
        </w:tc>
      </w:tr>
    </w:tbl>
    <w:p xmlns:wp14="http://schemas.microsoft.com/office/word/2010/wordml" w:rsidRPr="00D64B31" w:rsidR="00270F62" w:rsidP="48B9D1AC" w:rsidRDefault="00270F62" w14:paraId="75BA4368"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23474938" wp14:textId="77777777">
        <w:tc>
          <w:tcPr>
            <w:tcW w:w="8460" w:type="dxa"/>
            <w:shd w:val="clear" w:color="auto" w:fill="F2F2F2" w:themeFill="background1" w:themeFillShade="F2"/>
            <w:tcMar/>
          </w:tcPr>
          <w:p w:rsidRPr="00D64B31" w:rsidR="00270F62" w:rsidP="48B9D1AC" w:rsidRDefault="00270F62" w14:paraId="1443BAED" wp14:textId="77777777" wp14:noSpellErr="1">
            <w:r w:rsidRPr="6BA32B63" w:rsidR="6BA32B63">
              <w:rPr>
                <w:b w:val="1"/>
                <w:bCs w:val="1"/>
              </w:rPr>
              <w:t>Informações Adicionais</w:t>
            </w:r>
          </w:p>
        </w:tc>
      </w:tr>
      <w:tr xmlns:wp14="http://schemas.microsoft.com/office/word/2010/wordml" w:rsidR="00270F62" w:rsidTr="6BA32B63" w14:paraId="5ECFFBC7" wp14:textId="77777777">
        <w:tc>
          <w:tcPr>
            <w:tcW w:w="8460" w:type="dxa"/>
            <w:tcMar/>
          </w:tcPr>
          <w:p w:rsidR="00270F62" w:rsidP="48B9D1AC" w:rsidRDefault="00270F62" w14:paraId="64A7BE12" wp14:textId="77777777"/>
        </w:tc>
      </w:tr>
    </w:tbl>
    <w:p xmlns:wp14="http://schemas.microsoft.com/office/word/2010/wordml" w:rsidR="00270F62" w:rsidP="48B9D1AC" w:rsidRDefault="00270F62" w14:paraId="5D322486" wp14:textId="77777777">
      <w:pPr>
        <w:jc w:val="left"/>
      </w:pPr>
    </w:p>
    <w:p xmlns:wp14="http://schemas.microsoft.com/office/word/2010/wordml" w:rsidR="00270F62" w:rsidP="48B9D1AC" w:rsidRDefault="00270F62" w14:paraId="05934F4E" wp14:textId="77777777">
      <w:pPr>
        <w:jc w:val="left"/>
      </w:pPr>
    </w:p>
    <w:p xmlns:wp14="http://schemas.microsoft.com/office/word/2010/wordml" w:rsidR="00270F62" w:rsidP="48B9D1AC" w:rsidRDefault="00270F62" w14:paraId="1D56BAD4" wp14:textId="77777777" wp14:noSpellErr="1">
      <w:pPr>
        <w:pStyle w:val="Heading2"/>
        <w:spacing w:before="0" w:after="160"/>
        <w:jc w:val="left"/>
      </w:pPr>
      <w:r w:rsidR="6BA32B63">
        <w:rPr/>
        <w:t xml:space="preserve">UC003: </w:t>
      </w:r>
      <w:r w:rsidRPr="6BA32B63" w:rsidR="6BA32B63">
        <w:rPr>
          <w:noProof/>
        </w:rPr>
        <w:t>Mostrar Moto Taxistas acima da média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5E21F528" wp14:textId="77777777">
        <w:tc>
          <w:tcPr>
            <w:tcW w:w="1526" w:type="dxa"/>
            <w:shd w:val="clear" w:color="auto" w:fill="F2F2F2" w:themeFill="background1" w:themeFillShade="F2"/>
            <w:tcMar/>
          </w:tcPr>
          <w:p w:rsidRPr="00D64B31" w:rsidR="00270F62" w:rsidP="00810EAF" w:rsidRDefault="00270F62" w14:paraId="36B9BCB5" wp14:textId="77777777" wp14:noSpellErr="1">
            <w:pPr>
              <w:suppressAutoHyphens w:val="0"/>
              <w:rPr>
                <w:b/>
              </w:rPr>
            </w:pPr>
            <w:r w:rsidRPr="6BA32B63" w:rsidR="6BA32B63">
              <w:rPr>
                <w:b w:val="1"/>
                <w:bCs w:val="1"/>
              </w:rPr>
              <w:t>Visão Geral</w:t>
            </w:r>
          </w:p>
        </w:tc>
        <w:tc>
          <w:tcPr>
            <w:tcW w:w="6974" w:type="dxa"/>
            <w:tcMar/>
          </w:tcPr>
          <w:p w:rsidRPr="00D64B31" w:rsidR="00270F62" w:rsidP="48B9D1AC" w:rsidRDefault="00270F62" w14:paraId="2DB38E37" wp14:textId="77777777" wp14:noSpellErr="1">
            <w:r w:rsidR="6BA32B63">
              <w:rPr/>
              <w:t xml:space="preserve">Este caso de uso consiste em um relatório dos moto taxistas que possuem sua média de avaliação de suas corridas acima de uma dada média fornecida pelo administrador do sistema. Uma corrida(s) é o mesmo que um chamado(s) realizado. </w:t>
            </w:r>
          </w:p>
        </w:tc>
      </w:tr>
    </w:tbl>
    <w:p xmlns:wp14="http://schemas.microsoft.com/office/word/2010/wordml" w:rsidRPr="00D64B31" w:rsidR="00270F62" w:rsidP="48B9D1AC" w:rsidRDefault="00270F62" w14:paraId="60C47AD8"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0B1103EA" wp14:textId="77777777">
        <w:tc>
          <w:tcPr>
            <w:tcW w:w="1526" w:type="dxa"/>
            <w:shd w:val="clear" w:color="auto" w:fill="F2F2F2" w:themeFill="background1" w:themeFillShade="F2"/>
            <w:tcMar/>
          </w:tcPr>
          <w:p w:rsidRPr="00D64B31" w:rsidR="00270F62" w:rsidP="00810EAF" w:rsidRDefault="00270F62" w14:paraId="0C6498F4" wp14:textId="77777777" wp14:noSpellErr="1">
            <w:pPr>
              <w:suppressAutoHyphens w:val="0"/>
              <w:rPr>
                <w:b/>
              </w:rPr>
            </w:pPr>
            <w:r w:rsidRPr="6BA32B63" w:rsidR="6BA32B63">
              <w:rPr>
                <w:b w:val="1"/>
                <w:bCs w:val="1"/>
              </w:rPr>
              <w:t>Atores</w:t>
            </w:r>
          </w:p>
        </w:tc>
        <w:tc>
          <w:tcPr>
            <w:tcW w:w="6974" w:type="dxa"/>
            <w:tcMar/>
          </w:tcPr>
          <w:p w:rsidRPr="00D64B31" w:rsidR="00270F62" w:rsidP="00810EAF" w:rsidRDefault="00270F62" w14:paraId="11BD3F42" wp14:textId="77777777" wp14:noSpellErr="1">
            <w:pPr>
              <w:suppressAutoHyphens w:val="0"/>
            </w:pPr>
            <w:r w:rsidR="6BA32B63">
              <w:rPr/>
              <w:t>Administrador</w:t>
            </w:r>
          </w:p>
        </w:tc>
      </w:tr>
      <w:tr xmlns:wp14="http://schemas.microsoft.com/office/word/2010/wordml" w:rsidRPr="00D64B31" w:rsidR="00270F62" w:rsidTr="6BA32B63" w14:paraId="5810EE02" wp14:textId="77777777">
        <w:tc>
          <w:tcPr>
            <w:tcW w:w="1526" w:type="dxa"/>
            <w:shd w:val="clear" w:color="auto" w:fill="F2F2F2" w:themeFill="background1" w:themeFillShade="F2"/>
            <w:tcMar/>
          </w:tcPr>
          <w:p w:rsidRPr="00D64B31" w:rsidR="00270F62" w:rsidP="00810EAF" w:rsidRDefault="00270F62" w14:paraId="032227D6" wp14:textId="77777777" wp14:noSpellErr="1">
            <w:pPr>
              <w:suppressAutoHyphens w:val="0"/>
              <w:rPr>
                <w:b/>
              </w:rPr>
            </w:pPr>
            <w:r w:rsidRPr="6BA32B63" w:rsidR="6BA32B63">
              <w:rPr>
                <w:b w:val="1"/>
                <w:bCs w:val="1"/>
              </w:rPr>
              <w:t>Precondições</w:t>
            </w:r>
          </w:p>
        </w:tc>
        <w:tc>
          <w:tcPr>
            <w:tcW w:w="6974" w:type="dxa"/>
            <w:tcMar/>
          </w:tcPr>
          <w:p w:rsidRPr="00D64B31" w:rsidR="00270F62" w:rsidP="00810EAF" w:rsidRDefault="00270F62" w14:paraId="606E4894" wp14:textId="77777777">
            <w:pPr>
              <w:suppressAutoHyphens w:val="0"/>
            </w:pPr>
            <w:r w:rsidR="6BA32B63">
              <w:rPr/>
              <w:t xml:space="preserve">Administrador precisa estar </w:t>
            </w:r>
            <w:proofErr w:type="spellStart"/>
            <w:r w:rsidR="6BA32B63">
              <w:rPr/>
              <w:t>logado</w:t>
            </w:r>
            <w:proofErr w:type="spellEnd"/>
            <w:r w:rsidR="6BA32B63">
              <w:rPr/>
              <w:t xml:space="preserve"> no sistema.</w:t>
            </w:r>
          </w:p>
        </w:tc>
      </w:tr>
      <w:tr xmlns:wp14="http://schemas.microsoft.com/office/word/2010/wordml" w:rsidRPr="00D64B31" w:rsidR="00270F62" w:rsidTr="6BA32B63" w14:paraId="7ADAE958" wp14:textId="77777777">
        <w:tc>
          <w:tcPr>
            <w:tcW w:w="1526" w:type="dxa"/>
            <w:shd w:val="clear" w:color="auto" w:fill="F2F2F2" w:themeFill="background1" w:themeFillShade="F2"/>
            <w:tcMar/>
          </w:tcPr>
          <w:p w:rsidRPr="00D64B31" w:rsidR="00270F62" w:rsidP="00810EAF" w:rsidRDefault="00270F62" w14:paraId="0221DB1B" wp14:textId="77777777" wp14:noSpellErr="1">
            <w:pPr>
              <w:suppressAutoHyphens w:val="0"/>
              <w:rPr>
                <w:b/>
              </w:rPr>
            </w:pPr>
            <w:r w:rsidRPr="6BA32B63" w:rsidR="6BA32B63">
              <w:rPr>
                <w:b w:val="1"/>
                <w:bCs w:val="1"/>
              </w:rPr>
              <w:t>Pós-condições</w:t>
            </w:r>
          </w:p>
        </w:tc>
        <w:tc>
          <w:tcPr>
            <w:tcW w:w="6974" w:type="dxa"/>
            <w:tcMar/>
          </w:tcPr>
          <w:p w:rsidRPr="00D64B31" w:rsidR="00270F62" w:rsidP="00810EAF" w:rsidRDefault="00270F62" w14:paraId="459DDDE7" wp14:textId="77777777" wp14:noSpellErr="1">
            <w:pPr>
              <w:suppressAutoHyphens w:val="0"/>
            </w:pPr>
            <w:r w:rsidRPr="6BA32B63" w:rsidR="6BA32B63">
              <w:rPr>
                <w:rFonts w:ascii="Calibri" w:hAnsi="Calibri" w:eastAsia="Calibri" w:cs="Calibri"/>
              </w:rPr>
              <w:t>Retorna uma lista dos moto taxistas que possuem sua média acima de um valor específico.</w:t>
            </w:r>
          </w:p>
        </w:tc>
      </w:tr>
    </w:tbl>
    <w:p xmlns:wp14="http://schemas.microsoft.com/office/word/2010/wordml" w:rsidRPr="00D64B31" w:rsidR="00270F62" w:rsidP="48B9D1AC" w:rsidRDefault="00270F62" w14:paraId="1150D4E7"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429F5A3B" wp14:textId="77777777">
        <w:tc>
          <w:tcPr>
            <w:tcW w:w="8460" w:type="dxa"/>
            <w:shd w:val="clear" w:color="auto" w:fill="F2F2F2" w:themeFill="background1" w:themeFillShade="F2"/>
            <w:tcMar/>
          </w:tcPr>
          <w:p w:rsidRPr="00D64B31" w:rsidR="00270F62" w:rsidP="48B9D1AC" w:rsidRDefault="00270F62" w14:paraId="32597F6A" wp14:textId="77777777" wp14:noSpellErr="1">
            <w:r w:rsidRPr="6BA32B63" w:rsidR="6BA32B63">
              <w:rPr>
                <w:b w:val="1"/>
                <w:bCs w:val="1"/>
              </w:rPr>
              <w:t>Cenário Principal de Sucesso (CPS)</w:t>
            </w:r>
          </w:p>
        </w:tc>
      </w:tr>
      <w:tr xmlns:wp14="http://schemas.microsoft.com/office/word/2010/wordml" w:rsidRPr="00D64B31" w:rsidR="00270F62" w:rsidTr="6BA32B63" w14:paraId="6AF8C746" wp14:textId="77777777">
        <w:tc>
          <w:tcPr>
            <w:tcW w:w="8460" w:type="dxa"/>
            <w:tcMar/>
          </w:tcPr>
          <w:p w:rsidRPr="00D64B31" w:rsidR="00270F62" w:rsidP="00810EAF" w:rsidRDefault="00270F62" w14:paraId="7B8051B5" wp14:textId="77777777" wp14:noSpellErr="1">
            <w:pPr>
              <w:jc w:val="left"/>
            </w:pPr>
            <w:r w:rsidR="6BA32B63">
              <w:rPr/>
              <w:t xml:space="preserve">1. [IN] O </w:t>
            </w:r>
            <w:r w:rsidRPr="6BA32B63" w:rsidR="6BA32B63">
              <w:rPr>
                <w:b w:val="1"/>
                <w:bCs w:val="1"/>
              </w:rPr>
              <w:t>administrador</w:t>
            </w:r>
            <w:r w:rsidR="6BA32B63">
              <w:rPr/>
              <w:t xml:space="preserve"> do sistema informa uma média que será usada como parâmetro para a pesquisa.</w:t>
            </w:r>
          </w:p>
          <w:p w:rsidRPr="00D64B31" w:rsidR="00270F62" w:rsidP="00810EAF" w:rsidRDefault="00270F62" w14:paraId="122496E6" wp14:textId="77777777" wp14:noSpellErr="1">
            <w:pPr>
              <w:jc w:val="left"/>
            </w:pPr>
            <w:r w:rsidR="6BA32B63">
              <w:rPr/>
              <w:t xml:space="preserve">2. [OUT] O </w:t>
            </w:r>
            <w:r w:rsidRPr="6BA32B63" w:rsidR="6BA32B63">
              <w:rPr>
                <w:b w:val="1"/>
                <w:bCs w:val="1"/>
              </w:rPr>
              <w:t>sistema</w:t>
            </w:r>
            <w:r w:rsidR="6BA32B63">
              <w:rPr/>
              <w:t xml:space="preserve"> informará os moto taxistas que possuem média acima da média informada pelo administrador do sistema.</w:t>
            </w:r>
          </w:p>
        </w:tc>
      </w:tr>
    </w:tbl>
    <w:p xmlns:wp14="http://schemas.microsoft.com/office/word/2010/wordml" w:rsidRPr="00D64B31" w:rsidR="00270F62" w:rsidP="48B9D1AC" w:rsidRDefault="00270F62" w14:paraId="2F1834CF"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DF58847" wp14:textId="77777777">
        <w:tc>
          <w:tcPr>
            <w:tcW w:w="8460" w:type="dxa"/>
            <w:shd w:val="clear" w:color="auto" w:fill="F2F2F2" w:themeFill="background1" w:themeFillShade="F2"/>
            <w:tcMar/>
          </w:tcPr>
          <w:p w:rsidRPr="00D64B31" w:rsidR="00270F62" w:rsidP="48B9D1AC" w:rsidRDefault="00270F62" w14:paraId="7889EB8F" wp14:textId="77777777" wp14:noSpellErr="1">
            <w:r w:rsidRPr="6BA32B63" w:rsidR="6BA32B63">
              <w:rPr>
                <w:b w:val="1"/>
                <w:bCs w:val="1"/>
              </w:rPr>
              <w:t>Cenários alternativos: exceções</w:t>
            </w:r>
          </w:p>
        </w:tc>
      </w:tr>
      <w:tr xmlns:wp14="http://schemas.microsoft.com/office/word/2010/wordml" w:rsidRPr="00D64B31" w:rsidR="00270F62" w:rsidTr="6BA32B63" w14:paraId="358862F9" wp14:textId="77777777">
        <w:tc>
          <w:tcPr>
            <w:tcW w:w="8460" w:type="dxa"/>
            <w:tcMar/>
          </w:tcPr>
          <w:p w:rsidRPr="00D64B31" w:rsidR="00270F62" w:rsidP="00810EAF" w:rsidRDefault="00270F62" w14:paraId="1A4CAAA4" wp14:textId="77777777" wp14:noSpellErr="1">
            <w:pPr>
              <w:jc w:val="left"/>
            </w:pPr>
            <w:r w:rsidRPr="6BA32B63" w:rsidR="6BA32B63">
              <w:rPr>
                <w:b w:val="1"/>
                <w:bCs w:val="1"/>
              </w:rPr>
              <w:t>Exceção 1a. Não há moto taxistas acima da média.</w:t>
            </w:r>
          </w:p>
          <w:p w:rsidRPr="00D64B31" w:rsidR="00270F62" w:rsidP="00810EAF" w:rsidRDefault="00270F62" w14:paraId="46F23256" wp14:textId="77777777" wp14:noSpellErr="1">
            <w:pPr>
              <w:ind w:left="720"/>
            </w:pPr>
            <w:r w:rsidRPr="6BA32B63" w:rsidR="6BA32B63">
              <w:rPr>
                <w:rFonts w:ascii="Calibri" w:hAnsi="Calibri" w:eastAsia="Calibri" w:cs="Calibri"/>
              </w:rPr>
              <w:t xml:space="preserve">1a.1.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informa que não existem informações que atendem a este requisito. </w:t>
            </w:r>
          </w:p>
          <w:p w:rsidRPr="00D64B31" w:rsidR="00270F62" w:rsidP="00810EAF" w:rsidRDefault="00270F62" w14:paraId="6D198564" wp14:textId="77777777" wp14:noSpellErr="1">
            <w:pPr>
              <w:ind w:left="720"/>
            </w:pPr>
            <w:r w:rsidRPr="6BA32B63" w:rsidR="6BA32B63">
              <w:rPr>
                <w:rFonts w:ascii="Calibri" w:hAnsi="Calibri" w:eastAsia="Calibri" w:cs="Calibri"/>
              </w:rPr>
              <w:t>1a.1. Vai para: 1.</w:t>
            </w:r>
          </w:p>
        </w:tc>
      </w:tr>
    </w:tbl>
    <w:p xmlns:wp14="http://schemas.microsoft.com/office/word/2010/wordml" w:rsidRPr="00D64B31" w:rsidR="00270F62" w:rsidP="48B9D1AC" w:rsidRDefault="00270F62" w14:paraId="3188839E" wp14:textId="77777777">
      <w:pPr>
        <w:pStyle w:val="BodyText"/>
        <w:spacing w:before="0" w:after="0"/>
        <w:jc w:val="left"/>
        <w:rPr>
          <w:sz w:val="20"/>
        </w:rPr>
      </w:pPr>
    </w:p>
    <w:p xmlns:wp14="http://schemas.microsoft.com/office/word/2010/wordml" w:rsidRPr="00D64B31" w:rsidR="00270F62" w:rsidP="48B9D1AC" w:rsidRDefault="00270F62" w14:paraId="5E5A97A6"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5EE70F8A" wp14:textId="77777777">
        <w:tc>
          <w:tcPr>
            <w:tcW w:w="8460" w:type="dxa"/>
            <w:shd w:val="clear" w:color="auto" w:fill="F2F2F2" w:themeFill="background1" w:themeFillShade="F2"/>
            <w:tcMar/>
          </w:tcPr>
          <w:p w:rsidRPr="00D64B31" w:rsidR="00270F62" w:rsidP="48B9D1AC" w:rsidRDefault="00270F62" w14:paraId="2B57D255" wp14:textId="77777777" wp14:noSpellErr="1">
            <w:r w:rsidRPr="6BA32B63" w:rsidR="6BA32B63">
              <w:rPr>
                <w:b w:val="1"/>
                <w:bCs w:val="1"/>
              </w:rPr>
              <w:t>Informações Adicionais</w:t>
            </w:r>
          </w:p>
        </w:tc>
      </w:tr>
      <w:tr xmlns:wp14="http://schemas.microsoft.com/office/word/2010/wordml" w:rsidRPr="00D64B31" w:rsidR="00270F62" w:rsidTr="6BA32B63" w14:paraId="589C021A" wp14:textId="77777777">
        <w:tc>
          <w:tcPr>
            <w:tcW w:w="8460" w:type="dxa"/>
            <w:tcMar/>
          </w:tcPr>
          <w:p w:rsidRPr="00D64B31" w:rsidR="00270F62" w:rsidP="00810EAF" w:rsidRDefault="00270F62" w14:paraId="6C0E3C1A" wp14:textId="77777777" wp14:noSpellErr="1">
            <w:pPr>
              <w:jc w:val="left"/>
            </w:pPr>
            <w:r w:rsidR="6BA32B63">
              <w:rPr/>
              <w:t>Não há.</w:t>
            </w:r>
          </w:p>
        </w:tc>
      </w:tr>
    </w:tbl>
    <w:p xmlns:wp14="http://schemas.microsoft.com/office/word/2010/wordml" w:rsidR="00270F62" w:rsidP="48B9D1AC" w:rsidRDefault="00270F62" w14:paraId="5F3AF648" wp14:textId="77777777">
      <w:pPr>
        <w:pStyle w:val="BodyText"/>
        <w:spacing w:before="0" w:after="0"/>
        <w:jc w:val="left"/>
      </w:pPr>
    </w:p>
    <w:p xmlns:wp14="http://schemas.microsoft.com/office/word/2010/wordml" w:rsidR="00270F62" w:rsidP="48B9D1AC" w:rsidRDefault="00270F62" w14:paraId="03B65662" wp14:textId="77777777">
      <w:pPr>
        <w:pStyle w:val="BodyText"/>
        <w:spacing w:before="0" w:after="0"/>
        <w:jc w:val="left"/>
      </w:pPr>
    </w:p>
    <w:p xmlns:wp14="http://schemas.microsoft.com/office/word/2010/wordml" w:rsidR="00270F62" w:rsidP="48B9D1AC" w:rsidRDefault="00270F62" w14:paraId="55F80A93" wp14:textId="77777777" wp14:noSpellErr="1">
      <w:pPr>
        <w:pStyle w:val="Heading2"/>
        <w:spacing w:before="0" w:after="160"/>
        <w:jc w:val="left"/>
      </w:pPr>
      <w:r w:rsidR="6BA32B63">
        <w:rPr/>
        <w:t xml:space="preserve">UC004: </w:t>
      </w:r>
      <w:r w:rsidRPr="6BA32B63" w:rsidR="6BA32B63">
        <w:rPr>
          <w:noProof/>
        </w:rPr>
        <w:t>Manter Moto Taxista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042A1DAE" wp14:textId="77777777">
        <w:tc>
          <w:tcPr>
            <w:tcW w:w="1526" w:type="dxa"/>
            <w:shd w:val="clear" w:color="auto" w:fill="F2F2F2" w:themeFill="background1" w:themeFillShade="F2"/>
            <w:tcMar/>
          </w:tcPr>
          <w:p w:rsidRPr="00D64B31" w:rsidR="00270F62" w:rsidP="00810EAF" w:rsidRDefault="00270F62" w14:paraId="748C508C" wp14:textId="77777777" wp14:noSpellErr="1">
            <w:pPr>
              <w:suppressAutoHyphens w:val="0"/>
              <w:rPr>
                <w:b/>
              </w:rPr>
            </w:pPr>
            <w:r w:rsidRPr="6BA32B63" w:rsidR="6BA32B63">
              <w:rPr>
                <w:b w:val="1"/>
                <w:bCs w:val="1"/>
              </w:rPr>
              <w:t>Visão Geral</w:t>
            </w:r>
          </w:p>
        </w:tc>
        <w:tc>
          <w:tcPr>
            <w:tcW w:w="6974" w:type="dxa"/>
            <w:tcMar/>
          </w:tcPr>
          <w:p w:rsidRPr="00D64B31" w:rsidR="00270F62" w:rsidP="00810EAF" w:rsidRDefault="00270F62" w14:paraId="13EBB399" wp14:textId="77777777" wp14:noSpellErr="1">
            <w:pPr>
              <w:suppressAutoHyphens w:val="0"/>
            </w:pPr>
            <w:r w:rsidRPr="6BA32B63" w:rsidR="6BA32B63">
              <w:rPr>
                <w:rFonts w:ascii="Calibri" w:hAnsi="Calibri" w:eastAsia="Calibri" w:cs="Calibri"/>
              </w:rPr>
              <w:t>Este caso de uso permite ao administrador efetuar o cadastro de um moto taxista, bem como a localização, a adição e a exclusão de seus dados. Os dados de um moto taxista são o nome e placa da moto.</w:t>
            </w:r>
          </w:p>
        </w:tc>
      </w:tr>
    </w:tbl>
    <w:p xmlns:wp14="http://schemas.microsoft.com/office/word/2010/wordml" w:rsidRPr="00D64B31" w:rsidR="00270F62" w:rsidP="48B9D1AC" w:rsidRDefault="00270F62" w14:paraId="441130D7"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7151BFB" wp14:textId="77777777">
        <w:tc>
          <w:tcPr>
            <w:tcW w:w="1526" w:type="dxa"/>
            <w:shd w:val="clear" w:color="auto" w:fill="F2F2F2" w:themeFill="background1" w:themeFillShade="F2"/>
            <w:tcMar/>
          </w:tcPr>
          <w:p w:rsidRPr="00D64B31" w:rsidR="00270F62" w:rsidP="00810EAF" w:rsidRDefault="00270F62" w14:paraId="41E51189" wp14:textId="77777777" wp14:noSpellErr="1">
            <w:pPr>
              <w:suppressAutoHyphens w:val="0"/>
              <w:rPr>
                <w:b/>
              </w:rPr>
            </w:pPr>
            <w:r w:rsidRPr="6BA32B63" w:rsidR="6BA32B63">
              <w:rPr>
                <w:b w:val="1"/>
                <w:bCs w:val="1"/>
              </w:rPr>
              <w:t>Atores</w:t>
            </w:r>
          </w:p>
        </w:tc>
        <w:tc>
          <w:tcPr>
            <w:tcW w:w="6974" w:type="dxa"/>
            <w:tcMar/>
          </w:tcPr>
          <w:p w:rsidRPr="00D64B31" w:rsidR="00270F62" w:rsidP="00810EAF" w:rsidRDefault="00270F62" w14:paraId="73FE96D3" wp14:textId="77777777" wp14:noSpellErr="1">
            <w:pPr>
              <w:suppressAutoHyphens w:val="0"/>
            </w:pPr>
            <w:r w:rsidR="6BA32B63">
              <w:rPr/>
              <w:t>Administrador</w:t>
            </w:r>
          </w:p>
        </w:tc>
      </w:tr>
      <w:tr xmlns:wp14="http://schemas.microsoft.com/office/word/2010/wordml" w:rsidRPr="00D64B31" w:rsidR="00270F62" w:rsidTr="6BA32B63" w14:paraId="4E64C00F" wp14:textId="77777777">
        <w:tc>
          <w:tcPr>
            <w:tcW w:w="1526" w:type="dxa"/>
            <w:shd w:val="clear" w:color="auto" w:fill="F2F2F2" w:themeFill="background1" w:themeFillShade="F2"/>
            <w:tcMar/>
          </w:tcPr>
          <w:p w:rsidRPr="00D64B31" w:rsidR="00270F62" w:rsidP="00810EAF" w:rsidRDefault="00270F62" w14:paraId="1E5022E1" wp14:textId="77777777" wp14:noSpellErr="1">
            <w:pPr>
              <w:suppressAutoHyphens w:val="0"/>
              <w:rPr>
                <w:b/>
              </w:rPr>
            </w:pPr>
            <w:r w:rsidRPr="6BA32B63" w:rsidR="6BA32B63">
              <w:rPr>
                <w:b w:val="1"/>
                <w:bCs w:val="1"/>
              </w:rPr>
              <w:t>Precondições</w:t>
            </w:r>
          </w:p>
        </w:tc>
        <w:tc>
          <w:tcPr>
            <w:tcW w:w="6974" w:type="dxa"/>
            <w:tcMar/>
          </w:tcPr>
          <w:p w:rsidRPr="00D64B31" w:rsidR="00270F62" w:rsidP="00810EAF" w:rsidRDefault="00270F62" w14:paraId="43F1D11A" wp14:textId="77777777">
            <w:pPr>
              <w:suppressAutoHyphens w:val="0"/>
            </w:pPr>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D64B31" w:rsidR="00270F62" w:rsidTr="6BA32B63" w14:paraId="70561445" wp14:textId="77777777">
        <w:tc>
          <w:tcPr>
            <w:tcW w:w="1526" w:type="dxa"/>
            <w:shd w:val="clear" w:color="auto" w:fill="F2F2F2" w:themeFill="background1" w:themeFillShade="F2"/>
            <w:tcMar/>
          </w:tcPr>
          <w:p w:rsidRPr="00D64B31" w:rsidR="00270F62" w:rsidP="00810EAF" w:rsidRDefault="00270F62" w14:paraId="3657BFB6" wp14:textId="77777777" wp14:noSpellErr="1">
            <w:pPr>
              <w:suppressAutoHyphens w:val="0"/>
              <w:rPr>
                <w:b/>
              </w:rPr>
            </w:pPr>
            <w:r w:rsidRPr="6BA32B63" w:rsidR="6BA32B63">
              <w:rPr>
                <w:b w:val="1"/>
                <w:bCs w:val="1"/>
              </w:rPr>
              <w:t>Pós-condições</w:t>
            </w:r>
          </w:p>
        </w:tc>
        <w:tc>
          <w:tcPr>
            <w:tcW w:w="6974" w:type="dxa"/>
            <w:tcMar/>
          </w:tcPr>
          <w:p w:rsidRPr="00D64B31" w:rsidR="00270F62" w:rsidP="48B9D1AC" w:rsidRDefault="00270F62" w14:paraId="64696E81" wp14:textId="77777777" wp14:noSpellErr="1">
            <w:r w:rsidR="6BA32B63">
              <w:rPr/>
              <w:t xml:space="preserve">Não há </w:t>
            </w:r>
          </w:p>
        </w:tc>
      </w:tr>
    </w:tbl>
    <w:p xmlns:wp14="http://schemas.microsoft.com/office/word/2010/wordml" w:rsidRPr="00D64B31" w:rsidR="00270F62" w:rsidP="48B9D1AC" w:rsidRDefault="00270F62" w14:paraId="60A7EEF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571BBE6B" w14:paraId="61EA3B82" wp14:textId="77777777">
        <w:tc>
          <w:tcPr>
            <w:tcW w:w="8460" w:type="dxa"/>
            <w:shd w:val="clear" w:color="auto" w:fill="F2F2F2" w:themeFill="background1" w:themeFillShade="F2"/>
            <w:tcMar/>
          </w:tcPr>
          <w:p w:rsidRPr="00D64B31" w:rsidR="00270F62" w:rsidP="48B9D1AC" w:rsidRDefault="00270F62" w14:paraId="73D73480" wp14:textId="77777777" wp14:noSpellErr="1">
            <w:r w:rsidRPr="6BA32B63" w:rsidR="6BA32B63">
              <w:rPr>
                <w:b w:val="1"/>
                <w:bCs w:val="1"/>
              </w:rPr>
              <w:t>Cenário Principal de Sucesso (CPS)</w:t>
            </w:r>
          </w:p>
        </w:tc>
      </w:tr>
      <w:tr xmlns:wp14="http://schemas.microsoft.com/office/word/2010/wordml" w:rsidRPr="00D64B31" w:rsidR="00270F62" w:rsidTr="571BBE6B" w14:paraId="69276C5C" wp14:textId="77777777">
        <w:tc>
          <w:tcPr>
            <w:tcW w:w="8460" w:type="dxa"/>
            <w:tcMar/>
          </w:tcPr>
          <w:p w:rsidRPr="00D64B31" w:rsidR="00270F62" w:rsidP="6BA32B63" w:rsidRDefault="00270F62" w14:paraId="4B0D8DA0" wp14:textId="77777777" wp14:noSpellErr="1">
            <w:pPr>
              <w:pStyle w:val="ListParagraph"/>
              <w:numPr>
                <w:ilvl w:val="0"/>
                <w:numId w:val="2"/>
              </w:numPr>
              <w:jc w:val="left"/>
              <w:rPr>
                <w:rFonts w:ascii="Calibri" w:hAnsi="Calibri" w:eastAsia="Calibri" w:cs="Calibri"/>
                <w:sz w:val="20"/>
                <w:szCs w:val="20"/>
              </w:rPr>
            </w:pPr>
            <w:r w:rsidRPr="6BA32B63" w:rsidR="6BA32B63">
              <w:rPr>
                <w:sz w:val="20"/>
                <w:szCs w:val="20"/>
              </w:rPr>
              <w:t>[IN]</w:t>
            </w:r>
            <w:r w:rsidRPr="6BA32B63" w:rsidR="6BA32B63">
              <w:rPr>
                <w:rFonts w:ascii="Calibri" w:hAnsi="Calibri" w:eastAsia="Calibri" w:cs="Calibri"/>
                <w:sz w:val="20"/>
                <w:szCs w:val="20"/>
              </w:rPr>
              <w:t xml:space="preserve"> O </w:t>
            </w:r>
            <w:r w:rsidRPr="6BA32B63" w:rsidR="6BA32B63">
              <w:rPr>
                <w:rFonts w:ascii="Calibri" w:hAnsi="Calibri" w:eastAsia="Calibri" w:cs="Calibri"/>
                <w:b w:val="1"/>
                <w:bCs w:val="1"/>
                <w:sz w:val="20"/>
                <w:szCs w:val="20"/>
              </w:rPr>
              <w:t xml:space="preserve">administrador </w:t>
            </w:r>
            <w:r w:rsidRPr="6BA32B63" w:rsidR="6BA32B63">
              <w:rPr>
                <w:rFonts w:ascii="Calibri" w:hAnsi="Calibri" w:eastAsia="Calibri" w:cs="Calibri"/>
                <w:sz w:val="20"/>
                <w:szCs w:val="20"/>
              </w:rPr>
              <w:t xml:space="preserve">escolhe uma das operações: </w:t>
            </w:r>
          </w:p>
          <w:p w:rsidRPr="00D64B31" w:rsidR="00270F62" w:rsidP="00810EAF" w:rsidRDefault="00270F62" w14:paraId="567B1A7E" w14:noSpellErr="1" wp14:textId="7D17E626">
            <w:pPr>
              <w:ind w:left="720"/>
              <w:jc w:val="left"/>
            </w:pPr>
            <w:r w:rsidRPr="571BBE6B" w:rsidR="571BBE6B">
              <w:rPr>
                <w:rFonts w:ascii="Calibri" w:hAnsi="Calibri" w:eastAsia="Calibri" w:cs="Calibri"/>
              </w:rPr>
              <w:t xml:space="preserve">1.1. </w:t>
            </w:r>
            <w:r w:rsidRPr="571BBE6B" w:rsidR="571BBE6B">
              <w:rPr>
                <w:rFonts w:ascii="Calibri" w:hAnsi="Calibri" w:eastAsia="Calibri" w:cs="Calibri"/>
              </w:rPr>
              <w:t xml:space="preserve">Cadastrar </w:t>
            </w:r>
            <w:r w:rsidRPr="571BBE6B" w:rsidR="571BBE6B">
              <w:rPr>
                <w:rFonts w:ascii="Calibri" w:hAnsi="Calibri" w:eastAsia="Calibri" w:cs="Calibri"/>
              </w:rPr>
              <w:t>Moto Taxista</w:t>
            </w:r>
          </w:p>
          <w:p w:rsidR="571BBE6B" w:rsidP="571BBE6B" w:rsidRDefault="571BBE6B" wp14:noSpellErr="1" w14:paraId="0CDD3AC0" w14:textId="6E7DC603">
            <w:pPr>
              <w:ind w:left="720"/>
              <w:jc w:val="left"/>
            </w:pPr>
            <w:r w:rsidRPr="571BBE6B" w:rsidR="571BBE6B">
              <w:rPr>
                <w:rFonts w:ascii="Calibri" w:hAnsi="Calibri" w:eastAsia="Calibri" w:cs="Calibri"/>
              </w:rPr>
              <w:t xml:space="preserve">1.2. </w:t>
            </w:r>
            <w:r w:rsidRPr="571BBE6B" w:rsidR="571BBE6B">
              <w:rPr>
                <w:rFonts w:ascii="Calibri" w:hAnsi="Calibri" w:eastAsia="Calibri" w:cs="Calibri"/>
                <w:sz w:val="20"/>
                <w:szCs w:val="20"/>
              </w:rPr>
              <w:t>Alterar Moto Taxista</w:t>
            </w:r>
          </w:p>
          <w:p w:rsidR="571BBE6B" w:rsidP="571BBE6B" w:rsidRDefault="571BBE6B" wp14:noSpellErr="1" w14:paraId="5B77FBE5" w14:textId="25479DD4">
            <w:pPr>
              <w:ind w:left="720"/>
              <w:jc w:val="left"/>
            </w:pPr>
            <w:r w:rsidRPr="571BBE6B" w:rsidR="571BBE6B">
              <w:rPr>
                <w:rFonts w:ascii="Calibri" w:hAnsi="Calibri" w:eastAsia="Calibri" w:cs="Calibri"/>
              </w:rPr>
              <w:t xml:space="preserve">1.3. </w:t>
            </w:r>
            <w:r w:rsidRPr="571BBE6B" w:rsidR="571BBE6B">
              <w:rPr>
                <w:rFonts w:ascii="Calibri" w:hAnsi="Calibri" w:eastAsia="Calibri" w:cs="Calibri"/>
                <w:sz w:val="20"/>
                <w:szCs w:val="20"/>
              </w:rPr>
              <w:t xml:space="preserve">Pesquisar </w:t>
            </w:r>
            <w:r w:rsidRPr="571BBE6B" w:rsidR="571BBE6B">
              <w:rPr>
                <w:rFonts w:ascii="Calibri" w:hAnsi="Calibri" w:eastAsia="Calibri" w:cs="Calibri"/>
                <w:sz w:val="20"/>
                <w:szCs w:val="20"/>
              </w:rPr>
              <w:t>Moto Taxista</w:t>
            </w:r>
          </w:p>
          <w:p w:rsidRPr="00D64B31" w:rsidR="00270F62" w:rsidP="00810EAF" w:rsidRDefault="00270F62" w14:paraId="013159BC" wp14:textId="5CF0989A">
            <w:pPr>
              <w:ind w:left="720"/>
              <w:jc w:val="left"/>
            </w:pPr>
            <w:r w:rsidRPr="571BBE6B" w:rsidR="571BBE6B">
              <w:rPr>
                <w:rFonts w:ascii="Calibri" w:hAnsi="Calibri" w:eastAsia="Calibri" w:cs="Calibri"/>
              </w:rPr>
              <w:t xml:space="preserve">1.4. </w:t>
            </w:r>
            <w:r w:rsidRPr="571BBE6B" w:rsidR="571BBE6B">
              <w:rPr>
                <w:rFonts w:ascii="Calibri" w:hAnsi="Calibri" w:eastAsia="Calibri" w:cs="Calibri"/>
                <w:sz w:val="20"/>
                <w:szCs w:val="20"/>
              </w:rPr>
              <w:t>Excluir Moto Taxista</w:t>
            </w:r>
          </w:p>
        </w:tc>
      </w:tr>
    </w:tbl>
    <w:p xmlns:wp14="http://schemas.microsoft.com/office/word/2010/wordml" w:rsidRPr="00D64B31" w:rsidR="00270F62" w:rsidP="48B9D1AC" w:rsidRDefault="00270F62" w14:paraId="1366E393"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9D24882" wp14:textId="77777777">
        <w:tc>
          <w:tcPr>
            <w:tcW w:w="8460" w:type="dxa"/>
            <w:shd w:val="clear" w:color="auto" w:fill="F2F2F2" w:themeFill="background1" w:themeFillShade="F2"/>
            <w:tcMar/>
          </w:tcPr>
          <w:p w:rsidRPr="00D64B31" w:rsidR="00270F62" w:rsidP="48B9D1AC" w:rsidRDefault="00270F62" w14:paraId="1DF77E85" wp14:textId="77777777" wp14:noSpellErr="1">
            <w:r w:rsidRPr="6BA32B63" w:rsidR="6BA32B63">
              <w:rPr>
                <w:b w:val="1"/>
                <w:bCs w:val="1"/>
              </w:rPr>
              <w:t>Cenários alternativos: variantes</w:t>
            </w:r>
          </w:p>
        </w:tc>
      </w:tr>
      <w:tr xmlns:wp14="http://schemas.microsoft.com/office/word/2010/wordml" w:rsidRPr="00D64B31" w:rsidR="00270F62" w:rsidTr="6BA32B63" w14:paraId="5ADC1555" wp14:textId="77777777">
        <w:tc>
          <w:tcPr>
            <w:tcW w:w="8460" w:type="dxa"/>
            <w:tcMar/>
          </w:tcPr>
          <w:p w:rsidRPr="00D64B31" w:rsidR="00270F62" w:rsidRDefault="00270F62" w14:paraId="3362A79B" wp14:textId="77777777" wp14:noSpellErr="1">
            <w:r w:rsidRPr="6BA32B63" w:rsidR="6BA32B63">
              <w:rPr>
                <w:rFonts w:ascii="Calibri" w:hAnsi="Calibri" w:eastAsia="Calibri" w:cs="Calibri"/>
                <w:b w:val="1"/>
                <w:bCs w:val="1"/>
              </w:rPr>
              <w:t>Variante 1.1: Inserir Moto Taxista</w:t>
            </w:r>
          </w:p>
          <w:p w:rsidRPr="00D64B31" w:rsidR="00270F62" w:rsidP="00810EAF" w:rsidRDefault="00270F62" w14:paraId="7929DE77" wp14:textId="77777777" wp14:noSpellErr="1">
            <w:pPr>
              <w:ind w:left="720"/>
            </w:pPr>
            <w:r w:rsidRPr="6BA32B63" w:rsidR="6BA32B63">
              <w:rPr>
                <w:rFonts w:ascii="Calibri" w:hAnsi="Calibri" w:eastAsia="Calibri" w:cs="Calibri"/>
              </w:rPr>
              <w:t xml:space="preserve">1.1.1.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informa nome e placa do moto taxista. </w:t>
            </w:r>
          </w:p>
          <w:p w:rsidRPr="00D64B31" w:rsidR="00270F62" w:rsidP="00810EAF" w:rsidRDefault="00270F62" w14:paraId="57CA5580" wp14:textId="77777777">
            <w:pPr>
              <w:ind w:left="720"/>
            </w:pPr>
          </w:p>
          <w:p w:rsidRPr="00D64B31" w:rsidR="00270F62" w:rsidP="48B9D1AC" w:rsidRDefault="00270F62" w14:paraId="07D2467A" wp14:textId="77777777" wp14:noSpellErr="1">
            <w:r w:rsidRPr="6BA32B63" w:rsidR="6BA32B63">
              <w:rPr>
                <w:rFonts w:ascii="Calibri" w:hAnsi="Calibri" w:eastAsia="Calibri" w:cs="Calibri"/>
                <w:b w:val="1"/>
                <w:bCs w:val="1"/>
              </w:rPr>
              <w:t>Variante 1.2: Consultar  Moto Taxista</w:t>
            </w:r>
          </w:p>
          <w:p w:rsidRPr="00D64B31" w:rsidR="00270F62" w:rsidP="00810EAF" w:rsidRDefault="00270F62" w14:paraId="0ECCAD3E" wp14:textId="77777777" wp14:noSpellErr="1">
            <w:pPr>
              <w:ind w:left="720"/>
            </w:pPr>
            <w:r w:rsidRPr="6BA32B63" w:rsidR="6BA32B63">
              <w:rPr>
                <w:rFonts w:ascii="Calibri" w:hAnsi="Calibri" w:eastAsia="Calibri" w:cs="Calibri"/>
              </w:rPr>
              <w:t xml:space="preserve">1.2.1.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e placas dos moto taxistas.</w:t>
            </w:r>
          </w:p>
          <w:p w:rsidRPr="00D64B31" w:rsidR="00270F62" w:rsidP="00810EAF" w:rsidRDefault="00270F62" w14:paraId="22E6E4D2" wp14:textId="77777777" wp14:noSpellErr="1">
            <w:pPr>
              <w:ind w:left="720"/>
            </w:pPr>
            <w:r w:rsidRPr="6BA32B63" w:rsidR="6BA32B63">
              <w:rPr>
                <w:rFonts w:ascii="Calibri" w:hAnsi="Calibri" w:eastAsia="Calibri" w:cs="Calibri"/>
              </w:rPr>
              <w:t xml:space="preserve">1.2.2.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w:t>
            </w:r>
          </w:p>
          <w:p w:rsidRPr="00D64B31" w:rsidR="00270F62" w:rsidP="00810EAF" w:rsidRDefault="00270F62" w14:paraId="41E78785" wp14:textId="77777777" wp14:noSpellErr="1">
            <w:pPr>
              <w:ind w:left="720"/>
            </w:pPr>
            <w:r w:rsidRPr="6BA32B63" w:rsidR="6BA32B63">
              <w:rPr>
                <w:rFonts w:ascii="Calibri" w:hAnsi="Calibri" w:eastAsia="Calibri" w:cs="Calibri"/>
              </w:rPr>
              <w:t xml:space="preserve">1.2.3.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apresenta nome e placa do elemento selecionado. </w:t>
            </w:r>
          </w:p>
          <w:p w:rsidRPr="00D64B31" w:rsidR="00270F62" w:rsidP="00810EAF" w:rsidRDefault="00270F62" w14:paraId="3B58CA53" wp14:textId="77777777">
            <w:pPr>
              <w:ind w:left="720"/>
            </w:pPr>
          </w:p>
          <w:p w:rsidRPr="00D64B31" w:rsidR="00270F62" w:rsidP="48B9D1AC" w:rsidRDefault="00270F62" w14:paraId="3E753C8D" wp14:textId="77777777" wp14:noSpellErr="1">
            <w:r w:rsidRPr="6BA32B63" w:rsidR="6BA32B63">
              <w:rPr>
                <w:rFonts w:ascii="Calibri" w:hAnsi="Calibri" w:eastAsia="Calibri" w:cs="Calibri"/>
                <w:b w:val="1"/>
                <w:bCs w:val="1"/>
              </w:rPr>
              <w:t>Variante 1.3: Alterar  Moto Taxista</w:t>
            </w:r>
          </w:p>
          <w:p w:rsidRPr="00D64B31" w:rsidR="00270F62" w:rsidP="00810EAF" w:rsidRDefault="00270F62" w14:paraId="3DCD2EDD" wp14:textId="77777777" wp14:noSpellErr="1">
            <w:pPr>
              <w:ind w:left="720"/>
            </w:pPr>
            <w:r w:rsidRPr="6BA32B63" w:rsidR="6BA32B63">
              <w:rPr>
                <w:rFonts w:ascii="Calibri" w:hAnsi="Calibri" w:eastAsia="Calibri" w:cs="Calibri"/>
              </w:rPr>
              <w:t xml:space="preserve">1.3.1. Inclui Variante 1.2 </w:t>
            </w:r>
          </w:p>
          <w:p w:rsidRPr="00D64B31" w:rsidR="00270F62" w:rsidP="00810EAF" w:rsidRDefault="00270F62" w14:paraId="570D13AD" wp14:textId="77777777" wp14:noSpellErr="1">
            <w:pPr>
              <w:ind w:left="720"/>
            </w:pPr>
            <w:r w:rsidRPr="6BA32B63" w:rsidR="6BA32B63">
              <w:rPr>
                <w:rFonts w:ascii="Calibri" w:hAnsi="Calibri" w:eastAsia="Calibri" w:cs="Calibri"/>
              </w:rPr>
              <w:t xml:space="preserve">1.3.2.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informa novos valores para nome e placa do moto taxista.</w:t>
            </w:r>
          </w:p>
          <w:p w:rsidRPr="00D64B31" w:rsidR="00270F62" w:rsidP="00810EAF" w:rsidRDefault="00270F62" w14:paraId="376F20DE" wp14:textId="77777777">
            <w:pPr>
              <w:ind w:left="720"/>
            </w:pPr>
          </w:p>
          <w:p w:rsidRPr="00D64B31" w:rsidR="00270F62" w:rsidRDefault="00270F62" w14:paraId="2B0F7AEA" wp14:textId="77777777" wp14:noSpellErr="1">
            <w:r w:rsidRPr="6BA32B63" w:rsidR="6BA32B63">
              <w:rPr>
                <w:rFonts w:ascii="Calibri" w:hAnsi="Calibri" w:eastAsia="Calibri" w:cs="Calibri"/>
                <w:b w:val="1"/>
                <w:bCs w:val="1"/>
              </w:rPr>
              <w:t>Variante 1.4: Excluir  Moto Taxista</w:t>
            </w:r>
          </w:p>
          <w:p w:rsidRPr="00D64B31" w:rsidR="00270F62" w:rsidP="00810EAF" w:rsidRDefault="00270F62" w14:paraId="6D332345" wp14:textId="77777777" wp14:noSpellErr="1">
            <w:pPr>
              <w:ind w:left="720"/>
            </w:pPr>
            <w:r w:rsidRPr="6BA32B63" w:rsidR="6BA32B63">
              <w:rPr>
                <w:rFonts w:ascii="Calibri" w:hAnsi="Calibri" w:eastAsia="Calibri" w:cs="Calibri"/>
              </w:rPr>
              <w:t xml:space="preserve">1.4.1.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e placas dos moto taxistas.</w:t>
            </w:r>
          </w:p>
          <w:p w:rsidRPr="00D64B31" w:rsidR="00270F62" w:rsidP="00810EAF" w:rsidRDefault="00270F62" w14:paraId="29F6F173" wp14:textId="77777777" wp14:noSpellErr="1">
            <w:pPr>
              <w:ind w:left="720"/>
            </w:pPr>
            <w:r w:rsidRPr="6BA32B63" w:rsidR="6BA32B63">
              <w:rPr>
                <w:rFonts w:ascii="Calibri" w:hAnsi="Calibri" w:eastAsia="Calibri" w:cs="Calibri"/>
              </w:rPr>
              <w:t xml:space="preserve">1.4.2.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para excluir. </w:t>
            </w:r>
          </w:p>
        </w:tc>
      </w:tr>
    </w:tbl>
    <w:p xmlns:wp14="http://schemas.microsoft.com/office/word/2010/wordml" w:rsidRPr="00D64B31" w:rsidR="00270F62" w:rsidP="48B9D1AC" w:rsidRDefault="00270F62" w14:paraId="2A252B80"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7384018" wp14:textId="77777777">
        <w:tc>
          <w:tcPr>
            <w:tcW w:w="8460" w:type="dxa"/>
            <w:shd w:val="clear" w:color="auto" w:fill="F2F2F2" w:themeFill="background1" w:themeFillShade="F2"/>
            <w:tcMar/>
          </w:tcPr>
          <w:p w:rsidRPr="00D64B31" w:rsidR="00270F62" w:rsidP="48B9D1AC" w:rsidRDefault="00270F62" w14:paraId="565AD989" wp14:textId="77777777" wp14:noSpellErr="1">
            <w:r w:rsidRPr="6BA32B63" w:rsidR="6BA32B63">
              <w:rPr>
                <w:b w:val="1"/>
                <w:bCs w:val="1"/>
              </w:rPr>
              <w:t>Cenários alternativos: exceções</w:t>
            </w:r>
          </w:p>
        </w:tc>
      </w:tr>
      <w:tr xmlns:wp14="http://schemas.microsoft.com/office/word/2010/wordml" w:rsidRPr="00D64B31" w:rsidR="00270F62" w:rsidTr="6BA32B63" w14:paraId="569C1E10" wp14:textId="77777777">
        <w:tc>
          <w:tcPr>
            <w:tcW w:w="8460" w:type="dxa"/>
            <w:tcMar/>
          </w:tcPr>
          <w:p w:rsidRPr="00D64B31" w:rsidR="00270F62" w:rsidRDefault="00270F62" w14:paraId="36C1C5AE" wp14:textId="77777777" wp14:noSpellErr="1">
            <w:r w:rsidRPr="6BA32B63" w:rsidR="6BA32B63">
              <w:rPr>
                <w:rFonts w:ascii="Calibri" w:hAnsi="Calibri" w:eastAsia="Calibri" w:cs="Calibri"/>
                <w:b w:val="1"/>
                <w:bCs w:val="1"/>
              </w:rPr>
              <w:t xml:space="preserve">Exceção 1.1.1a. Nome e placa já cadastrados </w:t>
            </w:r>
          </w:p>
          <w:p w:rsidRPr="00D64B31" w:rsidR="00270F62" w:rsidP="00810EAF" w:rsidRDefault="00270F62" w14:paraId="4D1F151C" wp14:textId="77777777" wp14:noSpellErr="1">
            <w:pPr>
              <w:spacing w:after="160" w:line="259" w:lineRule="auto"/>
              <w:ind w:left="720"/>
            </w:pPr>
            <w:r w:rsidRPr="6BA32B63" w:rsidR="6BA32B63">
              <w:rPr>
                <w:rFonts w:ascii="Calibri" w:hAnsi="Calibri" w:eastAsia="Calibri" w:cs="Calibri"/>
              </w:rPr>
              <w:t xml:space="preserve">1.1.1a.1.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 moto taxista com o nome e placa.</w:t>
            </w:r>
          </w:p>
          <w:p w:rsidRPr="00D64B31" w:rsidR="00270F62" w:rsidP="00810EAF" w:rsidRDefault="00270F62" w14:paraId="7DB2A8A9" wp14:textId="77777777" wp14:noSpellErr="1">
            <w:pPr>
              <w:ind w:left="720"/>
            </w:pPr>
            <w:r w:rsidRPr="6BA32B63" w:rsidR="6BA32B63">
              <w:rPr>
                <w:rFonts w:ascii="Calibri" w:hAnsi="Calibri" w:eastAsia="Calibri" w:cs="Calibri"/>
              </w:rPr>
              <w:t xml:space="preserve">1.1.1a.2. Vai para: 1.1.1 </w:t>
            </w:r>
          </w:p>
          <w:p w:rsidRPr="00D64B31" w:rsidR="00270F62" w:rsidRDefault="00270F62" w14:paraId="7CFCD407" wp14:textId="77777777"/>
          <w:p w:rsidRPr="00D64B31" w:rsidR="00270F62" w:rsidRDefault="00270F62" w14:paraId="37809DD4" wp14:textId="77777777" wp14:noSpellErr="1">
            <w:r w:rsidRPr="6BA32B63" w:rsidR="6BA32B63">
              <w:rPr>
                <w:rFonts w:ascii="Calibri" w:hAnsi="Calibri" w:eastAsia="Calibri" w:cs="Calibri"/>
                <w:b w:val="1"/>
                <w:bCs w:val="1"/>
              </w:rPr>
              <w:t xml:space="preserve">Exceção 1.3.2a. Nome e placa já cadastrados </w:t>
            </w:r>
          </w:p>
          <w:p w:rsidRPr="00D64B31" w:rsidR="00270F62" w:rsidP="00810EAF" w:rsidRDefault="00270F62" w14:paraId="6F7495BD" wp14:textId="77777777" wp14:noSpellErr="1">
            <w:pPr>
              <w:ind w:left="720"/>
            </w:pPr>
            <w:r w:rsidRPr="6BA32B63" w:rsidR="6BA32B63">
              <w:rPr>
                <w:rFonts w:ascii="Calibri" w:hAnsi="Calibri" w:eastAsia="Calibri" w:cs="Calibri"/>
              </w:rPr>
              <w:t xml:space="preserve">1.3.2a.1.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 moto taxista com o nome e placa.</w:t>
            </w:r>
          </w:p>
          <w:p w:rsidRPr="00D64B31" w:rsidR="00270F62" w:rsidP="00810EAF" w:rsidRDefault="00270F62" w14:paraId="2100AE7A" wp14:textId="77777777" wp14:noSpellErr="1">
            <w:pPr>
              <w:ind w:left="720"/>
            </w:pPr>
            <w:r w:rsidRPr="6BA32B63" w:rsidR="6BA32B63">
              <w:rPr>
                <w:rFonts w:ascii="Calibri" w:hAnsi="Calibri" w:eastAsia="Calibri" w:cs="Calibri"/>
              </w:rPr>
              <w:t xml:space="preserve">1.3.2a.2. Vai para: 1.3.2. </w:t>
            </w:r>
          </w:p>
          <w:p w:rsidRPr="00D64B31" w:rsidR="00270F62" w:rsidP="00810EAF" w:rsidRDefault="00270F62" w14:paraId="08BFDBCA" wp14:textId="77777777">
            <w:pPr>
              <w:ind w:left="720"/>
            </w:pPr>
          </w:p>
          <w:p w:rsidRPr="00D64B31" w:rsidR="00270F62" w:rsidP="48B9D1AC" w:rsidRDefault="00270F62" w14:paraId="045523D5" wp14:textId="77777777" wp14:noSpellErr="1">
            <w:r w:rsidRPr="6BA32B63" w:rsidR="6BA32B63">
              <w:rPr>
                <w:rFonts w:ascii="Calibri" w:hAnsi="Calibri" w:eastAsia="Calibri" w:cs="Calibri"/>
                <w:b w:val="1"/>
                <w:bCs w:val="1"/>
              </w:rPr>
              <w:t>Exceção 1.4.2a. O moto taxista se encontra indisponível</w:t>
            </w:r>
          </w:p>
          <w:p w:rsidRPr="00D64B31" w:rsidR="00270F62" w:rsidP="00810EAF" w:rsidRDefault="00270F62" w14:paraId="706000FA" wp14:textId="77777777" wp14:noSpellErr="1">
            <w:pPr>
              <w:spacing w:after="160" w:line="259" w:lineRule="auto"/>
              <w:ind w:left="720"/>
            </w:pPr>
            <w:r w:rsidRPr="6BA32B63" w:rsidR="6BA32B63">
              <w:rPr>
                <w:rFonts w:ascii="Calibri" w:hAnsi="Calibri" w:eastAsia="Calibri" w:cs="Calibri"/>
              </w:rPr>
              <w:t xml:space="preserve">1.4.2a.1.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é não é possível excluir o moto taxista devido ao mesmo se encontrar indisponível.</w:t>
            </w:r>
          </w:p>
          <w:p w:rsidRPr="00D64B31" w:rsidR="00270F62" w:rsidP="00810EAF" w:rsidRDefault="00270F62" w14:paraId="02F8C3F2" wp14:textId="77777777" wp14:noSpellErr="1">
            <w:pPr>
              <w:ind w:left="720"/>
            </w:pPr>
            <w:r w:rsidRPr="6BA32B63" w:rsidR="6BA32B63">
              <w:rPr>
                <w:rFonts w:ascii="Calibri" w:hAnsi="Calibri" w:eastAsia="Calibri" w:cs="Calibri"/>
              </w:rPr>
              <w:t>1.4.2a.2. O caso de uso é abortado.</w:t>
            </w:r>
          </w:p>
        </w:tc>
      </w:tr>
    </w:tbl>
    <w:p xmlns:wp14="http://schemas.microsoft.com/office/word/2010/wordml" w:rsidRPr="00D64B31" w:rsidR="00270F62" w:rsidP="48B9D1AC" w:rsidRDefault="00270F62" w14:paraId="61256CF9" wp14:textId="77777777">
      <w:pPr>
        <w:pStyle w:val="BodyTex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7A196B16" wp14:textId="77777777">
        <w:tc>
          <w:tcPr>
            <w:tcW w:w="8460" w:type="dxa"/>
            <w:shd w:val="clear" w:color="auto" w:fill="F2F2F2" w:themeFill="background1" w:themeFillShade="F2"/>
            <w:tcMar/>
          </w:tcPr>
          <w:p w:rsidRPr="00D64B31" w:rsidR="00270F62" w:rsidP="48B9D1AC" w:rsidRDefault="00270F62" w14:paraId="2619B252" wp14:textId="77777777" wp14:noSpellErr="1">
            <w:r w:rsidRPr="6BA32B63" w:rsidR="6BA32B63">
              <w:rPr>
                <w:b w:val="1"/>
                <w:bCs w:val="1"/>
              </w:rPr>
              <w:t>Informações Adicionais</w:t>
            </w:r>
          </w:p>
        </w:tc>
      </w:tr>
      <w:tr xmlns:wp14="http://schemas.microsoft.com/office/word/2010/wordml" w:rsidRPr="00D64B31" w:rsidR="00270F62" w:rsidTr="6BA32B63" w14:paraId="0C3906A6" wp14:textId="77777777">
        <w:tc>
          <w:tcPr>
            <w:tcW w:w="8460" w:type="dxa"/>
            <w:tcMar/>
          </w:tcPr>
          <w:p w:rsidRPr="00D64B31" w:rsidR="00270F62" w:rsidP="00810EAF" w:rsidRDefault="00270F62" w14:paraId="0E8269EE" wp14:textId="77777777" wp14:noSpellErr="1">
            <w:pPr>
              <w:jc w:val="left"/>
            </w:pPr>
            <w:r w:rsidR="6BA32B63">
              <w:rPr/>
              <w:t>A camada de aplicação será responsável pela disponibilidade de um Moto Taxista.</w:t>
            </w:r>
          </w:p>
        </w:tc>
      </w:tr>
    </w:tbl>
    <w:p xmlns:wp14="http://schemas.microsoft.com/office/word/2010/wordml" w:rsidR="00270F62" w:rsidP="48B9D1AC" w:rsidRDefault="00270F62" w14:paraId="7AD4B85B" wp14:textId="77777777">
      <w:pPr>
        <w:jc w:val="left"/>
      </w:pPr>
    </w:p>
    <w:p xmlns:wp14="http://schemas.microsoft.com/office/word/2010/wordml" w:rsidR="00270F62" w:rsidP="48B9D1AC" w:rsidRDefault="00270F62" w14:paraId="769A6A8E" wp14:textId="77777777">
      <w:pPr>
        <w:jc w:val="left"/>
      </w:pPr>
    </w:p>
    <w:p xmlns:wp14="http://schemas.microsoft.com/office/word/2010/wordml" w:rsidR="00270F62" w:rsidP="002563D6" w:rsidRDefault="00270F62" w14:paraId="167DDC67" wp14:textId="77777777" wp14:noSpellErr="1">
      <w:pPr>
        <w:spacing w:after="160"/>
        <w:jc w:val="left"/>
      </w:pPr>
      <w:r w:rsidRPr="6BA32B63" w:rsidR="6BA32B63">
        <w:rPr>
          <w:rFonts w:ascii="Arial" w:hAnsi="Arial" w:eastAsia="Arial" w:cs="Arial"/>
          <w:b w:val="1"/>
          <w:bCs w:val="1"/>
          <w:color w:val="404040" w:themeColor="text1" w:themeTint="BF" w:themeShade="FF"/>
          <w:sz w:val="28"/>
          <w:szCs w:val="28"/>
        </w:rPr>
        <w:t>UC005</w:t>
      </w:r>
      <w:r w:rsidRPr="6BA32B63" w:rsidR="6BA32B63">
        <w:rPr>
          <w:rFonts w:ascii="Arial" w:hAnsi="Arial" w:eastAsia="Arial" w:cs="Arial"/>
          <w:b w:val="1"/>
          <w:bCs w:val="1"/>
          <w:color w:val="404040" w:themeColor="text1" w:themeTint="BF" w:themeShade="FF"/>
          <w:sz w:val="28"/>
          <w:szCs w:val="28"/>
        </w:rPr>
        <w:t xml:space="preserve">: </w:t>
      </w:r>
      <w:r w:rsidRPr="6BA32B63" w:rsidR="6BA32B63">
        <w:rPr>
          <w:rFonts w:ascii="Arial" w:hAnsi="Arial" w:eastAsia="Arial" w:cs="Arial"/>
          <w:b w:val="1"/>
          <w:bCs w:val="1"/>
          <w:color w:val="404040" w:themeColor="text1" w:themeTint="BF" w:themeShade="FF"/>
          <w:sz w:val="28"/>
          <w:szCs w:val="28"/>
        </w:rPr>
        <w:t>Mostrar a média de Moto Taxista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270F62" w:rsidTr="6BA32B63" w14:paraId="352523DC" wp14:textId="77777777">
        <w:tc>
          <w:tcPr>
            <w:tcW w:w="1526" w:type="dxa"/>
            <w:shd w:val="clear" w:color="auto" w:fill="F2F2F2" w:themeFill="background1" w:themeFillShade="F2"/>
            <w:tcMar/>
          </w:tcPr>
          <w:p w:rsidR="00270F62" w:rsidP="48B9D1AC" w:rsidRDefault="00270F62" w14:paraId="4D6F2F73" wp14:textId="77777777" wp14:noSpellErr="1">
            <w:r w:rsidRPr="6BA32B63" w:rsidR="6BA32B63">
              <w:rPr>
                <w:b w:val="1"/>
                <w:bCs w:val="1"/>
              </w:rPr>
              <w:t>Visão Geral</w:t>
            </w:r>
          </w:p>
        </w:tc>
        <w:tc>
          <w:tcPr>
            <w:tcW w:w="6974" w:type="dxa"/>
            <w:tcMar/>
          </w:tcPr>
          <w:p w:rsidR="00270F62" w:rsidP="48B9D1AC" w:rsidRDefault="00270F62" w14:paraId="74703830" wp14:textId="77777777" wp14:noSpellErr="1">
            <w:r w:rsidR="6BA32B63">
              <w:rPr/>
              <w:t>Este caso de uso consiste em um relatório de médias de cada Moto Taxista por empresa.</w:t>
            </w:r>
          </w:p>
        </w:tc>
      </w:tr>
    </w:tbl>
    <w:p xmlns:wp14="http://schemas.microsoft.com/office/word/2010/wordml" w:rsidR="00270F62" w:rsidP="48B9D1AC" w:rsidRDefault="00270F62" w14:paraId="2910A42E"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270F62" w:rsidTr="6BA32B63" w14:paraId="2232B26F" wp14:textId="77777777">
        <w:tc>
          <w:tcPr>
            <w:tcW w:w="1526" w:type="dxa"/>
            <w:shd w:val="clear" w:color="auto" w:fill="F2F2F2" w:themeFill="background1" w:themeFillShade="F2"/>
            <w:tcMar/>
          </w:tcPr>
          <w:p w:rsidR="00270F62" w:rsidP="48B9D1AC" w:rsidRDefault="00270F62" w14:paraId="241D0CA5" wp14:textId="77777777" wp14:noSpellErr="1">
            <w:r w:rsidRPr="6BA32B63" w:rsidR="6BA32B63">
              <w:rPr>
                <w:b w:val="1"/>
                <w:bCs w:val="1"/>
              </w:rPr>
              <w:t>Atores</w:t>
            </w:r>
          </w:p>
        </w:tc>
        <w:tc>
          <w:tcPr>
            <w:tcW w:w="6974" w:type="dxa"/>
            <w:tcMar/>
          </w:tcPr>
          <w:p w:rsidR="00270F62" w:rsidP="48B9D1AC" w:rsidRDefault="00270F62" w14:paraId="1CCA20D3" wp14:textId="77777777" wp14:noSpellErr="1">
            <w:r w:rsidR="6BA32B63">
              <w:rPr/>
              <w:t>Administrador</w:t>
            </w:r>
          </w:p>
        </w:tc>
      </w:tr>
      <w:tr xmlns:wp14="http://schemas.microsoft.com/office/word/2010/wordml" w:rsidR="00270F62" w:rsidTr="6BA32B63" w14:paraId="31B84B7E" wp14:textId="77777777">
        <w:tc>
          <w:tcPr>
            <w:tcW w:w="1526" w:type="dxa"/>
            <w:shd w:val="clear" w:color="auto" w:fill="F2F2F2" w:themeFill="background1" w:themeFillShade="F2"/>
            <w:tcMar/>
          </w:tcPr>
          <w:p w:rsidR="00270F62" w:rsidP="48B9D1AC" w:rsidRDefault="00270F62" w14:paraId="1FFE12B6" wp14:textId="77777777" wp14:noSpellErr="1">
            <w:r w:rsidRPr="6BA32B63" w:rsidR="6BA32B63">
              <w:rPr>
                <w:b w:val="1"/>
                <w:bCs w:val="1"/>
              </w:rPr>
              <w:t>Precondições</w:t>
            </w:r>
          </w:p>
        </w:tc>
        <w:tc>
          <w:tcPr>
            <w:tcW w:w="6974" w:type="dxa"/>
            <w:tcMar/>
          </w:tcPr>
          <w:p w:rsidR="00270F62" w:rsidP="48B9D1AC" w:rsidRDefault="00270F62" w14:paraId="6947F738" wp14:textId="77777777">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00270F62" w:rsidTr="6BA32B63" w14:paraId="556A4119" wp14:textId="77777777">
        <w:tc>
          <w:tcPr>
            <w:tcW w:w="1526" w:type="dxa"/>
            <w:shd w:val="clear" w:color="auto" w:fill="F2F2F2" w:themeFill="background1" w:themeFillShade="F2"/>
            <w:tcMar/>
          </w:tcPr>
          <w:p w:rsidR="00270F62" w:rsidP="48B9D1AC" w:rsidRDefault="00270F62" w14:paraId="3B72DE18" wp14:textId="77777777" wp14:noSpellErr="1">
            <w:r w:rsidRPr="6BA32B63" w:rsidR="6BA32B63">
              <w:rPr>
                <w:b w:val="1"/>
                <w:bCs w:val="1"/>
              </w:rPr>
              <w:t>Pós-condições</w:t>
            </w:r>
          </w:p>
        </w:tc>
        <w:tc>
          <w:tcPr>
            <w:tcW w:w="6974" w:type="dxa"/>
            <w:tcMar/>
          </w:tcPr>
          <w:p w:rsidRPr="002563D6" w:rsidR="00270F62" w:rsidP="48B9D1AC" w:rsidRDefault="00270F62" w14:paraId="69F919A3" wp14:textId="77777777" wp14:noSpellErr="1">
            <w:r w:rsidR="6BA32B63">
              <w:rPr/>
              <w:t xml:space="preserve">O </w:t>
            </w:r>
            <w:r w:rsidRPr="6BA32B63" w:rsidR="6BA32B63">
              <w:rPr>
                <w:b w:val="1"/>
                <w:bCs w:val="1"/>
              </w:rPr>
              <w:t>sistema</w:t>
            </w:r>
            <w:r w:rsidRPr="6BA32B63" w:rsidR="6BA32B63">
              <w:rPr>
                <w:b w:val="1"/>
                <w:bCs w:val="1"/>
              </w:rPr>
              <w:t xml:space="preserve"> </w:t>
            </w:r>
            <w:r w:rsidR="6BA32B63">
              <w:rPr/>
              <w:t>deverá mostrar a média de avaliação do Moto Taxista preterido.</w:t>
            </w:r>
          </w:p>
        </w:tc>
      </w:tr>
    </w:tbl>
    <w:p xmlns:wp14="http://schemas.microsoft.com/office/word/2010/wordml" w:rsidR="00270F62" w:rsidP="48B9D1AC" w:rsidRDefault="00270F62" w14:paraId="3D0C0A09"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270F62" w:rsidTr="6BA32B63" w14:paraId="43362A71" wp14:textId="77777777">
        <w:tc>
          <w:tcPr>
            <w:tcW w:w="8460" w:type="dxa"/>
            <w:shd w:val="clear" w:color="auto" w:fill="F2F2F2" w:themeFill="background1" w:themeFillShade="F2"/>
            <w:tcMar/>
          </w:tcPr>
          <w:p w:rsidR="00270F62" w:rsidP="48B9D1AC" w:rsidRDefault="00270F62" w14:paraId="6735B8D6" wp14:textId="77777777" wp14:noSpellErr="1">
            <w:r w:rsidRPr="6BA32B63" w:rsidR="6BA32B63">
              <w:rPr>
                <w:b w:val="1"/>
                <w:bCs w:val="1"/>
              </w:rPr>
              <w:t>Cenário Principal de Sucesso (CPS)</w:t>
            </w:r>
          </w:p>
        </w:tc>
      </w:tr>
      <w:tr xmlns:wp14="http://schemas.microsoft.com/office/word/2010/wordml" w:rsidR="00270F62" w:rsidTr="6BA32B63" w14:paraId="0DBD0039" wp14:textId="77777777">
        <w:tc>
          <w:tcPr>
            <w:tcW w:w="8460" w:type="dxa"/>
            <w:tcMar/>
          </w:tcPr>
          <w:p w:rsidRPr="00CE38F6" w:rsidR="00270F62" w:rsidP="00810EAF" w:rsidRDefault="00270F62" w14:paraId="35AFFEF1" wp14:textId="77777777">
            <w:pPr>
              <w:jc w:val="left"/>
            </w:pPr>
            <w:r w:rsidR="6BA32B63">
              <w:rPr/>
              <w:t xml:space="preserve">1. [IN] O </w:t>
            </w:r>
            <w:r w:rsidRPr="6BA32B63" w:rsidR="6BA32B63">
              <w:rPr>
                <w:b w:val="1"/>
                <w:bCs w:val="1"/>
              </w:rPr>
              <w:t xml:space="preserve">administrador </w:t>
            </w:r>
            <w:r w:rsidR="6BA32B63">
              <w:rPr/>
              <w:t xml:space="preserve">deverá entrar com o código do Moto Taxista preterido para </w:t>
            </w:r>
            <w:proofErr w:type="spellStart"/>
            <w:r w:rsidR="6BA32B63">
              <w:rPr/>
              <w:t>vizualização</w:t>
            </w:r>
            <w:proofErr w:type="spellEnd"/>
            <w:r w:rsidR="6BA32B63">
              <w:rPr/>
              <w:t xml:space="preserve"> da sua média.</w:t>
            </w:r>
          </w:p>
          <w:p w:rsidRPr="00CE38F6" w:rsidR="00270F62" w:rsidP="00810EAF" w:rsidRDefault="00270F62" w14:paraId="7C2D0A6F" wp14:textId="77777777" wp14:noSpellErr="1">
            <w:pPr>
              <w:jc w:val="left"/>
            </w:pPr>
            <w:r w:rsidR="6BA32B63">
              <w:rPr/>
              <w:t xml:space="preserve">2. [OUT] O </w:t>
            </w:r>
            <w:r w:rsidRPr="6BA32B63" w:rsidR="6BA32B63">
              <w:rPr>
                <w:b w:val="1"/>
                <w:bCs w:val="1"/>
              </w:rPr>
              <w:t xml:space="preserve">sistema </w:t>
            </w:r>
            <w:r w:rsidR="6BA32B63">
              <w:rPr/>
              <w:t>deverá retornar as informações do Moto Taxista.</w:t>
            </w:r>
          </w:p>
        </w:tc>
      </w:tr>
    </w:tbl>
    <w:p xmlns:wp14="http://schemas.microsoft.com/office/word/2010/wordml" w:rsidR="00270F62" w:rsidP="48B9D1AC" w:rsidRDefault="00270F62" w14:paraId="2049B7AC"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270F62" w:rsidTr="6BA32B63" w14:paraId="185DB0BC" wp14:textId="77777777">
        <w:tc>
          <w:tcPr>
            <w:tcW w:w="8460" w:type="dxa"/>
            <w:shd w:val="clear" w:color="auto" w:fill="F2F2F2" w:themeFill="background1" w:themeFillShade="F2"/>
            <w:tcMar/>
          </w:tcPr>
          <w:p w:rsidR="00270F62" w:rsidP="48B9D1AC" w:rsidRDefault="00270F62" w14:paraId="6DCBFEC3" wp14:textId="77777777" wp14:noSpellErr="1">
            <w:r w:rsidRPr="6BA32B63" w:rsidR="6BA32B63">
              <w:rPr>
                <w:b w:val="1"/>
                <w:bCs w:val="1"/>
              </w:rPr>
              <w:t>Informações Adicionais</w:t>
            </w:r>
          </w:p>
        </w:tc>
      </w:tr>
      <w:tr xmlns:wp14="http://schemas.microsoft.com/office/word/2010/wordml" w:rsidR="00270F62" w:rsidTr="6BA32B63" w14:paraId="1A270908" wp14:textId="77777777">
        <w:tc>
          <w:tcPr>
            <w:tcW w:w="8460" w:type="dxa"/>
            <w:tcMar/>
          </w:tcPr>
          <w:p w:rsidR="00270F62" w:rsidP="00810EAF" w:rsidRDefault="00270F62" w14:paraId="3D9263B0" wp14:textId="77777777">
            <w:pPr>
              <w:jc w:val="left"/>
            </w:pPr>
          </w:p>
        </w:tc>
      </w:tr>
    </w:tbl>
    <w:p xmlns:wp14="http://schemas.microsoft.com/office/word/2010/wordml" w:rsidR="00270F62" w:rsidP="48B9D1AC" w:rsidRDefault="00270F62" w14:paraId="4AF8C958" wp14:textId="77777777">
      <w:pPr>
        <w:jc w:val="left"/>
      </w:pPr>
    </w:p>
    <w:p xmlns:wp14="http://schemas.microsoft.com/office/word/2010/wordml" w:rsidR="00270F62" w:rsidP="48B9D1AC" w:rsidRDefault="00270F62" w14:paraId="3B7C789B" wp14:textId="77777777" wp14:noSpellErr="1">
      <w:pPr>
        <w:pStyle w:val="Heading2"/>
        <w:spacing w:before="0" w:after="160"/>
        <w:jc w:val="left"/>
      </w:pPr>
      <w:r w:rsidR="6BA32B63">
        <w:rPr/>
        <w:t>UC006: Realizar Avaliação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270F62" w:rsidTr="6BA32B63" w14:paraId="5CA7C1E3" wp14:textId="77777777">
        <w:tc>
          <w:tcPr>
            <w:tcW w:w="1526" w:type="dxa"/>
            <w:shd w:val="clear" w:color="auto" w:fill="F2F2F2" w:themeFill="background1" w:themeFillShade="F2"/>
            <w:tcMar/>
          </w:tcPr>
          <w:p w:rsidR="00270F62" w:rsidP="48B9D1AC" w:rsidRDefault="00270F62" w14:paraId="5CF3A896" wp14:textId="77777777" wp14:noSpellErr="1">
            <w:r w:rsidRPr="6BA32B63" w:rsidR="6BA32B63">
              <w:rPr>
                <w:b w:val="1"/>
                <w:bCs w:val="1"/>
              </w:rPr>
              <w:t>Visão Geral</w:t>
            </w:r>
          </w:p>
        </w:tc>
        <w:tc>
          <w:tcPr>
            <w:tcW w:w="6974" w:type="dxa"/>
            <w:tcMar/>
          </w:tcPr>
          <w:p w:rsidR="00270F62" w:rsidP="48B9D1AC" w:rsidRDefault="00270F62" w14:paraId="11556E8C" wp14:textId="77777777" wp14:noSpellErr="1">
            <w:r w:rsidR="6BA32B63">
              <w:rPr/>
              <w:t>Este caso de uso permite que o usuário possa avaliar a qualidade, pontualidade, responsabilidade e agilidade do moto taxista que efetuou sua corrida. Será atribuído uma nota de 1 a 5, sendo o 1 ruim e o 5 excelente. Os dados de uma avaliação são a nota e a descrição.</w:t>
            </w:r>
          </w:p>
        </w:tc>
      </w:tr>
    </w:tbl>
    <w:p xmlns:wp14="http://schemas.microsoft.com/office/word/2010/wordml" w:rsidR="00270F62" w:rsidP="48B9D1AC" w:rsidRDefault="00270F62" w14:paraId="1ED67444"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270F62" w:rsidTr="6BA32B63" w14:paraId="5EB0B957" wp14:textId="77777777">
        <w:tc>
          <w:tcPr>
            <w:tcW w:w="1526" w:type="dxa"/>
            <w:shd w:val="clear" w:color="auto" w:fill="F2F2F2" w:themeFill="background1" w:themeFillShade="F2"/>
            <w:tcMar/>
          </w:tcPr>
          <w:p w:rsidR="00270F62" w:rsidP="48B9D1AC" w:rsidRDefault="00270F62" w14:paraId="2F223917" wp14:textId="77777777" wp14:noSpellErr="1">
            <w:r w:rsidRPr="6BA32B63" w:rsidR="6BA32B63">
              <w:rPr>
                <w:b w:val="1"/>
                <w:bCs w:val="1"/>
              </w:rPr>
              <w:t>Atores</w:t>
            </w:r>
          </w:p>
        </w:tc>
        <w:tc>
          <w:tcPr>
            <w:tcW w:w="6974" w:type="dxa"/>
            <w:tcMar/>
          </w:tcPr>
          <w:p w:rsidR="00270F62" w:rsidP="48B9D1AC" w:rsidRDefault="00270F62" w14:paraId="338AC0F1" wp14:textId="77777777" wp14:noSpellErr="1">
            <w:r w:rsidR="6BA32B63">
              <w:rPr/>
              <w:t>Cliente</w:t>
            </w:r>
          </w:p>
        </w:tc>
      </w:tr>
      <w:tr xmlns:wp14="http://schemas.microsoft.com/office/word/2010/wordml" w:rsidR="00270F62" w:rsidTr="6BA32B63" w14:paraId="00BA63B1" wp14:textId="77777777">
        <w:tc>
          <w:tcPr>
            <w:tcW w:w="1526" w:type="dxa"/>
            <w:shd w:val="clear" w:color="auto" w:fill="F2F2F2" w:themeFill="background1" w:themeFillShade="F2"/>
            <w:tcMar/>
          </w:tcPr>
          <w:p w:rsidR="00270F62" w:rsidP="48B9D1AC" w:rsidRDefault="00270F62" w14:paraId="2135B5AD" wp14:textId="77777777" wp14:noSpellErr="1">
            <w:r w:rsidRPr="6BA32B63" w:rsidR="6BA32B63">
              <w:rPr>
                <w:b w:val="1"/>
                <w:bCs w:val="1"/>
              </w:rPr>
              <w:t>Precondições</w:t>
            </w:r>
          </w:p>
        </w:tc>
        <w:tc>
          <w:tcPr>
            <w:tcW w:w="6974" w:type="dxa"/>
            <w:tcMar/>
          </w:tcPr>
          <w:p w:rsidR="00270F62" w:rsidP="48B9D1AC" w:rsidRDefault="00270F62" w14:paraId="092CEE9D" wp14:textId="77777777">
            <w:r w:rsidR="6BA32B63">
              <w:rPr/>
              <w:t xml:space="preserve">Cliente </w:t>
            </w:r>
            <w:proofErr w:type="spellStart"/>
            <w:r w:rsidR="6BA32B63">
              <w:rPr/>
              <w:t>logado</w:t>
            </w:r>
            <w:proofErr w:type="spellEnd"/>
            <w:r w:rsidR="6BA32B63">
              <w:rPr/>
              <w:t xml:space="preserve"> no sistema</w:t>
            </w:r>
          </w:p>
        </w:tc>
      </w:tr>
      <w:tr xmlns:wp14="http://schemas.microsoft.com/office/word/2010/wordml" w:rsidR="00270F62" w:rsidTr="6BA32B63" w14:paraId="42518D7D" wp14:textId="77777777">
        <w:tc>
          <w:tcPr>
            <w:tcW w:w="1526" w:type="dxa"/>
            <w:shd w:val="clear" w:color="auto" w:fill="F2F2F2" w:themeFill="background1" w:themeFillShade="F2"/>
            <w:tcMar/>
          </w:tcPr>
          <w:p w:rsidR="00270F62" w:rsidP="48B9D1AC" w:rsidRDefault="00270F62" w14:paraId="240E70EE" wp14:textId="77777777" wp14:noSpellErr="1">
            <w:r w:rsidRPr="6BA32B63" w:rsidR="6BA32B63">
              <w:rPr>
                <w:b w:val="1"/>
                <w:bCs w:val="1"/>
              </w:rPr>
              <w:t>Pós-condições</w:t>
            </w:r>
          </w:p>
        </w:tc>
        <w:tc>
          <w:tcPr>
            <w:tcW w:w="6974" w:type="dxa"/>
            <w:tcMar/>
          </w:tcPr>
          <w:p w:rsidR="00270F62" w:rsidP="48B9D1AC" w:rsidRDefault="00270F62" w14:paraId="5B7FF63A" wp14:textId="77777777" wp14:noSpellErr="1">
            <w:r w:rsidR="6BA32B63">
              <w:rPr/>
              <w:t xml:space="preserve">O sistema deverá armazenar as informações da avaliação realizada pelo </w:t>
            </w:r>
            <w:r w:rsidRPr="6BA32B63" w:rsidR="6BA32B63">
              <w:rPr>
                <w:b w:val="1"/>
                <w:bCs w:val="1"/>
              </w:rPr>
              <w:t>cliente</w:t>
            </w:r>
            <w:r w:rsidR="6BA32B63">
              <w:rPr/>
              <w:t>.</w:t>
            </w:r>
          </w:p>
        </w:tc>
      </w:tr>
    </w:tbl>
    <w:p xmlns:wp14="http://schemas.microsoft.com/office/word/2010/wordml" w:rsidR="00270F62" w:rsidP="48B9D1AC" w:rsidRDefault="00270F62" w14:paraId="58DFC762"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270F62" w:rsidTr="6BA32B63" w14:paraId="1AB67D01" wp14:textId="77777777">
        <w:tc>
          <w:tcPr>
            <w:tcW w:w="8460" w:type="dxa"/>
            <w:shd w:val="clear" w:color="auto" w:fill="F2F2F2" w:themeFill="background1" w:themeFillShade="F2"/>
            <w:tcMar/>
          </w:tcPr>
          <w:p w:rsidR="00270F62" w:rsidP="48B9D1AC" w:rsidRDefault="00270F62" w14:paraId="3DBC4A3F" wp14:textId="77777777" wp14:noSpellErr="1">
            <w:r w:rsidRPr="6BA32B63" w:rsidR="6BA32B63">
              <w:rPr>
                <w:b w:val="1"/>
                <w:bCs w:val="1"/>
              </w:rPr>
              <w:t>Cenário Principal de Sucesso (CPS)</w:t>
            </w:r>
          </w:p>
        </w:tc>
      </w:tr>
      <w:tr xmlns:wp14="http://schemas.microsoft.com/office/word/2010/wordml" w:rsidR="00270F62" w:rsidTr="6BA32B63" w14:paraId="01029BC4" wp14:textId="77777777">
        <w:tc>
          <w:tcPr>
            <w:tcW w:w="8460" w:type="dxa"/>
            <w:tcMar/>
          </w:tcPr>
          <w:p w:rsidR="00270F62" w:rsidP="00810EAF" w:rsidRDefault="00270F62" w14:paraId="1F77E491" w14:noSpellErr="1" wp14:textId="0F3F9814">
            <w:pPr>
              <w:jc w:val="left"/>
            </w:pPr>
            <w:r w:rsidR="6BA32B63">
              <w:rPr/>
              <w:t xml:space="preserve">1. [IN] O </w:t>
            </w:r>
            <w:r w:rsidRPr="6BA32B63" w:rsidR="6BA32B63">
              <w:rPr>
                <w:b w:val="1"/>
                <w:bCs w:val="1"/>
              </w:rPr>
              <w:t xml:space="preserve">cliente </w:t>
            </w:r>
            <w:r w:rsidR="6BA32B63">
              <w:rPr>
                <w:b w:val="0"/>
                <w:bCs w:val="0"/>
              </w:rPr>
              <w:t>digita</w:t>
            </w:r>
            <w:r w:rsidR="6BA32B63">
              <w:rPr>
                <w:b w:val="0"/>
                <w:bCs w:val="0"/>
              </w:rPr>
              <w:t xml:space="preserve"> </w:t>
            </w:r>
            <w:r w:rsidR="6BA32B63">
              <w:rPr/>
              <w:t>uma nota.</w:t>
            </w:r>
          </w:p>
          <w:p w:rsidR="00270F62" w:rsidP="00810EAF" w:rsidRDefault="00270F62" w14:paraId="2EEAE2BB" wp14:textId="77777777" wp14:noSpellErr="1">
            <w:pPr>
              <w:jc w:val="left"/>
            </w:pPr>
            <w:r w:rsidR="6BA32B63">
              <w:rPr/>
              <w:t xml:space="preserve">2. [IN] O </w:t>
            </w:r>
            <w:r w:rsidRPr="6BA32B63" w:rsidR="6BA32B63">
              <w:rPr>
                <w:b w:val="1"/>
                <w:bCs w:val="1"/>
              </w:rPr>
              <w:t xml:space="preserve">cliente </w:t>
            </w:r>
            <w:r w:rsidR="6BA32B63">
              <w:rPr/>
              <w:t>poderá preencher a descrição.</w:t>
            </w:r>
          </w:p>
          <w:p w:rsidR="00270F62" w:rsidP="00810EAF" w:rsidRDefault="00270F62" w14:paraId="34ED22E2" wp14:textId="77777777" wp14:noSpellErr="1">
            <w:pPr>
              <w:jc w:val="left"/>
            </w:pPr>
            <w:r w:rsidR="6BA32B63">
              <w:rPr/>
              <w:t xml:space="preserve">3. [OUT] O </w:t>
            </w:r>
            <w:r w:rsidRPr="6BA32B63" w:rsidR="6BA32B63">
              <w:rPr>
                <w:b w:val="1"/>
                <w:bCs w:val="1"/>
              </w:rPr>
              <w:t xml:space="preserve">sistema </w:t>
            </w:r>
            <w:r w:rsidR="6BA32B63">
              <w:rPr/>
              <w:t>informa que a avaliação foi realizada com sucesso.</w:t>
            </w:r>
          </w:p>
        </w:tc>
      </w:tr>
    </w:tbl>
    <w:p xmlns:wp14="http://schemas.microsoft.com/office/word/2010/wordml" w:rsidR="00270F62" w:rsidP="48B9D1AC" w:rsidRDefault="00270F62" w14:paraId="18FFAA4E"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270F62" w:rsidTr="6BA32B63" w14:paraId="241962F0" wp14:textId="77777777">
        <w:tc>
          <w:tcPr>
            <w:tcW w:w="8460" w:type="dxa"/>
            <w:shd w:val="clear" w:color="auto" w:fill="F2F2F2" w:themeFill="background1" w:themeFillShade="F2"/>
            <w:tcMar/>
          </w:tcPr>
          <w:p w:rsidR="00270F62" w:rsidP="48B9D1AC" w:rsidRDefault="00270F62" w14:paraId="36E340A5" wp14:textId="77777777" wp14:noSpellErr="1">
            <w:r w:rsidRPr="6BA32B63" w:rsidR="6BA32B63">
              <w:rPr>
                <w:b w:val="1"/>
                <w:bCs w:val="1"/>
              </w:rPr>
              <w:t>Informações Adicionais</w:t>
            </w:r>
          </w:p>
        </w:tc>
      </w:tr>
      <w:tr xmlns:wp14="http://schemas.microsoft.com/office/word/2010/wordml" w:rsidR="00270F62" w:rsidTr="6BA32B63" w14:paraId="3EE3F97B" wp14:textId="77777777">
        <w:tc>
          <w:tcPr>
            <w:tcW w:w="8460" w:type="dxa"/>
            <w:tcMar/>
          </w:tcPr>
          <w:p w:rsidR="00270F62" w:rsidP="00810EAF" w:rsidRDefault="00270F62" w14:paraId="7E7C066C" wp14:textId="77777777" wp14:noSpellErr="1">
            <w:pPr>
              <w:jc w:val="left"/>
            </w:pPr>
            <w:r w:rsidR="6BA32B63">
              <w:rPr/>
              <w:t>No passo 2 a descrição não é obrigatória para a avaliação.</w:t>
            </w:r>
          </w:p>
        </w:tc>
      </w:tr>
    </w:tbl>
    <w:p xmlns:wp14="http://schemas.microsoft.com/office/word/2010/wordml" w:rsidR="00270F62" w:rsidP="48B9D1AC" w:rsidRDefault="00270F62" w14:paraId="58D26AFC" wp14:textId="77777777">
      <w:pPr>
        <w:pStyle w:val="BodyText"/>
        <w:spacing w:before="0" w:after="0"/>
        <w:jc w:val="left"/>
      </w:pPr>
    </w:p>
    <w:p xmlns:wp14="http://schemas.microsoft.com/office/word/2010/wordml" w:rsidR="00270F62" w:rsidP="48B9D1AC" w:rsidRDefault="00270F62" w14:paraId="7EA7ADEB" wp14:textId="77777777">
      <w:pPr>
        <w:pStyle w:val="BodyText"/>
        <w:spacing w:before="0" w:after="0"/>
        <w:jc w:val="left"/>
      </w:pPr>
    </w:p>
    <w:p xmlns:wp14="http://schemas.microsoft.com/office/word/2010/wordml" w:rsidR="00270F62" w:rsidP="48B9D1AC" w:rsidRDefault="00270F62" w14:paraId="5650B2E2" wp14:textId="77777777" wp14:noSpellErr="1">
      <w:pPr>
        <w:pStyle w:val="Heading2"/>
        <w:spacing w:before="0" w:after="160"/>
        <w:jc w:val="left"/>
      </w:pPr>
      <w:r w:rsidR="6BA32B63">
        <w:rPr/>
        <w:t>UC007: Solicitar Corrida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7E202BAA" wp14:textId="77777777">
        <w:tc>
          <w:tcPr>
            <w:tcW w:w="1526" w:type="dxa"/>
            <w:shd w:val="clear" w:color="auto" w:fill="F2F2F2" w:themeFill="background1" w:themeFillShade="F2"/>
            <w:tcMar/>
          </w:tcPr>
          <w:p w:rsidRPr="00D64B31" w:rsidR="00270F62" w:rsidP="48B9D1AC" w:rsidRDefault="00270F62" w14:paraId="47592518" wp14:textId="77777777" wp14:noSpellErr="1">
            <w:r w:rsidRPr="6BA32B63" w:rsidR="6BA32B63">
              <w:rPr>
                <w:b w:val="1"/>
                <w:bCs w:val="1"/>
              </w:rPr>
              <w:t>Visão Geral</w:t>
            </w:r>
          </w:p>
        </w:tc>
        <w:tc>
          <w:tcPr>
            <w:tcW w:w="6974" w:type="dxa"/>
            <w:tcMar/>
          </w:tcPr>
          <w:p w:rsidRPr="00D64B31" w:rsidR="00270F62" w:rsidP="48B9D1AC" w:rsidRDefault="00270F62" w14:paraId="3348266B" wp14:textId="77777777" wp14:noSpellErr="1">
            <w:r w:rsidR="6BA32B63">
              <w:rPr/>
              <w:t>Este caso de uso permite que o usuário forneça seu endereço atual e o de destino para que o sistema possa calcular o valor do serviço. Após o sistema retornar o valor do serviço o usuário tem a opção de solicitar ou não a corrida.</w:t>
            </w:r>
          </w:p>
        </w:tc>
      </w:tr>
    </w:tbl>
    <w:p xmlns:wp14="http://schemas.microsoft.com/office/word/2010/wordml" w:rsidRPr="00D64B31" w:rsidR="00270F62" w:rsidP="48B9D1AC" w:rsidRDefault="00270F62" w14:paraId="36DDD480"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5E17DAD5" wp14:textId="77777777">
        <w:tc>
          <w:tcPr>
            <w:tcW w:w="1526" w:type="dxa"/>
            <w:shd w:val="clear" w:color="auto" w:fill="F2F2F2" w:themeFill="background1" w:themeFillShade="F2"/>
            <w:tcMar/>
          </w:tcPr>
          <w:p w:rsidRPr="00D64B31" w:rsidR="00270F62" w:rsidP="48B9D1AC" w:rsidRDefault="00270F62" w14:paraId="66B639D3" wp14:textId="77777777" wp14:noSpellErr="1">
            <w:r w:rsidRPr="6BA32B63" w:rsidR="6BA32B63">
              <w:rPr>
                <w:b w:val="1"/>
                <w:bCs w:val="1"/>
              </w:rPr>
              <w:t>Atores</w:t>
            </w:r>
          </w:p>
        </w:tc>
        <w:tc>
          <w:tcPr>
            <w:tcW w:w="6974" w:type="dxa"/>
            <w:tcMar/>
          </w:tcPr>
          <w:p w:rsidRPr="00D64B31" w:rsidR="00270F62" w:rsidP="48B9D1AC" w:rsidRDefault="00270F62" w14:paraId="47754AC1" wp14:textId="77777777" wp14:noSpellErr="1">
            <w:r w:rsidR="6BA32B63">
              <w:rPr/>
              <w:t>Anônimo, Cliente</w:t>
            </w:r>
          </w:p>
        </w:tc>
      </w:tr>
      <w:tr xmlns:wp14="http://schemas.microsoft.com/office/word/2010/wordml" w:rsidRPr="00D64B31" w:rsidR="00270F62" w:rsidTr="6BA32B63" w14:paraId="3FD6783C" wp14:textId="77777777">
        <w:tc>
          <w:tcPr>
            <w:tcW w:w="1526" w:type="dxa"/>
            <w:shd w:val="clear" w:color="auto" w:fill="F2F2F2" w:themeFill="background1" w:themeFillShade="F2"/>
            <w:tcMar/>
          </w:tcPr>
          <w:p w:rsidRPr="00D64B31" w:rsidR="00270F62" w:rsidP="48B9D1AC" w:rsidRDefault="00270F62" w14:paraId="2062DCF2" wp14:textId="77777777" wp14:noSpellErr="1">
            <w:r w:rsidRPr="6BA32B63" w:rsidR="6BA32B63">
              <w:rPr>
                <w:b w:val="1"/>
                <w:bCs w:val="1"/>
              </w:rPr>
              <w:t>Precondições</w:t>
            </w:r>
          </w:p>
        </w:tc>
        <w:tc>
          <w:tcPr>
            <w:tcW w:w="6974" w:type="dxa"/>
            <w:tcMar/>
          </w:tcPr>
          <w:p w:rsidRPr="00D64B31" w:rsidR="00270F62" w:rsidP="48B9D1AC" w:rsidRDefault="00270F62" w14:paraId="01279E72" wp14:textId="77777777" wp14:noSpellErr="1">
            <w:r w:rsidR="6BA32B63">
              <w:rPr/>
              <w:t>Todos os dados dos endereços devem ser fornecidos.</w:t>
            </w:r>
          </w:p>
        </w:tc>
      </w:tr>
      <w:tr xmlns:wp14="http://schemas.microsoft.com/office/word/2010/wordml" w:rsidRPr="00D64B31" w:rsidR="00270F62" w:rsidTr="6BA32B63" w14:paraId="0A973DE1" wp14:textId="77777777">
        <w:tc>
          <w:tcPr>
            <w:tcW w:w="1526" w:type="dxa"/>
            <w:shd w:val="clear" w:color="auto" w:fill="F2F2F2" w:themeFill="background1" w:themeFillShade="F2"/>
            <w:tcMar/>
          </w:tcPr>
          <w:p w:rsidRPr="00D64B31" w:rsidR="00270F62" w:rsidP="48B9D1AC" w:rsidRDefault="00270F62" w14:paraId="26480802" wp14:textId="77777777" wp14:noSpellErr="1">
            <w:r w:rsidRPr="6BA32B63" w:rsidR="6BA32B63">
              <w:rPr>
                <w:b w:val="1"/>
                <w:bCs w:val="1"/>
              </w:rPr>
              <w:t>Pós-condições</w:t>
            </w:r>
          </w:p>
        </w:tc>
        <w:tc>
          <w:tcPr>
            <w:tcW w:w="6974" w:type="dxa"/>
            <w:tcMar/>
          </w:tcPr>
          <w:p w:rsidRPr="00D64B31" w:rsidR="00270F62" w:rsidP="48B9D1AC" w:rsidRDefault="00270F62" w14:paraId="07E81D27" wp14:textId="77777777"/>
        </w:tc>
      </w:tr>
    </w:tbl>
    <w:p xmlns:wp14="http://schemas.microsoft.com/office/word/2010/wordml" w:rsidRPr="00D64B31" w:rsidR="00270F62" w:rsidP="48B9D1AC" w:rsidRDefault="00270F62" w14:paraId="693EB5F2"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BD6545C" wp14:textId="77777777">
        <w:tc>
          <w:tcPr>
            <w:tcW w:w="8460" w:type="dxa"/>
            <w:shd w:val="clear" w:color="auto" w:fill="F2F2F2" w:themeFill="background1" w:themeFillShade="F2"/>
            <w:tcMar/>
          </w:tcPr>
          <w:p w:rsidRPr="00D64B31" w:rsidR="00270F62" w:rsidP="48B9D1AC" w:rsidRDefault="00270F62" w14:paraId="3A093BD4" wp14:textId="77777777" wp14:noSpellErr="1">
            <w:r w:rsidRPr="6BA32B63" w:rsidR="6BA32B63">
              <w:rPr>
                <w:b w:val="1"/>
                <w:bCs w:val="1"/>
              </w:rPr>
              <w:t>Cenário Principal de Sucesso (CPS)</w:t>
            </w:r>
          </w:p>
        </w:tc>
      </w:tr>
      <w:tr xmlns:wp14="http://schemas.microsoft.com/office/word/2010/wordml" w:rsidRPr="00D64B31" w:rsidR="00270F62" w:rsidTr="6BA32B63" w14:paraId="24E42B59" wp14:textId="77777777">
        <w:tc>
          <w:tcPr>
            <w:tcW w:w="8460" w:type="dxa"/>
            <w:tcMar/>
          </w:tcPr>
          <w:p w:rsidRPr="00D64B31" w:rsidR="00270F62" w:rsidP="00810EAF" w:rsidRDefault="00270F62" w14:paraId="69AE8F4A" wp14:textId="77777777" wp14:noSpellErr="1">
            <w:pPr>
              <w:jc w:val="left"/>
            </w:pPr>
            <w:r w:rsidR="6BA32B63">
              <w:rPr/>
              <w:t>1. [IN] O cliente informa o endereço atual.</w:t>
            </w:r>
          </w:p>
          <w:p w:rsidRPr="00D64B31" w:rsidR="00270F62" w:rsidP="00810EAF" w:rsidRDefault="00270F62" w14:paraId="5A3008B6" wp14:textId="77777777" wp14:noSpellErr="1">
            <w:pPr>
              <w:jc w:val="left"/>
            </w:pPr>
            <w:r w:rsidR="6BA32B63">
              <w:rPr/>
              <w:t>2. [IN] O cliente informa o endereço de destino.</w:t>
            </w:r>
          </w:p>
          <w:p w:rsidRPr="00D64B31" w:rsidR="00270F62" w:rsidP="00810EAF" w:rsidRDefault="00270F62" w14:paraId="234D430D" wp14:textId="77777777" wp14:noSpellErr="1">
            <w:pPr>
              <w:jc w:val="left"/>
            </w:pPr>
            <w:r w:rsidR="6BA32B63">
              <w:rPr/>
              <w:t>3. [OUT] O sistema informa o preço do serviço.</w:t>
            </w:r>
          </w:p>
          <w:p w:rsidRPr="00D64B31" w:rsidR="00270F62" w:rsidP="00810EAF" w:rsidRDefault="00270F62" w14:paraId="05933AAB" wp14:textId="77777777" wp14:noSpellErr="1">
            <w:pPr>
              <w:jc w:val="left"/>
            </w:pPr>
            <w:r w:rsidR="6BA32B63">
              <w:rPr/>
              <w:t>4. [IN] O cliente confirma ou não a solicitação do serviço.</w:t>
            </w:r>
          </w:p>
        </w:tc>
      </w:tr>
    </w:tbl>
    <w:p xmlns:wp14="http://schemas.microsoft.com/office/word/2010/wordml" w:rsidRPr="00D64B31" w:rsidR="00270F62" w:rsidP="48B9D1AC" w:rsidRDefault="00270F62" w14:paraId="5AA1667C"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6CC962FF" wp14:textId="77777777">
        <w:tc>
          <w:tcPr>
            <w:tcW w:w="8460" w:type="dxa"/>
            <w:shd w:val="clear" w:color="auto" w:fill="F2F2F2" w:themeFill="background1" w:themeFillShade="F2"/>
            <w:tcMar/>
          </w:tcPr>
          <w:p w:rsidRPr="00D64B31" w:rsidR="00270F62" w:rsidP="006F01E6" w:rsidRDefault="00270F62" w14:paraId="7AAF2476" wp14:textId="77777777" wp14:noSpellErr="1">
            <w:r w:rsidRPr="6BA32B63" w:rsidR="6BA32B63">
              <w:rPr>
                <w:b w:val="1"/>
                <w:bCs w:val="1"/>
              </w:rPr>
              <w:t>Cenários alternativos: exceções</w:t>
            </w:r>
          </w:p>
        </w:tc>
      </w:tr>
      <w:tr xmlns:wp14="http://schemas.microsoft.com/office/word/2010/wordml" w:rsidRPr="00D64B31" w:rsidR="00270F62" w:rsidTr="6BA32B63" w14:paraId="0EA780F5" wp14:textId="77777777">
        <w:tc>
          <w:tcPr>
            <w:tcW w:w="8460" w:type="dxa"/>
            <w:tcMar/>
          </w:tcPr>
          <w:p w:rsidRPr="00D64B31" w:rsidR="00270F62" w:rsidP="006F01E6" w:rsidRDefault="00270F62" w14:paraId="160BA676" wp14:textId="77777777" wp14:noSpellErr="1">
            <w:r w:rsidRPr="6BA32B63" w:rsidR="6BA32B63">
              <w:rPr>
                <w:rFonts w:ascii="Calibri" w:hAnsi="Calibri" w:eastAsia="Calibri" w:cs="Calibri"/>
                <w:b w:val="1"/>
                <w:bCs w:val="1"/>
              </w:rPr>
              <w:t>Exceção 1.1. Endereço atual não informado</w:t>
            </w:r>
          </w:p>
          <w:p w:rsidRPr="00D64B31" w:rsidR="00270F62" w:rsidP="006F01E6" w:rsidRDefault="00270F62" w14:paraId="227CCE4D" wp14:textId="77777777" wp14:noSpellErr="1">
            <w:pPr>
              <w:spacing w:after="160" w:line="259" w:lineRule="auto"/>
              <w:ind w:left="720"/>
            </w:pPr>
            <w:r w:rsidRPr="6BA32B63" w:rsidR="6BA32B63">
              <w:rPr>
                <w:rFonts w:ascii="Calibri" w:hAnsi="Calibri" w:eastAsia="Calibri" w:cs="Calibri"/>
              </w:rPr>
              <w:t xml:space="preserve">1.1.1.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não foi informado o endereço atual.</w:t>
            </w:r>
          </w:p>
          <w:p w:rsidRPr="00D64B31" w:rsidR="00270F62" w:rsidP="006F01E6" w:rsidRDefault="00270F62" w14:paraId="388E5EF3" wp14:textId="77777777" wp14:noSpellErr="1">
            <w:pPr>
              <w:ind w:left="720"/>
            </w:pPr>
            <w:r w:rsidRPr="6BA32B63" w:rsidR="6BA32B63">
              <w:rPr>
                <w:rFonts w:ascii="Calibri" w:hAnsi="Calibri" w:eastAsia="Calibri" w:cs="Calibri"/>
              </w:rPr>
              <w:t xml:space="preserve">1.1.2. Vai para: 1.1.1 </w:t>
            </w:r>
          </w:p>
          <w:p w:rsidRPr="00D64B31" w:rsidR="00270F62" w:rsidP="006F01E6" w:rsidRDefault="00270F62" w14:paraId="261067F1" wp14:textId="77777777"/>
          <w:p w:rsidRPr="00D64B31" w:rsidR="00270F62" w:rsidP="006F01E6" w:rsidRDefault="00270F62" w14:paraId="52717510" wp14:textId="77777777" wp14:noSpellErr="1">
            <w:r w:rsidRPr="6BA32B63" w:rsidR="6BA32B63">
              <w:rPr>
                <w:rFonts w:ascii="Calibri" w:hAnsi="Calibri" w:eastAsia="Calibri" w:cs="Calibri"/>
                <w:b w:val="1"/>
                <w:bCs w:val="1"/>
              </w:rPr>
              <w:t xml:space="preserve">Exceção 2.2. Endereço de destino não informado  </w:t>
            </w:r>
          </w:p>
          <w:p w:rsidRPr="00D64B31" w:rsidR="00270F62" w:rsidP="006F01E6" w:rsidRDefault="00270F62" w14:paraId="205A6DD7" wp14:textId="77777777" wp14:noSpellErr="1">
            <w:pPr>
              <w:ind w:left="720"/>
            </w:pPr>
            <w:r w:rsidRPr="6BA32B63" w:rsidR="6BA32B63">
              <w:rPr>
                <w:rFonts w:ascii="Calibri" w:hAnsi="Calibri" w:eastAsia="Calibri" w:cs="Calibri"/>
              </w:rPr>
              <w:t xml:space="preserve">2.2.1.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não foi informado um endereço de destino.</w:t>
            </w:r>
          </w:p>
          <w:p w:rsidRPr="00D64B31" w:rsidR="00270F62" w:rsidP="006F01E6" w:rsidRDefault="00270F62" w14:paraId="05DE4E5B" wp14:textId="77777777" wp14:noSpellErr="1">
            <w:pPr>
              <w:ind w:left="720"/>
            </w:pPr>
            <w:r w:rsidRPr="6BA32B63" w:rsidR="6BA32B63">
              <w:rPr>
                <w:rFonts w:ascii="Calibri" w:hAnsi="Calibri" w:eastAsia="Calibri" w:cs="Calibri"/>
              </w:rPr>
              <w:t xml:space="preserve">2.2.2. Vai para: 2.2.2. </w:t>
            </w:r>
          </w:p>
          <w:p w:rsidRPr="00D64B31" w:rsidR="00270F62" w:rsidP="006F01E6" w:rsidRDefault="00270F62" w14:paraId="307A8B2B" wp14:textId="77777777">
            <w:pPr>
              <w:ind w:left="720"/>
            </w:pPr>
          </w:p>
        </w:tc>
      </w:tr>
    </w:tbl>
    <w:p xmlns:wp14="http://schemas.microsoft.com/office/word/2010/wordml" w:rsidRPr="00D64B31" w:rsidR="00270F62" w:rsidP="48B9D1AC" w:rsidRDefault="00270F62" w14:paraId="5D3A0E0E" wp14:textId="77777777">
      <w:pPr>
        <w:pStyle w:val="BodyText"/>
        <w:spacing w:before="0" w:after="0"/>
        <w:jc w:val="left"/>
        <w:rPr>
          <w:sz w:val="20"/>
        </w:rPr>
      </w:pPr>
    </w:p>
    <w:p xmlns:wp14="http://schemas.microsoft.com/office/word/2010/wordml" w:rsidRPr="00D64B31" w:rsidR="00270F62" w:rsidP="48B9D1AC" w:rsidRDefault="00270F62" w14:paraId="029A3806"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59DC9094" wp14:textId="77777777">
        <w:tc>
          <w:tcPr>
            <w:tcW w:w="8460" w:type="dxa"/>
            <w:shd w:val="clear" w:color="auto" w:fill="F2F2F2" w:themeFill="background1" w:themeFillShade="F2"/>
            <w:tcMar/>
          </w:tcPr>
          <w:p w:rsidRPr="00D64B31" w:rsidR="00270F62" w:rsidP="48B9D1AC" w:rsidRDefault="00270F62" w14:paraId="55E4C831" wp14:textId="77777777" wp14:noSpellErr="1">
            <w:r w:rsidRPr="6BA32B63" w:rsidR="6BA32B63">
              <w:rPr>
                <w:b w:val="1"/>
                <w:bCs w:val="1"/>
              </w:rPr>
              <w:t>Informações Adicionais</w:t>
            </w:r>
          </w:p>
        </w:tc>
      </w:tr>
      <w:tr xmlns:wp14="http://schemas.microsoft.com/office/word/2010/wordml" w:rsidRPr="00D64B31" w:rsidR="00270F62" w:rsidTr="6BA32B63" w14:paraId="0B73B8FD" wp14:textId="77777777">
        <w:tc>
          <w:tcPr>
            <w:tcW w:w="8460" w:type="dxa"/>
            <w:tcMar/>
          </w:tcPr>
          <w:p w:rsidRPr="00D64B31" w:rsidR="00270F62" w:rsidP="00810EAF" w:rsidRDefault="00270F62" w14:paraId="45F69618" wp14:textId="77777777">
            <w:pPr>
              <w:jc w:val="left"/>
            </w:pPr>
          </w:p>
        </w:tc>
      </w:tr>
    </w:tbl>
    <w:p xmlns:wp14="http://schemas.microsoft.com/office/word/2010/wordml" w:rsidR="00270F62" w:rsidP="48B9D1AC" w:rsidRDefault="00270F62" w14:paraId="74C9BC66" wp14:textId="77777777">
      <w:pPr>
        <w:jc w:val="left"/>
      </w:pPr>
    </w:p>
    <w:p xmlns:wp14="http://schemas.microsoft.com/office/word/2010/wordml" w:rsidR="00270F62" w:rsidP="48B9D1AC" w:rsidRDefault="00270F62" w14:paraId="116A7CA1" wp14:textId="77777777">
      <w:pPr>
        <w:jc w:val="left"/>
      </w:pPr>
    </w:p>
    <w:p xmlns:wp14="http://schemas.microsoft.com/office/word/2010/wordml" w:rsidR="00270F62" w:rsidP="48B9D1AC" w:rsidRDefault="00270F62" w14:paraId="5AE004C4" wp14:textId="77777777">
      <w:pPr>
        <w:jc w:val="left"/>
      </w:pPr>
    </w:p>
    <w:p xmlns:wp14="http://schemas.microsoft.com/office/word/2010/wordml" w:rsidR="00270F62" w:rsidP="48B9D1AC" w:rsidRDefault="00270F62" w14:paraId="1D596D4D" wp14:textId="77777777" wp14:noSpellErr="1">
      <w:pPr>
        <w:pStyle w:val="Heading2"/>
        <w:spacing w:before="0" w:after="160"/>
        <w:jc w:val="left"/>
      </w:pPr>
      <w:r w:rsidR="6BA32B63">
        <w:rPr/>
        <w:t xml:space="preserve">UC008: </w:t>
      </w:r>
      <w:r w:rsidRPr="6BA32B63" w:rsidR="6BA32B63">
        <w:rPr>
          <w:noProof/>
        </w:rPr>
        <w:t>Manter Bandeirada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73081B" w:rsidR="00270F62" w:rsidTr="6BA32B63" w14:paraId="7FDAFD51" wp14:textId="77777777">
        <w:tc>
          <w:tcPr>
            <w:tcW w:w="1526" w:type="dxa"/>
            <w:shd w:val="clear" w:color="auto" w:fill="F2F2F2" w:themeFill="background1" w:themeFillShade="F2"/>
            <w:tcMar/>
          </w:tcPr>
          <w:p w:rsidRPr="0073081B" w:rsidR="00270F62" w:rsidP="48B9D1AC" w:rsidRDefault="00270F62" w14:paraId="14E0A6B0" wp14:textId="77777777" wp14:noSpellErr="1">
            <w:r w:rsidRPr="6BA32B63" w:rsidR="6BA32B63">
              <w:rPr>
                <w:b w:val="1"/>
                <w:bCs w:val="1"/>
              </w:rPr>
              <w:t>Visão Geral</w:t>
            </w:r>
          </w:p>
        </w:tc>
        <w:tc>
          <w:tcPr>
            <w:tcW w:w="6974" w:type="dxa"/>
            <w:tcMar/>
          </w:tcPr>
          <w:p w:rsidRPr="0073081B" w:rsidR="00270F62" w:rsidP="00687482" w:rsidRDefault="00270F62" w14:paraId="08A2DAB9" wp14:textId="77777777" wp14:noSpellErr="1">
            <w:r w:rsidRPr="6BA32B63" w:rsidR="6BA32B63">
              <w:rPr>
                <w:rFonts w:ascii="Calibri" w:hAnsi="Calibri" w:eastAsia="Calibri" w:cs="Calibri"/>
              </w:rPr>
              <w:t>Este caso de uso permite ao administrador efetuar o cadastro de uma nova bandeirada, bem pesquisar, alteração e a exclusão de seus dados. Os dados de uma bandeirada são nome e preço.</w:t>
            </w:r>
          </w:p>
        </w:tc>
      </w:tr>
    </w:tbl>
    <w:p xmlns:wp14="http://schemas.microsoft.com/office/word/2010/wordml" w:rsidRPr="0073081B" w:rsidR="00270F62" w:rsidP="48B9D1AC" w:rsidRDefault="00270F62" w14:paraId="2D0505BB"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73081B" w:rsidR="00270F62" w:rsidTr="6BA32B63" w14:paraId="2FC0F45B" wp14:textId="77777777">
        <w:tc>
          <w:tcPr>
            <w:tcW w:w="1526" w:type="dxa"/>
            <w:shd w:val="clear" w:color="auto" w:fill="F2F2F2" w:themeFill="background1" w:themeFillShade="F2"/>
            <w:tcMar/>
          </w:tcPr>
          <w:p w:rsidRPr="0073081B" w:rsidR="00270F62" w:rsidP="48B9D1AC" w:rsidRDefault="00270F62" w14:paraId="08430E94" wp14:textId="77777777" wp14:noSpellErr="1">
            <w:r w:rsidRPr="6BA32B63" w:rsidR="6BA32B63">
              <w:rPr>
                <w:b w:val="1"/>
                <w:bCs w:val="1"/>
              </w:rPr>
              <w:t>Atores</w:t>
            </w:r>
          </w:p>
        </w:tc>
        <w:tc>
          <w:tcPr>
            <w:tcW w:w="6974" w:type="dxa"/>
            <w:tcMar/>
          </w:tcPr>
          <w:p w:rsidRPr="0073081B" w:rsidR="00270F62" w:rsidP="48B9D1AC" w:rsidRDefault="00270F62" w14:paraId="7CDA04D0" wp14:textId="77777777" wp14:noSpellErr="1">
            <w:r w:rsidR="6BA32B63">
              <w:rPr/>
              <w:t>Administrador</w:t>
            </w:r>
          </w:p>
        </w:tc>
      </w:tr>
      <w:tr xmlns:wp14="http://schemas.microsoft.com/office/word/2010/wordml" w:rsidRPr="0073081B" w:rsidR="00270F62" w:rsidTr="6BA32B63" w14:paraId="19FFCE22" wp14:textId="77777777">
        <w:tc>
          <w:tcPr>
            <w:tcW w:w="1526" w:type="dxa"/>
            <w:shd w:val="clear" w:color="auto" w:fill="F2F2F2" w:themeFill="background1" w:themeFillShade="F2"/>
            <w:tcMar/>
          </w:tcPr>
          <w:p w:rsidRPr="0073081B" w:rsidR="00270F62" w:rsidP="48B9D1AC" w:rsidRDefault="00270F62" w14:paraId="14CD7722" wp14:textId="77777777" wp14:noSpellErr="1">
            <w:r w:rsidRPr="6BA32B63" w:rsidR="6BA32B63">
              <w:rPr>
                <w:b w:val="1"/>
                <w:bCs w:val="1"/>
              </w:rPr>
              <w:t>Precondições</w:t>
            </w:r>
          </w:p>
        </w:tc>
        <w:tc>
          <w:tcPr>
            <w:tcW w:w="6974" w:type="dxa"/>
            <w:tcMar/>
          </w:tcPr>
          <w:p w:rsidRPr="0073081B" w:rsidR="00270F62" w:rsidP="48B9D1AC" w:rsidRDefault="00270F62" w14:paraId="7EA26245" wp14:textId="77777777">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73081B" w:rsidR="00270F62" w:rsidTr="6BA32B63" w14:paraId="5B5A6ADE" wp14:textId="77777777">
        <w:tc>
          <w:tcPr>
            <w:tcW w:w="1526" w:type="dxa"/>
            <w:shd w:val="clear" w:color="auto" w:fill="F2F2F2" w:themeFill="background1" w:themeFillShade="F2"/>
            <w:tcMar/>
          </w:tcPr>
          <w:p w:rsidRPr="0073081B" w:rsidR="00270F62" w:rsidP="48B9D1AC" w:rsidRDefault="00270F62" w14:paraId="50BD7837" wp14:textId="77777777" wp14:noSpellErr="1">
            <w:r w:rsidRPr="6BA32B63" w:rsidR="6BA32B63">
              <w:rPr>
                <w:b w:val="1"/>
                <w:bCs w:val="1"/>
              </w:rPr>
              <w:t>Pós-condições</w:t>
            </w:r>
          </w:p>
        </w:tc>
        <w:tc>
          <w:tcPr>
            <w:tcW w:w="6974" w:type="dxa"/>
            <w:tcMar/>
          </w:tcPr>
          <w:p w:rsidRPr="0073081B" w:rsidR="00270F62" w:rsidP="48B9D1AC" w:rsidRDefault="00270F62" w14:paraId="237EC52E" wp14:textId="77777777"/>
        </w:tc>
      </w:tr>
    </w:tbl>
    <w:p xmlns:wp14="http://schemas.microsoft.com/office/word/2010/wordml" w:rsidRPr="0073081B" w:rsidR="00270F62" w:rsidP="48B9D1AC" w:rsidRDefault="00270F62" w14:paraId="5A8FC218"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270F62" w:rsidTr="6BA32B63" w14:paraId="389901F4" wp14:textId="77777777">
        <w:tc>
          <w:tcPr>
            <w:tcW w:w="8460" w:type="dxa"/>
            <w:shd w:val="clear" w:color="auto" w:fill="F2F2F2" w:themeFill="background1" w:themeFillShade="F2"/>
            <w:tcMar/>
          </w:tcPr>
          <w:p w:rsidRPr="0073081B" w:rsidR="00270F62" w:rsidP="48B9D1AC" w:rsidRDefault="00270F62" w14:paraId="2836538B" wp14:textId="77777777" wp14:noSpellErr="1">
            <w:r w:rsidRPr="6BA32B63" w:rsidR="6BA32B63">
              <w:rPr>
                <w:b w:val="1"/>
                <w:bCs w:val="1"/>
              </w:rPr>
              <w:t>Cenário Principal de Sucesso (CPS)</w:t>
            </w:r>
          </w:p>
        </w:tc>
      </w:tr>
      <w:tr xmlns:wp14="http://schemas.microsoft.com/office/word/2010/wordml" w:rsidRPr="0073081B" w:rsidR="00270F62" w:rsidTr="6BA32B63" w14:paraId="480C345F" wp14:textId="77777777">
        <w:tc>
          <w:tcPr>
            <w:tcW w:w="8460" w:type="dxa"/>
            <w:tcMar/>
          </w:tcPr>
          <w:p w:rsidRPr="0073081B" w:rsidR="00270F62" w:rsidP="006F01E6" w:rsidRDefault="00270F62" w14:paraId="44396B86" wp14:textId="77777777" wp14:noSpellErr="1">
            <w:pPr>
              <w:jc w:val="left"/>
            </w:pPr>
            <w:r w:rsidR="6BA32B63">
              <w:rPr/>
              <w:t>1. [IN]</w:t>
            </w:r>
            <w:r w:rsidRPr="6BA32B63" w:rsidR="6BA32B63">
              <w:rPr>
                <w:rFonts w:ascii="Calibri" w:hAnsi="Calibri" w:eastAsia="Calibri" w:cs="Calibri"/>
              </w:rPr>
              <w:t xml:space="preserve">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escolhe uma das operações: </w:t>
            </w:r>
          </w:p>
          <w:p w:rsidRPr="0073081B" w:rsidR="00270F62" w:rsidP="006F01E6" w:rsidRDefault="00270F62" w14:paraId="0EE6EBCE" wp14:textId="77777777" wp14:noSpellErr="1">
            <w:pPr>
              <w:ind w:left="720"/>
              <w:jc w:val="left"/>
            </w:pPr>
            <w:r w:rsidRPr="6BA32B63" w:rsidR="6BA32B63">
              <w:rPr>
                <w:rFonts w:ascii="Calibri" w:hAnsi="Calibri" w:eastAsia="Calibri" w:cs="Calibri"/>
              </w:rPr>
              <w:t>1.1. Inserir Bandeirada</w:t>
            </w:r>
          </w:p>
          <w:p w:rsidRPr="0073081B" w:rsidR="00270F62" w:rsidP="006F01E6" w:rsidRDefault="00270F62" w14:paraId="19C6104B" wp14:textId="77777777" wp14:noSpellErr="1">
            <w:pPr>
              <w:ind w:left="720"/>
              <w:jc w:val="left"/>
            </w:pPr>
            <w:r w:rsidRPr="6BA32B63" w:rsidR="6BA32B63">
              <w:rPr>
                <w:rFonts w:ascii="Calibri" w:hAnsi="Calibri" w:eastAsia="Calibri" w:cs="Calibri"/>
              </w:rPr>
              <w:t>1.2. Consultar Bandeirada</w:t>
            </w:r>
          </w:p>
          <w:p w:rsidRPr="0073081B" w:rsidR="00270F62" w:rsidP="006F01E6" w:rsidRDefault="00270F62" w14:paraId="4DF167E1" wp14:textId="77777777" wp14:noSpellErr="1">
            <w:pPr>
              <w:ind w:left="720"/>
              <w:jc w:val="left"/>
            </w:pPr>
            <w:r w:rsidRPr="6BA32B63" w:rsidR="6BA32B63">
              <w:rPr>
                <w:rFonts w:ascii="Calibri" w:hAnsi="Calibri" w:eastAsia="Calibri" w:cs="Calibri"/>
              </w:rPr>
              <w:t>1.3. Alterar Bandeirada</w:t>
            </w:r>
          </w:p>
          <w:p w:rsidRPr="0073081B" w:rsidR="00270F62" w:rsidP="006F01E6" w:rsidRDefault="00270F62" w14:paraId="60CD309A" wp14:textId="77777777" wp14:noSpellErr="1">
            <w:pPr>
              <w:jc w:val="left"/>
            </w:pPr>
            <w:r w:rsidRPr="6BA32B63" w:rsidR="6BA32B63">
              <w:rPr>
                <w:rFonts w:ascii="Calibri" w:hAnsi="Calibri" w:eastAsia="Calibri" w:cs="Calibri"/>
              </w:rPr>
              <w:t xml:space="preserve">                1.4. Excluir Bandeirada</w:t>
            </w:r>
          </w:p>
        </w:tc>
      </w:tr>
    </w:tbl>
    <w:p xmlns:wp14="http://schemas.microsoft.com/office/word/2010/wordml" w:rsidRPr="0073081B" w:rsidR="00270F62" w:rsidP="48B9D1AC" w:rsidRDefault="00270F62" w14:paraId="04B8EF86"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270F62" w:rsidTr="6BA32B63" w14:paraId="75CD7CD6" wp14:textId="77777777">
        <w:tc>
          <w:tcPr>
            <w:tcW w:w="8460" w:type="dxa"/>
            <w:shd w:val="clear" w:color="auto" w:fill="F2F2F2" w:themeFill="background1" w:themeFillShade="F2"/>
            <w:tcMar/>
          </w:tcPr>
          <w:p w:rsidRPr="0073081B" w:rsidR="00270F62" w:rsidP="006F01E6" w:rsidRDefault="00270F62" w14:paraId="2AAE0F18" wp14:textId="77777777" wp14:noSpellErr="1">
            <w:r w:rsidRPr="6BA32B63" w:rsidR="6BA32B63">
              <w:rPr>
                <w:b w:val="1"/>
                <w:bCs w:val="1"/>
              </w:rPr>
              <w:t>Cenários alternativos: variantes</w:t>
            </w:r>
          </w:p>
        </w:tc>
      </w:tr>
      <w:tr xmlns:wp14="http://schemas.microsoft.com/office/word/2010/wordml" w:rsidRPr="0073081B" w:rsidR="00270F62" w:rsidTr="6BA32B63" w14:paraId="66A47DEC" wp14:textId="77777777">
        <w:tc>
          <w:tcPr>
            <w:tcW w:w="8460" w:type="dxa"/>
            <w:tcMar/>
          </w:tcPr>
          <w:p w:rsidRPr="0073081B" w:rsidR="00270F62" w:rsidP="006F01E6" w:rsidRDefault="00270F62" w14:paraId="41F9C3C7" wp14:textId="77777777" wp14:noSpellErr="1">
            <w:r w:rsidRPr="6BA32B63" w:rsidR="6BA32B63">
              <w:rPr>
                <w:rFonts w:ascii="Calibri" w:hAnsi="Calibri" w:eastAsia="Calibri" w:cs="Calibri"/>
                <w:b w:val="1"/>
                <w:bCs w:val="1"/>
              </w:rPr>
              <w:t>Variante 1.1: Inserir Bandeirada</w:t>
            </w:r>
          </w:p>
          <w:p w:rsidRPr="0073081B" w:rsidR="00270F62" w:rsidP="006F01E6" w:rsidRDefault="00270F62" w14:paraId="642473A2" wp14:textId="77777777" wp14:noSpellErr="1">
            <w:pPr>
              <w:ind w:left="720"/>
            </w:pPr>
            <w:r w:rsidRPr="6BA32B63" w:rsidR="6BA32B63">
              <w:rPr>
                <w:rFonts w:ascii="Calibri" w:hAnsi="Calibri" w:eastAsia="Calibri" w:cs="Calibri"/>
              </w:rPr>
              <w:t xml:space="preserve">1.1.1.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informa o nome e preço da bandeirada. </w:t>
            </w:r>
          </w:p>
          <w:p w:rsidRPr="0073081B" w:rsidR="00270F62" w:rsidP="006F01E6" w:rsidRDefault="00270F62" w14:paraId="1970725C" wp14:textId="77777777">
            <w:pPr>
              <w:ind w:left="720"/>
            </w:pPr>
          </w:p>
          <w:p w:rsidRPr="0073081B" w:rsidR="00270F62" w:rsidP="006F01E6" w:rsidRDefault="00270F62" w14:paraId="23B7F932" wp14:textId="77777777" wp14:noSpellErr="1">
            <w:r w:rsidRPr="6BA32B63" w:rsidR="6BA32B63">
              <w:rPr>
                <w:rFonts w:ascii="Calibri" w:hAnsi="Calibri" w:eastAsia="Calibri" w:cs="Calibri"/>
                <w:b w:val="1"/>
                <w:bCs w:val="1"/>
              </w:rPr>
              <w:t>Variante 1.2: Consultar Bandeirada</w:t>
            </w:r>
          </w:p>
          <w:p w:rsidRPr="0073081B" w:rsidR="00270F62" w:rsidP="006F01E6" w:rsidRDefault="00270F62" w14:paraId="65664C4F" wp14:textId="77777777" wp14:noSpellErr="1">
            <w:pPr>
              <w:ind w:left="720"/>
            </w:pPr>
            <w:r w:rsidRPr="6BA32B63" w:rsidR="6BA32B63">
              <w:rPr>
                <w:rFonts w:ascii="Calibri" w:hAnsi="Calibri" w:eastAsia="Calibri" w:cs="Calibri"/>
              </w:rPr>
              <w:t xml:space="preserve">1.2.1.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das bandeiradas.</w:t>
            </w:r>
          </w:p>
          <w:p w:rsidRPr="0073081B" w:rsidR="00270F62" w:rsidP="006F01E6" w:rsidRDefault="00270F62" w14:paraId="11E2C66C" wp14:textId="77777777" wp14:noSpellErr="1">
            <w:pPr>
              <w:ind w:left="720"/>
            </w:pPr>
            <w:r w:rsidRPr="6BA32B63" w:rsidR="6BA32B63">
              <w:rPr>
                <w:rFonts w:ascii="Calibri" w:hAnsi="Calibri" w:eastAsia="Calibri" w:cs="Calibri"/>
              </w:rPr>
              <w:t xml:space="preserve">1.2.2.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w:t>
            </w:r>
          </w:p>
          <w:p w:rsidRPr="0073081B" w:rsidR="00270F62" w:rsidP="006F01E6" w:rsidRDefault="00270F62" w14:paraId="2AB335E6" wp14:textId="77777777" wp14:noSpellErr="1">
            <w:pPr>
              <w:ind w:left="720"/>
            </w:pPr>
            <w:r w:rsidRPr="6BA32B63" w:rsidR="6BA32B63">
              <w:rPr>
                <w:rFonts w:ascii="Calibri" w:hAnsi="Calibri" w:eastAsia="Calibri" w:cs="Calibri"/>
              </w:rPr>
              <w:t xml:space="preserve">1.2.3.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apresenta nome e preço do item selecionado. </w:t>
            </w:r>
          </w:p>
          <w:p w:rsidRPr="0073081B" w:rsidR="00270F62" w:rsidP="006F01E6" w:rsidRDefault="00270F62" w14:paraId="3D47F92F" wp14:textId="77777777">
            <w:pPr>
              <w:ind w:left="720"/>
            </w:pPr>
          </w:p>
          <w:p w:rsidRPr="0073081B" w:rsidR="00270F62" w:rsidP="006F01E6" w:rsidRDefault="00270F62" w14:paraId="6CEE65AD" wp14:textId="77777777" wp14:noSpellErr="1">
            <w:r w:rsidRPr="6BA32B63" w:rsidR="6BA32B63">
              <w:rPr>
                <w:rFonts w:ascii="Calibri" w:hAnsi="Calibri" w:eastAsia="Calibri" w:cs="Calibri"/>
                <w:b w:val="1"/>
                <w:bCs w:val="1"/>
              </w:rPr>
              <w:t>Variante 1.3: Alterar Bandeirada</w:t>
            </w:r>
          </w:p>
          <w:p w:rsidRPr="0073081B" w:rsidR="00270F62" w:rsidP="006F01E6" w:rsidRDefault="00270F62" w14:paraId="65CE7DC6" wp14:textId="77777777" wp14:noSpellErr="1">
            <w:pPr>
              <w:ind w:left="720"/>
            </w:pPr>
            <w:r w:rsidRPr="6BA32B63" w:rsidR="6BA32B63">
              <w:rPr>
                <w:rFonts w:ascii="Calibri" w:hAnsi="Calibri" w:eastAsia="Calibri" w:cs="Calibri"/>
              </w:rPr>
              <w:t xml:space="preserve">1.3.1. Inclui Variante 1.2 </w:t>
            </w:r>
          </w:p>
          <w:p w:rsidRPr="0073081B" w:rsidR="00270F62" w:rsidP="006F01E6" w:rsidRDefault="00270F62" w14:paraId="0604A63C" wp14:textId="77777777" wp14:noSpellErr="1">
            <w:pPr>
              <w:ind w:left="720"/>
            </w:pPr>
            <w:r w:rsidRPr="6BA32B63" w:rsidR="6BA32B63">
              <w:rPr>
                <w:rFonts w:ascii="Calibri" w:hAnsi="Calibri" w:eastAsia="Calibri" w:cs="Calibri"/>
              </w:rPr>
              <w:t xml:space="preserve">1.3.2.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informa novos valores para nome e preço da bandeirada.</w:t>
            </w:r>
          </w:p>
          <w:p w:rsidRPr="0073081B" w:rsidR="00270F62" w:rsidP="006F01E6" w:rsidRDefault="00270F62" w14:paraId="6906A0BA" wp14:textId="77777777">
            <w:pPr>
              <w:ind w:left="720"/>
            </w:pPr>
          </w:p>
          <w:p w:rsidRPr="0073081B" w:rsidR="00270F62" w:rsidP="006F01E6" w:rsidRDefault="00270F62" w14:paraId="72BBD9F1" wp14:textId="77777777" wp14:noSpellErr="1">
            <w:r w:rsidRPr="6BA32B63" w:rsidR="6BA32B63">
              <w:rPr>
                <w:rFonts w:ascii="Calibri" w:hAnsi="Calibri" w:eastAsia="Calibri" w:cs="Calibri"/>
                <w:b w:val="1"/>
                <w:bCs w:val="1"/>
              </w:rPr>
              <w:t>Variante 1.4: Excluir Bandeirada</w:t>
            </w:r>
          </w:p>
          <w:p w:rsidRPr="0073081B" w:rsidR="00270F62" w:rsidP="006F01E6" w:rsidRDefault="00270F62" w14:paraId="304B505F" wp14:textId="77777777" wp14:noSpellErr="1">
            <w:pPr>
              <w:ind w:left="720"/>
            </w:pPr>
            <w:r w:rsidRPr="6BA32B63" w:rsidR="6BA32B63">
              <w:rPr>
                <w:rFonts w:ascii="Calibri" w:hAnsi="Calibri" w:eastAsia="Calibri" w:cs="Calibri"/>
              </w:rPr>
              <w:t xml:space="preserve">1.4.1.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e preço das bandeiradas.</w:t>
            </w:r>
          </w:p>
          <w:p w:rsidRPr="0073081B" w:rsidR="00270F62" w:rsidP="006F01E6" w:rsidRDefault="00270F62" w14:paraId="29366320" wp14:textId="77777777" wp14:noSpellErr="1">
            <w:pPr>
              <w:ind w:left="720"/>
            </w:pPr>
            <w:r w:rsidRPr="6BA32B63" w:rsidR="6BA32B63">
              <w:rPr>
                <w:rFonts w:ascii="Calibri" w:hAnsi="Calibri" w:eastAsia="Calibri" w:cs="Calibri"/>
              </w:rPr>
              <w:t xml:space="preserve">1.4.2.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para excluir. </w:t>
            </w:r>
          </w:p>
        </w:tc>
      </w:tr>
    </w:tbl>
    <w:p xmlns:wp14="http://schemas.microsoft.com/office/word/2010/wordml" w:rsidRPr="0073081B" w:rsidR="00270F62" w:rsidP="48B9D1AC" w:rsidRDefault="00270F62" w14:paraId="3871A6EE" wp14:textId="77777777">
      <w:pPr>
        <w:pStyle w:val="BodyText"/>
        <w:spacing w:before="0" w:after="0"/>
        <w:jc w:val="left"/>
        <w:rPr>
          <w:rFonts w:ascii="Calibri" w:hAnsi="Calibri"/>
          <w:sz w:val="20"/>
        </w:rPr>
      </w:pPr>
    </w:p>
    <w:p xmlns:wp14="http://schemas.microsoft.com/office/word/2010/wordml" w:rsidRPr="0073081B" w:rsidR="00270F62" w:rsidP="48B9D1AC" w:rsidRDefault="00270F62" w14:paraId="0B8CF6B5"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270F62" w:rsidTr="6BA32B63" w14:paraId="073BEC15" wp14:textId="77777777">
        <w:tc>
          <w:tcPr>
            <w:tcW w:w="8460" w:type="dxa"/>
            <w:shd w:val="clear" w:color="auto" w:fill="F2F2F2" w:themeFill="background1" w:themeFillShade="F2"/>
            <w:tcMar/>
          </w:tcPr>
          <w:p w:rsidRPr="0073081B" w:rsidR="00270F62" w:rsidP="48B9D1AC" w:rsidRDefault="00270F62" w14:paraId="5520204C" wp14:textId="77777777" wp14:noSpellErr="1">
            <w:r w:rsidRPr="6BA32B63" w:rsidR="6BA32B63">
              <w:rPr>
                <w:b w:val="1"/>
                <w:bCs w:val="1"/>
              </w:rPr>
              <w:t>Informações Adicionais</w:t>
            </w:r>
          </w:p>
        </w:tc>
      </w:tr>
      <w:tr xmlns:wp14="http://schemas.microsoft.com/office/word/2010/wordml" w:rsidRPr="0073081B" w:rsidR="00270F62" w:rsidTr="6BA32B63" w14:paraId="0C7C95D7" wp14:textId="77777777">
        <w:tc>
          <w:tcPr>
            <w:tcW w:w="8460" w:type="dxa"/>
            <w:tcMar/>
          </w:tcPr>
          <w:p w:rsidRPr="0073081B" w:rsidR="00270F62" w:rsidP="00DE016A" w:rsidRDefault="00270F62" w14:paraId="5F1B72D7" wp14:textId="77777777" wp14:noSpellErr="1">
            <w:r w:rsidRPr="6BA32B63" w:rsidR="6BA32B63">
              <w:rPr>
                <w:rFonts w:ascii="Calibri" w:hAnsi="Calibri" w:eastAsia="Calibri" w:cs="Calibri"/>
                <w:b w:val="1"/>
                <w:bCs w:val="1"/>
              </w:rPr>
              <w:t xml:space="preserve">Exceção 1.1.1a. Nome e preço da bandeirada já cadastrados </w:t>
            </w:r>
          </w:p>
          <w:p w:rsidRPr="0073081B" w:rsidR="00270F62" w:rsidP="00DE016A" w:rsidRDefault="00270F62" w14:paraId="7F4CCE7B" wp14:textId="77777777" wp14:noSpellErr="1">
            <w:pPr>
              <w:spacing w:after="160" w:line="259" w:lineRule="auto"/>
              <w:ind w:left="720"/>
            </w:pPr>
            <w:r w:rsidRPr="6BA32B63" w:rsidR="6BA32B63">
              <w:rPr>
                <w:rFonts w:ascii="Calibri" w:hAnsi="Calibri" w:eastAsia="Calibri" w:cs="Calibri"/>
              </w:rPr>
              <w:t xml:space="preserve">1.1.1a.1.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uma bandeirada com nome e preço cadastrados.</w:t>
            </w:r>
          </w:p>
          <w:p w:rsidRPr="0073081B" w:rsidR="00270F62" w:rsidP="00DE016A" w:rsidRDefault="00270F62" w14:paraId="1D4BC63D" wp14:textId="77777777" wp14:noSpellErr="1">
            <w:pPr>
              <w:ind w:left="720"/>
            </w:pPr>
            <w:r w:rsidRPr="6BA32B63" w:rsidR="6BA32B63">
              <w:rPr>
                <w:rFonts w:ascii="Calibri" w:hAnsi="Calibri" w:eastAsia="Calibri" w:cs="Calibri"/>
              </w:rPr>
              <w:t xml:space="preserve">1.1.1a.2. Vai para: 1.1.1 </w:t>
            </w:r>
          </w:p>
          <w:p w:rsidRPr="0073081B" w:rsidR="00270F62" w:rsidP="00DE016A" w:rsidRDefault="00270F62" w14:paraId="633D6571" wp14:textId="77777777"/>
          <w:p w:rsidRPr="0073081B" w:rsidR="00270F62" w:rsidP="00DE016A" w:rsidRDefault="00270F62" w14:paraId="7DEA61B8" wp14:textId="77777777" wp14:noSpellErr="1">
            <w:r w:rsidRPr="6BA32B63" w:rsidR="6BA32B63">
              <w:rPr>
                <w:rFonts w:ascii="Calibri" w:hAnsi="Calibri" w:eastAsia="Calibri" w:cs="Calibri"/>
                <w:b w:val="1"/>
                <w:bCs w:val="1"/>
              </w:rPr>
              <w:t xml:space="preserve">Exceção 1.3.2a. Nome e preço da bandeirada já cadastrados </w:t>
            </w:r>
          </w:p>
          <w:p w:rsidRPr="0073081B" w:rsidR="00270F62" w:rsidP="00DE016A" w:rsidRDefault="00270F62" w14:paraId="309050E0" wp14:textId="77777777" wp14:noSpellErr="1">
            <w:pPr>
              <w:ind w:left="720"/>
              <w:rPr>
                <w:rFonts w:cs="Calibri"/>
              </w:rPr>
            </w:pPr>
            <w:r w:rsidRPr="6BA32B63" w:rsidR="6BA32B63">
              <w:rPr>
                <w:rFonts w:ascii="Calibri" w:hAnsi="Calibri" w:eastAsia="Calibri" w:cs="Calibri"/>
              </w:rPr>
              <w:t xml:space="preserve">1.3.2a.1.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 nome e preço de bandeirada cadastrado.</w:t>
            </w:r>
          </w:p>
          <w:p w:rsidRPr="0073081B" w:rsidR="00270F62" w:rsidP="00DE016A" w:rsidRDefault="00270F62" w14:paraId="028390D3" wp14:textId="77777777">
            <w:pPr>
              <w:ind w:left="720"/>
              <w:rPr>
                <w:rFonts w:cs="Calibri"/>
              </w:rPr>
            </w:pPr>
          </w:p>
          <w:p w:rsidRPr="0073081B" w:rsidR="00270F62" w:rsidP="00DE016A" w:rsidRDefault="00270F62" w14:paraId="4119F479" wp14:textId="77777777" wp14:noSpellErr="1">
            <w:pPr>
              <w:ind w:left="720"/>
            </w:pPr>
            <w:r w:rsidRPr="6BA32B63" w:rsidR="6BA32B63">
              <w:rPr>
                <w:rFonts w:ascii="Calibri" w:hAnsi="Calibri" w:eastAsia="Calibri" w:cs="Calibri"/>
              </w:rPr>
              <w:t xml:space="preserve">1.3.2a.2. Vai para: 1.3.2. </w:t>
            </w:r>
          </w:p>
          <w:p w:rsidRPr="0073081B" w:rsidR="00270F62" w:rsidP="00DE016A" w:rsidRDefault="00270F62" w14:paraId="4F68056B" wp14:textId="77777777">
            <w:pPr>
              <w:ind w:left="720"/>
            </w:pPr>
          </w:p>
          <w:p w:rsidRPr="0073081B" w:rsidR="00270F62" w:rsidP="00DE016A" w:rsidRDefault="00270F62" w14:paraId="1F0DCCB7" wp14:textId="77777777" wp14:noSpellErr="1">
            <w:r w:rsidRPr="6BA32B63" w:rsidR="6BA32B63">
              <w:rPr>
                <w:rFonts w:ascii="Calibri" w:hAnsi="Calibri" w:eastAsia="Calibri" w:cs="Calibri"/>
                <w:b w:val="1"/>
                <w:bCs w:val="1"/>
              </w:rPr>
              <w:t>Exceção 1.4.2a. Serviço com a bandeirada selecionada em ativo</w:t>
            </w:r>
          </w:p>
          <w:p w:rsidRPr="0073081B" w:rsidR="00270F62" w:rsidP="00DE016A" w:rsidRDefault="00270F62" w14:paraId="1027B72A" wp14:textId="77777777" wp14:noSpellErr="1">
            <w:pPr>
              <w:spacing w:after="160" w:line="259" w:lineRule="auto"/>
              <w:ind w:left="720"/>
            </w:pPr>
            <w:r w:rsidRPr="6BA32B63" w:rsidR="6BA32B63">
              <w:rPr>
                <w:rFonts w:ascii="Calibri" w:hAnsi="Calibri" w:eastAsia="Calibri" w:cs="Calibri"/>
              </w:rPr>
              <w:t xml:space="preserve">1.4.2a.1.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é não é possível excluir a bandeirada pois a mesma está sendo usada em um serviço que está acontecendo.</w:t>
            </w:r>
          </w:p>
          <w:p w:rsidRPr="0073081B" w:rsidR="00270F62" w:rsidP="00DE016A" w:rsidRDefault="00270F62" w14:paraId="12D55DE2" wp14:textId="77777777" wp14:noSpellErr="1">
            <w:pPr>
              <w:jc w:val="left"/>
            </w:pPr>
            <w:r w:rsidRPr="6BA32B63" w:rsidR="6BA32B63">
              <w:rPr>
                <w:rFonts w:ascii="Calibri" w:hAnsi="Calibri" w:eastAsia="Calibri" w:cs="Calibri"/>
              </w:rPr>
              <w:t xml:space="preserve">              1.4.2a.2. O caso de uso é abortado.</w:t>
            </w:r>
          </w:p>
        </w:tc>
      </w:tr>
    </w:tbl>
    <w:p xmlns:wp14="http://schemas.microsoft.com/office/word/2010/wordml" w:rsidR="00270F62" w:rsidP="48B9D1AC" w:rsidRDefault="00270F62" w14:paraId="0256F6A3" wp14:textId="77777777">
      <w:pPr>
        <w:jc w:val="left"/>
      </w:pPr>
    </w:p>
    <w:p xmlns:wp14="http://schemas.microsoft.com/office/word/2010/wordml" w:rsidR="00270F62" w:rsidP="48B9D1AC" w:rsidRDefault="00270F62" w14:paraId="491C766E" wp14:textId="77777777">
      <w:pPr>
        <w:jc w:val="left"/>
      </w:pPr>
    </w:p>
    <w:p xmlns:wp14="http://schemas.microsoft.com/office/word/2010/wordml" w:rsidR="00270F62" w:rsidP="48B9D1AC" w:rsidRDefault="00270F62" w14:paraId="46494ACC" wp14:textId="77777777" wp14:noSpellErr="1">
      <w:pPr>
        <w:pStyle w:val="Heading2"/>
        <w:spacing w:before="0" w:after="160"/>
        <w:jc w:val="left"/>
      </w:pPr>
      <w:r w:rsidR="6BA32B63">
        <w:rPr/>
        <w:t xml:space="preserve">UC009: Cadastrar </w:t>
      </w:r>
      <w:r w:rsidRPr="6BA32B63" w:rsidR="6BA32B63">
        <w:rPr>
          <w:noProof/>
        </w:rPr>
        <w:t>Cliente</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18B5912E" wp14:textId="77777777">
        <w:tc>
          <w:tcPr>
            <w:tcW w:w="1526" w:type="dxa"/>
            <w:shd w:val="clear" w:color="auto" w:fill="F2F2F2" w:themeFill="background1" w:themeFillShade="F2"/>
            <w:tcMar/>
          </w:tcPr>
          <w:p w:rsidRPr="00D64B31" w:rsidR="00270F62" w:rsidP="48B9D1AC" w:rsidRDefault="00270F62" w14:paraId="008F5BC6" wp14:textId="77777777" wp14:noSpellErr="1">
            <w:r w:rsidRPr="6BA32B63" w:rsidR="6BA32B63">
              <w:rPr>
                <w:b w:val="1"/>
                <w:bCs w:val="1"/>
              </w:rPr>
              <w:t>Visão Geral</w:t>
            </w:r>
          </w:p>
        </w:tc>
        <w:tc>
          <w:tcPr>
            <w:tcW w:w="6974" w:type="dxa"/>
            <w:tcMar/>
          </w:tcPr>
          <w:p w:rsidRPr="00D64B31" w:rsidR="00270F62" w:rsidP="00810EAF" w:rsidRDefault="00270F62" w14:paraId="71157DEF" wp14:textId="77777777">
            <w:pPr>
              <w:spacing w:after="160" w:line="259" w:lineRule="auto"/>
            </w:pPr>
            <w:r w:rsidRPr="6BA32B63" w:rsidR="6BA32B63">
              <w:rPr>
                <w:rFonts w:ascii="Calibri" w:hAnsi="Calibri" w:eastAsia="Calibri" w:cs="Calibri"/>
              </w:rPr>
              <w:t xml:space="preserve">Este caso de uso permite ao usuário anônimo cadastrar-se como cliente no sistema. Os dados de cadastro são nome, telefone para contato, </w:t>
            </w:r>
            <w:proofErr w:type="spellStart"/>
            <w:r w:rsidRPr="6BA32B63" w:rsidR="6BA32B63">
              <w:rPr>
                <w:rFonts w:ascii="Calibri" w:hAnsi="Calibri" w:eastAsia="Calibri" w:cs="Calibri"/>
              </w:rPr>
              <w:t>cpf</w:t>
            </w:r>
            <w:proofErr w:type="spellEnd"/>
            <w:r w:rsidRPr="6BA32B63" w:rsidR="6BA32B63">
              <w:rPr>
                <w:rFonts w:ascii="Calibri" w:hAnsi="Calibri" w:eastAsia="Calibri" w:cs="Calibri"/>
              </w:rPr>
              <w:t xml:space="preserve"> e senha.</w:t>
            </w:r>
          </w:p>
        </w:tc>
      </w:tr>
    </w:tbl>
    <w:p xmlns:wp14="http://schemas.microsoft.com/office/word/2010/wordml" w:rsidRPr="00D64B31" w:rsidR="00270F62" w:rsidP="48B9D1AC" w:rsidRDefault="00270F62" w14:paraId="193C15F6"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4977A472" wp14:textId="77777777">
        <w:tc>
          <w:tcPr>
            <w:tcW w:w="1526" w:type="dxa"/>
            <w:shd w:val="clear" w:color="auto" w:fill="F2F2F2" w:themeFill="background1" w:themeFillShade="F2"/>
            <w:tcMar/>
          </w:tcPr>
          <w:p w:rsidRPr="00D64B31" w:rsidR="00270F62" w:rsidP="48B9D1AC" w:rsidRDefault="00270F62" w14:paraId="260A4251" wp14:textId="77777777" wp14:noSpellErr="1">
            <w:r w:rsidRPr="6BA32B63" w:rsidR="6BA32B63">
              <w:rPr>
                <w:b w:val="1"/>
                <w:bCs w:val="1"/>
              </w:rPr>
              <w:t>Atores</w:t>
            </w:r>
          </w:p>
        </w:tc>
        <w:tc>
          <w:tcPr>
            <w:tcW w:w="6974" w:type="dxa"/>
            <w:tcMar/>
          </w:tcPr>
          <w:p w:rsidRPr="00D64B31" w:rsidR="00270F62" w:rsidP="48B9D1AC" w:rsidRDefault="00270F62" w14:paraId="6636CBFE" wp14:textId="77777777" wp14:noSpellErr="1">
            <w:r w:rsidR="6BA32B63">
              <w:rPr/>
              <w:t>Usuário Anônimo</w:t>
            </w:r>
          </w:p>
        </w:tc>
      </w:tr>
      <w:tr xmlns:wp14="http://schemas.microsoft.com/office/word/2010/wordml" w:rsidRPr="00D64B31" w:rsidR="00270F62" w:rsidTr="6BA32B63" w14:paraId="6DA15C6A" wp14:textId="77777777">
        <w:tc>
          <w:tcPr>
            <w:tcW w:w="1526" w:type="dxa"/>
            <w:shd w:val="clear" w:color="auto" w:fill="F2F2F2" w:themeFill="background1" w:themeFillShade="F2"/>
            <w:tcMar/>
          </w:tcPr>
          <w:p w:rsidRPr="00D64B31" w:rsidR="00270F62" w:rsidP="48B9D1AC" w:rsidRDefault="00270F62" w14:paraId="52CA842D" wp14:textId="77777777" wp14:noSpellErr="1">
            <w:r w:rsidRPr="6BA32B63" w:rsidR="6BA32B63">
              <w:rPr>
                <w:b w:val="1"/>
                <w:bCs w:val="1"/>
              </w:rPr>
              <w:t>Precondições</w:t>
            </w:r>
          </w:p>
        </w:tc>
        <w:tc>
          <w:tcPr>
            <w:tcW w:w="6974" w:type="dxa"/>
            <w:tcMar/>
          </w:tcPr>
          <w:p w:rsidRPr="00D64B31" w:rsidR="00270F62" w:rsidP="48B9D1AC" w:rsidRDefault="00270F62" w14:paraId="2231AD4F" wp14:textId="77777777" wp14:noSpellErr="1">
            <w:r w:rsidR="6BA32B63">
              <w:rPr/>
              <w:t>Não há</w:t>
            </w:r>
          </w:p>
        </w:tc>
      </w:tr>
      <w:tr xmlns:wp14="http://schemas.microsoft.com/office/word/2010/wordml" w:rsidRPr="00D64B31" w:rsidR="00270F62" w:rsidTr="6BA32B63" w14:paraId="5F0593A4" wp14:textId="77777777">
        <w:tc>
          <w:tcPr>
            <w:tcW w:w="1526" w:type="dxa"/>
            <w:shd w:val="clear" w:color="auto" w:fill="F2F2F2" w:themeFill="background1" w:themeFillShade="F2"/>
            <w:tcMar/>
          </w:tcPr>
          <w:p w:rsidRPr="00D64B31" w:rsidR="00270F62" w:rsidP="48B9D1AC" w:rsidRDefault="00270F62" w14:paraId="517D9194" wp14:textId="77777777" wp14:noSpellErr="1">
            <w:r w:rsidRPr="6BA32B63" w:rsidR="6BA32B63">
              <w:rPr>
                <w:b w:val="1"/>
                <w:bCs w:val="1"/>
              </w:rPr>
              <w:t>Pós-condições</w:t>
            </w:r>
          </w:p>
        </w:tc>
        <w:tc>
          <w:tcPr>
            <w:tcW w:w="6974" w:type="dxa"/>
            <w:tcMar/>
          </w:tcPr>
          <w:p w:rsidRPr="00D64B31" w:rsidR="00270F62" w:rsidP="48B9D1AC" w:rsidRDefault="00270F62" w14:paraId="5E9B9B6E" wp14:textId="77777777" wp14:noSpellErr="1">
            <w:r w:rsidRPr="6BA32B63" w:rsidR="6BA32B63">
              <w:rPr>
                <w:rFonts w:ascii="Calibri" w:hAnsi="Calibri" w:eastAsia="Calibri" w:cs="Calibri"/>
              </w:rPr>
              <w:t>Não há</w:t>
            </w:r>
          </w:p>
        </w:tc>
      </w:tr>
    </w:tbl>
    <w:p xmlns:wp14="http://schemas.microsoft.com/office/word/2010/wordml" w:rsidRPr="00D64B31" w:rsidR="00270F62" w:rsidP="48B9D1AC" w:rsidRDefault="00270F62" w14:paraId="708FAD2A"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57FC0F3" wp14:textId="77777777">
        <w:tc>
          <w:tcPr>
            <w:tcW w:w="8460" w:type="dxa"/>
            <w:shd w:val="clear" w:color="auto" w:fill="F2F2F2" w:themeFill="background1" w:themeFillShade="F2"/>
            <w:tcMar/>
          </w:tcPr>
          <w:p w:rsidRPr="00D64B31" w:rsidR="00270F62" w:rsidP="48B9D1AC" w:rsidRDefault="00270F62" w14:paraId="554039E5" wp14:textId="77777777" wp14:noSpellErr="1">
            <w:r w:rsidRPr="6BA32B63" w:rsidR="6BA32B63">
              <w:rPr>
                <w:b w:val="1"/>
                <w:bCs w:val="1"/>
              </w:rPr>
              <w:t>Cenário Principal de Sucesso (CPS)</w:t>
            </w:r>
          </w:p>
        </w:tc>
      </w:tr>
      <w:tr xmlns:wp14="http://schemas.microsoft.com/office/word/2010/wordml" w:rsidRPr="00D64B31" w:rsidR="00270F62" w:rsidTr="6BA32B63" w14:paraId="7D7D0370" wp14:textId="77777777">
        <w:tc>
          <w:tcPr>
            <w:tcW w:w="8460" w:type="dxa"/>
            <w:tcMar/>
          </w:tcPr>
          <w:p w:rsidRPr="00D64B31" w:rsidR="00270F62" w:rsidP="00810EAF" w:rsidRDefault="00270F62" w14:paraId="20AD5C8A" wp14:textId="77777777">
            <w:pPr>
              <w:jc w:val="left"/>
            </w:pPr>
            <w:r w:rsidR="6BA32B63">
              <w:rPr/>
              <w:t>1. [IN] O</w:t>
            </w:r>
            <w:r w:rsidRPr="6BA32B63" w:rsidR="6BA32B63">
              <w:rPr>
                <w:b w:val="1"/>
                <w:bCs w:val="1"/>
              </w:rPr>
              <w:t xml:space="preserve"> usuário anônimo </w:t>
            </w:r>
            <w:r w:rsidR="6BA32B63">
              <w:rPr/>
              <w:t xml:space="preserve">informa nome, telefone, </w:t>
            </w:r>
            <w:proofErr w:type="spellStart"/>
            <w:r w:rsidR="6BA32B63">
              <w:rPr/>
              <w:t>cpf</w:t>
            </w:r>
            <w:proofErr w:type="spellEnd"/>
            <w:r w:rsidR="6BA32B63">
              <w:rPr/>
              <w:t xml:space="preserve"> e senha.</w:t>
            </w:r>
          </w:p>
          <w:p w:rsidRPr="00D64B31" w:rsidR="00270F62" w:rsidP="00810EAF" w:rsidRDefault="00270F62" w14:paraId="1E317941" wp14:textId="77777777" wp14:noSpellErr="1">
            <w:pPr>
              <w:jc w:val="left"/>
            </w:pPr>
            <w:r w:rsidR="6BA32B63">
              <w:rPr/>
              <w:t xml:space="preserve">2. [OUT] O </w:t>
            </w:r>
            <w:r w:rsidRPr="6BA32B63" w:rsidR="6BA32B63">
              <w:rPr>
                <w:b w:val="1"/>
                <w:bCs w:val="1"/>
              </w:rPr>
              <w:t xml:space="preserve">sistema </w:t>
            </w:r>
            <w:r w:rsidR="6BA32B63">
              <w:rPr/>
              <w:t>informa o código do cliente e que o cliente foi cadastrado com sucesso.</w:t>
            </w:r>
          </w:p>
        </w:tc>
      </w:tr>
    </w:tbl>
    <w:p xmlns:wp14="http://schemas.microsoft.com/office/word/2010/wordml" w:rsidRPr="00D64B31" w:rsidR="00270F62" w:rsidP="48B9D1AC" w:rsidRDefault="00270F62" w14:paraId="07890B15"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42ACF54B" wp14:textId="77777777">
        <w:tc>
          <w:tcPr>
            <w:tcW w:w="8460" w:type="dxa"/>
            <w:shd w:val="clear" w:color="auto" w:fill="F2F2F2" w:themeFill="background1" w:themeFillShade="F2"/>
            <w:tcMar/>
          </w:tcPr>
          <w:p w:rsidRPr="00D64B31" w:rsidR="00270F62" w:rsidP="48B9D1AC" w:rsidRDefault="00270F62" w14:paraId="46D8AD65" wp14:textId="77777777" wp14:noSpellErr="1">
            <w:r w:rsidRPr="6BA32B63" w:rsidR="6BA32B63">
              <w:rPr>
                <w:b w:val="1"/>
                <w:bCs w:val="1"/>
              </w:rPr>
              <w:t>Cenários alternativos: exceções</w:t>
            </w:r>
          </w:p>
        </w:tc>
      </w:tr>
      <w:tr xmlns:wp14="http://schemas.microsoft.com/office/word/2010/wordml" w:rsidRPr="00D64B31" w:rsidR="00270F62" w:rsidTr="6BA32B63" w14:paraId="36330CEA" wp14:textId="77777777">
        <w:tc>
          <w:tcPr>
            <w:tcW w:w="8460" w:type="dxa"/>
            <w:tcMar/>
          </w:tcPr>
          <w:p w:rsidRPr="00D64B31" w:rsidR="00270F62" w:rsidP="00810EAF" w:rsidRDefault="00270F62" w14:paraId="25CD9779" wp14:textId="77777777" wp14:noSpellErr="1">
            <w:pPr>
              <w:jc w:val="left"/>
            </w:pPr>
            <w:r w:rsidRPr="6BA32B63" w:rsidR="6BA32B63">
              <w:rPr>
                <w:b w:val="1"/>
                <w:bCs w:val="1"/>
              </w:rPr>
              <w:t>Exceção 1a. CPF inválido</w:t>
            </w:r>
          </w:p>
          <w:p w:rsidRPr="00D64B31" w:rsidR="00270F62" w:rsidP="00810EAF" w:rsidRDefault="00270F62" w14:paraId="34D5FB6F" wp14:textId="77777777" wp14:noSpellErr="1">
            <w:pPr>
              <w:jc w:val="left"/>
            </w:pPr>
            <w:r w:rsidR="6BA32B63">
              <w:rPr/>
              <w:t xml:space="preserve">1a.1.[OUT]O </w:t>
            </w:r>
            <w:r w:rsidRPr="6BA32B63" w:rsidR="6BA32B63">
              <w:rPr>
                <w:b w:val="1"/>
                <w:bCs w:val="1"/>
              </w:rPr>
              <w:t xml:space="preserve">sistema </w:t>
            </w:r>
            <w:r w:rsidR="6BA32B63">
              <w:rPr/>
              <w:t>informa que o CPF informado é invalido.</w:t>
            </w:r>
          </w:p>
          <w:p w:rsidRPr="00D64B31" w:rsidR="00270F62" w:rsidP="00810EAF" w:rsidRDefault="00270F62" w14:paraId="0F5F3599" wp14:textId="77777777" wp14:noSpellErr="1">
            <w:pPr>
              <w:jc w:val="left"/>
            </w:pPr>
            <w:r w:rsidR="6BA32B63">
              <w:rPr/>
              <w:t>1a.2. Vai para 1.</w:t>
            </w:r>
          </w:p>
          <w:p w:rsidRPr="00D64B31" w:rsidR="00270F62" w:rsidP="00810EAF" w:rsidRDefault="00270F62" w14:paraId="6999416C" wp14:textId="77777777">
            <w:pPr>
              <w:jc w:val="left"/>
            </w:pPr>
          </w:p>
          <w:p w:rsidRPr="00D64B31" w:rsidR="00270F62" w:rsidP="00810EAF" w:rsidRDefault="00270F62" w14:paraId="6DDFF3C3" wp14:textId="77777777" wp14:noSpellErr="1">
            <w:pPr>
              <w:jc w:val="left"/>
            </w:pPr>
            <w:r w:rsidRPr="6BA32B63" w:rsidR="6BA32B63">
              <w:rPr>
                <w:b w:val="1"/>
                <w:bCs w:val="1"/>
              </w:rPr>
              <w:t>Exceção 1b. Senha não tem 6 caracteres</w:t>
            </w:r>
          </w:p>
          <w:p w:rsidRPr="00D64B31" w:rsidR="00270F62" w:rsidP="00810EAF" w:rsidRDefault="00270F62" w14:paraId="4DE098F6" wp14:textId="77777777" wp14:noSpellErr="1">
            <w:pPr>
              <w:jc w:val="left"/>
            </w:pPr>
            <w:r w:rsidR="6BA32B63">
              <w:rPr/>
              <w:t xml:space="preserve">1b.1.[OUT] O </w:t>
            </w:r>
            <w:r w:rsidRPr="6BA32B63" w:rsidR="6BA32B63">
              <w:rPr>
                <w:b w:val="1"/>
                <w:bCs w:val="1"/>
              </w:rPr>
              <w:t xml:space="preserve">sistema </w:t>
            </w:r>
            <w:r w:rsidR="6BA32B63">
              <w:rPr/>
              <w:t>informa que o campo senha deve ter no mínimo 6 caracteres.</w:t>
            </w:r>
          </w:p>
          <w:p w:rsidRPr="00D64B31" w:rsidR="00270F62" w:rsidP="00810EAF" w:rsidRDefault="00270F62" w14:paraId="55A6C69C" wp14:textId="77777777" wp14:noSpellErr="1">
            <w:pPr>
              <w:jc w:val="left"/>
            </w:pPr>
            <w:r w:rsidR="6BA32B63">
              <w:rPr/>
              <w:t>1b.2. Vai para: 1.</w:t>
            </w:r>
          </w:p>
        </w:tc>
      </w:tr>
    </w:tbl>
    <w:p xmlns:wp14="http://schemas.microsoft.com/office/word/2010/wordml" w:rsidR="00270F62" w:rsidP="48B9D1AC" w:rsidRDefault="00270F62" w14:paraId="732F4859" wp14:textId="77777777">
      <w:pPr>
        <w:jc w:val="left"/>
      </w:pPr>
    </w:p>
    <w:p xmlns:wp14="http://schemas.microsoft.com/office/word/2010/wordml" w:rsidR="00270F62" w:rsidRDefault="00270F62" w14:paraId="66AFAA17" wp14:textId="77777777"/>
    <w:p xmlns:wp14="http://schemas.microsoft.com/office/word/2010/wordml" w:rsidR="00270F62" w:rsidP="48B9D1AC" w:rsidRDefault="00270F62" w14:paraId="299F6383" wp14:textId="77777777" wp14:noSpellErr="1">
      <w:pPr>
        <w:pStyle w:val="Heading2"/>
        <w:spacing w:before="0" w:after="160"/>
        <w:jc w:val="left"/>
      </w:pPr>
      <w:r w:rsidR="6BA32B63">
        <w:rPr/>
        <w:t xml:space="preserve">UC010: </w:t>
      </w:r>
      <w:r w:rsidRPr="6BA32B63" w:rsidR="6BA32B63">
        <w:rPr>
          <w:rFonts w:ascii="Arial" w:hAnsi="Arial" w:eastAsia="Arial" w:cs="Arial"/>
        </w:rPr>
        <w:t>Pesquisar Moto Taxista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A020592" wp14:textId="77777777">
        <w:tc>
          <w:tcPr>
            <w:tcW w:w="1526" w:type="dxa"/>
            <w:shd w:val="clear" w:color="auto" w:fill="F2F2F2" w:themeFill="background1" w:themeFillShade="F2"/>
            <w:tcMar/>
          </w:tcPr>
          <w:p w:rsidRPr="00D64B31" w:rsidR="00270F62" w:rsidP="48B9D1AC" w:rsidRDefault="00270F62" w14:paraId="1080D1F2" wp14:textId="77777777" wp14:noSpellErr="1">
            <w:r w:rsidRPr="6BA32B63" w:rsidR="6BA32B63">
              <w:rPr>
                <w:b w:val="1"/>
                <w:bCs w:val="1"/>
              </w:rPr>
              <w:t>Visão Geral</w:t>
            </w:r>
          </w:p>
        </w:tc>
        <w:tc>
          <w:tcPr>
            <w:tcW w:w="6974" w:type="dxa"/>
            <w:tcMar/>
          </w:tcPr>
          <w:p w:rsidRPr="00D64B31" w:rsidR="00270F62" w:rsidP="48B9D1AC" w:rsidRDefault="00270F62" w14:paraId="37E24B28" wp14:textId="77777777" wp14:noSpellErr="1">
            <w:r w:rsidR="6BA32B63">
              <w:rPr/>
              <w:t>Este caso de uso permite que o administrador pesquise informações referentes a um moto taxista.</w:t>
            </w:r>
          </w:p>
        </w:tc>
      </w:tr>
    </w:tbl>
    <w:p xmlns:wp14="http://schemas.microsoft.com/office/word/2010/wordml" w:rsidRPr="00D64B31" w:rsidR="00270F62" w:rsidP="48B9D1AC" w:rsidRDefault="00270F62" w14:paraId="1A7778C5"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DFFD61E" wp14:textId="77777777">
        <w:tc>
          <w:tcPr>
            <w:tcW w:w="1526" w:type="dxa"/>
            <w:shd w:val="clear" w:color="auto" w:fill="F2F2F2" w:themeFill="background1" w:themeFillShade="F2"/>
            <w:tcMar/>
          </w:tcPr>
          <w:p w:rsidRPr="00D64B31" w:rsidR="00270F62" w:rsidP="48B9D1AC" w:rsidRDefault="00270F62" w14:paraId="0BA87BDA" wp14:textId="77777777" wp14:noSpellErr="1">
            <w:r w:rsidRPr="6BA32B63" w:rsidR="6BA32B63">
              <w:rPr>
                <w:b w:val="1"/>
                <w:bCs w:val="1"/>
              </w:rPr>
              <w:t>Atores</w:t>
            </w:r>
          </w:p>
        </w:tc>
        <w:tc>
          <w:tcPr>
            <w:tcW w:w="6974" w:type="dxa"/>
            <w:tcMar/>
          </w:tcPr>
          <w:p w:rsidRPr="00D64B31" w:rsidR="00270F62" w:rsidP="48B9D1AC" w:rsidRDefault="00270F62" w14:paraId="66725385" wp14:textId="77777777" wp14:noSpellErr="1">
            <w:r w:rsidR="6BA32B63">
              <w:rPr/>
              <w:t>Administrador.</w:t>
            </w:r>
          </w:p>
        </w:tc>
      </w:tr>
      <w:tr xmlns:wp14="http://schemas.microsoft.com/office/word/2010/wordml" w:rsidRPr="00D64B31" w:rsidR="00270F62" w:rsidTr="6BA32B63" w14:paraId="78E4A6D8" wp14:textId="77777777">
        <w:tc>
          <w:tcPr>
            <w:tcW w:w="1526" w:type="dxa"/>
            <w:shd w:val="clear" w:color="auto" w:fill="F2F2F2" w:themeFill="background1" w:themeFillShade="F2"/>
            <w:tcMar/>
          </w:tcPr>
          <w:p w:rsidRPr="00D64B31" w:rsidR="00270F62" w:rsidP="48B9D1AC" w:rsidRDefault="00270F62" w14:paraId="11AB7211" wp14:textId="77777777" wp14:noSpellErr="1">
            <w:r w:rsidRPr="6BA32B63" w:rsidR="6BA32B63">
              <w:rPr>
                <w:b w:val="1"/>
                <w:bCs w:val="1"/>
              </w:rPr>
              <w:t>Precondições</w:t>
            </w:r>
          </w:p>
        </w:tc>
        <w:tc>
          <w:tcPr>
            <w:tcW w:w="6974" w:type="dxa"/>
            <w:tcMar/>
          </w:tcPr>
          <w:p w:rsidRPr="00D64B31" w:rsidR="00270F62" w:rsidP="48B9D1AC" w:rsidRDefault="00270F62" w14:paraId="4A81420F" wp14:textId="77777777">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D64B31" w:rsidR="00270F62" w:rsidTr="6BA32B63" w14:paraId="410BB822" wp14:textId="77777777">
        <w:tc>
          <w:tcPr>
            <w:tcW w:w="1526" w:type="dxa"/>
            <w:shd w:val="clear" w:color="auto" w:fill="F2F2F2" w:themeFill="background1" w:themeFillShade="F2"/>
            <w:tcMar/>
          </w:tcPr>
          <w:p w:rsidRPr="00D64B31" w:rsidR="00270F62" w:rsidP="48B9D1AC" w:rsidRDefault="00270F62" w14:paraId="1EE4CE14" wp14:textId="77777777" wp14:noSpellErr="1">
            <w:r w:rsidRPr="6BA32B63" w:rsidR="6BA32B63">
              <w:rPr>
                <w:b w:val="1"/>
                <w:bCs w:val="1"/>
              </w:rPr>
              <w:t>Pós-condições</w:t>
            </w:r>
          </w:p>
        </w:tc>
        <w:tc>
          <w:tcPr>
            <w:tcW w:w="6974" w:type="dxa"/>
            <w:tcMar/>
          </w:tcPr>
          <w:p w:rsidRPr="00D64B31" w:rsidR="00270F62" w:rsidP="48B9D1AC" w:rsidRDefault="00270F62" w14:paraId="5F12BF4B" wp14:textId="77777777" wp14:noSpellErr="1">
            <w:r w:rsidR="6BA32B63">
              <w:rPr/>
              <w:t>Retornar uma lista de moto taxistas referentes ao parâmetro inserido para pesquisa(nome).</w:t>
            </w:r>
          </w:p>
        </w:tc>
      </w:tr>
    </w:tbl>
    <w:p xmlns:wp14="http://schemas.microsoft.com/office/word/2010/wordml" w:rsidRPr="00D64B31" w:rsidR="00270F62" w:rsidP="48B9D1AC" w:rsidRDefault="00270F62" w14:paraId="23E7F564"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508A474E" wp14:textId="77777777">
        <w:tc>
          <w:tcPr>
            <w:tcW w:w="8460" w:type="dxa"/>
            <w:shd w:val="clear" w:color="auto" w:fill="F2F2F2" w:themeFill="background1" w:themeFillShade="F2"/>
            <w:tcMar/>
          </w:tcPr>
          <w:p w:rsidRPr="00D64B31" w:rsidR="00270F62" w:rsidP="48B9D1AC" w:rsidRDefault="00270F62" w14:paraId="39E84478" wp14:textId="77777777" wp14:noSpellErr="1">
            <w:r w:rsidRPr="6BA32B63" w:rsidR="6BA32B63">
              <w:rPr>
                <w:b w:val="1"/>
                <w:bCs w:val="1"/>
              </w:rPr>
              <w:t>Cenário Principal de Sucesso (CPS)</w:t>
            </w:r>
          </w:p>
        </w:tc>
      </w:tr>
      <w:tr xmlns:wp14="http://schemas.microsoft.com/office/word/2010/wordml" w:rsidRPr="00D64B31" w:rsidR="00270F62" w:rsidTr="6BA32B63" w14:paraId="49CD92D1" wp14:textId="77777777">
        <w:tc>
          <w:tcPr>
            <w:tcW w:w="8460" w:type="dxa"/>
            <w:tcMar/>
          </w:tcPr>
          <w:p w:rsidRPr="00D64B31" w:rsidR="00270F62" w:rsidP="00810EAF" w:rsidRDefault="00270F62" w14:paraId="12AAB3B9" wp14:textId="77777777" wp14:noSpellErr="1">
            <w:pPr>
              <w:jc w:val="left"/>
            </w:pPr>
            <w:r w:rsidR="6BA32B63">
              <w:rPr/>
              <w:t xml:space="preserve">1. [IN] O </w:t>
            </w:r>
            <w:r w:rsidRPr="6BA32B63" w:rsidR="6BA32B63">
              <w:rPr>
                <w:b w:val="1"/>
                <w:bCs w:val="1"/>
              </w:rPr>
              <w:t xml:space="preserve">administrador </w:t>
            </w:r>
            <w:r w:rsidR="6BA32B63">
              <w:rPr/>
              <w:t>do sistema informa o nome de um moto taxista.</w:t>
            </w:r>
          </w:p>
          <w:p w:rsidRPr="00D64B31" w:rsidR="00270F62" w:rsidP="00810EAF" w:rsidRDefault="00270F62" w14:paraId="72280157" wp14:textId="77777777" wp14:noSpellErr="1">
            <w:pPr>
              <w:jc w:val="left"/>
            </w:pPr>
            <w:r w:rsidR="6BA32B63">
              <w:rPr/>
              <w:t xml:space="preserve">2. [OUT] O </w:t>
            </w:r>
            <w:r w:rsidRPr="6BA32B63" w:rsidR="6BA32B63">
              <w:rPr>
                <w:b w:val="1"/>
                <w:bCs w:val="1"/>
              </w:rPr>
              <w:t xml:space="preserve">sistema </w:t>
            </w:r>
            <w:r w:rsidR="6BA32B63">
              <w:rPr/>
              <w:t>informa todos os dados do cadastro dos moto taxistas referentes ao nome inserido.</w:t>
            </w:r>
          </w:p>
        </w:tc>
      </w:tr>
    </w:tbl>
    <w:p xmlns:wp14="http://schemas.microsoft.com/office/word/2010/wordml" w:rsidRPr="00D64B31" w:rsidR="00270F62" w:rsidP="48B9D1AC" w:rsidRDefault="00270F62" w14:paraId="64257D61"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41936B59" wp14:textId="77777777">
        <w:tc>
          <w:tcPr>
            <w:tcW w:w="8460" w:type="dxa"/>
            <w:shd w:val="clear" w:color="auto" w:fill="F2F2F2" w:themeFill="background1" w:themeFillShade="F2"/>
            <w:tcMar/>
          </w:tcPr>
          <w:p w:rsidRPr="00D64B31" w:rsidR="00270F62" w:rsidP="48B9D1AC" w:rsidRDefault="00270F62" w14:paraId="039C5581" wp14:textId="77777777" wp14:noSpellErr="1">
            <w:r w:rsidRPr="6BA32B63" w:rsidR="6BA32B63">
              <w:rPr>
                <w:b w:val="1"/>
                <w:bCs w:val="1"/>
              </w:rPr>
              <w:t>Cenários alternativos: exceções</w:t>
            </w:r>
          </w:p>
        </w:tc>
      </w:tr>
      <w:tr xmlns:wp14="http://schemas.microsoft.com/office/word/2010/wordml" w:rsidRPr="00D64B31" w:rsidR="00270F62" w:rsidTr="6BA32B63" w14:paraId="51DCE3C8" wp14:textId="77777777">
        <w:tc>
          <w:tcPr>
            <w:tcW w:w="8460" w:type="dxa"/>
            <w:tcMar/>
          </w:tcPr>
          <w:p w:rsidRPr="00D64B31" w:rsidR="00270F62" w:rsidP="00810EAF" w:rsidRDefault="00270F62" w14:paraId="4A5C4EDB" wp14:textId="77777777" wp14:noSpellErr="1">
            <w:pPr>
              <w:jc w:val="left"/>
            </w:pPr>
            <w:r w:rsidRPr="6BA32B63" w:rsidR="6BA32B63">
              <w:rPr>
                <w:b w:val="1"/>
                <w:bCs w:val="1"/>
              </w:rPr>
              <w:t>Exceção 1a. Nome inválido.</w:t>
            </w:r>
          </w:p>
          <w:p w:rsidRPr="00D64B31" w:rsidR="00270F62" w:rsidRDefault="00270F62" w14:paraId="4B47E676" wp14:textId="77777777" wp14:noSpellErr="1">
            <w:r w:rsidRPr="6BA32B63" w:rsidR="6BA32B63">
              <w:rPr>
                <w:rFonts w:ascii="Calibri" w:hAnsi="Calibri" w:eastAsia="Calibri" w:cs="Calibri"/>
              </w:rPr>
              <w:t xml:space="preserve">1a.1.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não existem moto taxistas referentes ao nome inserido pelo administrador.</w:t>
            </w:r>
          </w:p>
          <w:p w:rsidRPr="00D64B31" w:rsidR="00270F62" w:rsidP="48B9D1AC" w:rsidRDefault="00270F62" w14:paraId="64661A86" wp14:textId="77777777" wp14:noSpellErr="1">
            <w:r w:rsidRPr="6BA32B63" w:rsidR="6BA32B63">
              <w:rPr>
                <w:rFonts w:ascii="Calibri" w:hAnsi="Calibri" w:eastAsia="Calibri" w:cs="Calibri"/>
              </w:rPr>
              <w:t>1a.1. Vai para: 1.</w:t>
            </w:r>
          </w:p>
          <w:p w:rsidRPr="00D64B31" w:rsidR="00270F62" w:rsidP="48B9D1AC" w:rsidRDefault="00270F62" w14:paraId="3A186ED9" wp14:textId="77777777"/>
          <w:p w:rsidRPr="00D64B31" w:rsidR="00270F62" w:rsidP="48B9D1AC" w:rsidRDefault="00270F62" w14:paraId="3C7100E4" wp14:textId="77777777" wp14:noSpellErr="1">
            <w:r w:rsidRPr="6BA32B63" w:rsidR="6BA32B63">
              <w:rPr>
                <w:rFonts w:ascii="Calibri" w:hAnsi="Calibri" w:eastAsia="Calibri" w:cs="Calibri"/>
                <w:b w:val="1"/>
                <w:bCs w:val="1"/>
              </w:rPr>
              <w:t>Exceção 1b. Campo vazio.</w:t>
            </w:r>
          </w:p>
          <w:p w:rsidRPr="00D64B31" w:rsidR="00270F62" w:rsidP="48B9D1AC" w:rsidRDefault="00270F62" w14:paraId="7856D83A" wp14:textId="77777777" wp14:noSpellErr="1">
            <w:r w:rsidRPr="6BA32B63" w:rsidR="6BA32B63">
              <w:rPr>
                <w:rFonts w:ascii="Calibri" w:hAnsi="Calibri" w:eastAsia="Calibri" w:cs="Calibri"/>
              </w:rPr>
              <w:t xml:space="preserve">1b.1 [OUT] O </w:t>
            </w:r>
            <w:r w:rsidRPr="6BA32B63" w:rsidR="6BA32B63">
              <w:rPr>
                <w:rFonts w:ascii="Calibri" w:hAnsi="Calibri" w:eastAsia="Calibri" w:cs="Calibri"/>
                <w:b w:val="1"/>
                <w:bCs w:val="1"/>
              </w:rPr>
              <w:t>sistema</w:t>
            </w:r>
            <w:r w:rsidRPr="6BA32B63" w:rsidR="6BA32B63">
              <w:rPr>
                <w:rFonts w:ascii="Calibri" w:hAnsi="Calibri" w:eastAsia="Calibri" w:cs="Calibri"/>
              </w:rPr>
              <w:t xml:space="preserve"> informa que o campo designado ao parâmetro da pesquisa(nome) está em branco.</w:t>
            </w:r>
          </w:p>
          <w:p w:rsidRPr="00D64B31" w:rsidR="00270F62" w:rsidP="48B9D1AC" w:rsidRDefault="00270F62" w14:paraId="1FC0C374" wp14:textId="77777777" wp14:noSpellErr="1">
            <w:r w:rsidRPr="6BA32B63" w:rsidR="6BA32B63">
              <w:rPr>
                <w:rFonts w:ascii="Calibri" w:hAnsi="Calibri" w:eastAsia="Calibri" w:cs="Calibri"/>
              </w:rPr>
              <w:t>1b.1. Vai para: 1.</w:t>
            </w:r>
          </w:p>
        </w:tc>
      </w:tr>
    </w:tbl>
    <w:p xmlns:wp14="http://schemas.microsoft.com/office/word/2010/wordml" w:rsidRPr="00D64B31" w:rsidR="00270F62" w:rsidP="48B9D1AC" w:rsidRDefault="00270F62" w14:paraId="7D23BD90" wp14:textId="77777777">
      <w:pPr>
        <w:pStyle w:val="BodyText"/>
        <w:spacing w:before="0" w:after="0"/>
        <w:jc w:val="left"/>
        <w:rPr>
          <w:sz w:val="20"/>
        </w:rPr>
      </w:pPr>
    </w:p>
    <w:p xmlns:wp14="http://schemas.microsoft.com/office/word/2010/wordml" w:rsidRPr="00D64B31" w:rsidR="00270F62" w:rsidP="48B9D1AC" w:rsidRDefault="00270F62" w14:paraId="2F0264F5"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7855E98C" wp14:textId="77777777">
        <w:tc>
          <w:tcPr>
            <w:tcW w:w="8460" w:type="dxa"/>
            <w:shd w:val="clear" w:color="auto" w:fill="F2F2F2" w:themeFill="background1" w:themeFillShade="F2"/>
            <w:tcMar/>
          </w:tcPr>
          <w:p w:rsidRPr="00D64B31" w:rsidR="00270F62" w:rsidP="48B9D1AC" w:rsidRDefault="00270F62" w14:paraId="27DE2E11" wp14:textId="77777777" wp14:noSpellErr="1">
            <w:r w:rsidRPr="6BA32B63" w:rsidR="6BA32B63">
              <w:rPr>
                <w:b w:val="1"/>
                <w:bCs w:val="1"/>
              </w:rPr>
              <w:t>Informações Adicionais</w:t>
            </w:r>
          </w:p>
        </w:tc>
      </w:tr>
      <w:tr xmlns:wp14="http://schemas.microsoft.com/office/word/2010/wordml" w:rsidRPr="00D64B31" w:rsidR="00270F62" w:rsidTr="6BA32B63" w14:paraId="749995DB" wp14:textId="77777777">
        <w:tc>
          <w:tcPr>
            <w:tcW w:w="8460" w:type="dxa"/>
            <w:tcMar/>
          </w:tcPr>
          <w:p w:rsidRPr="00D64B31" w:rsidR="00270F62" w:rsidP="00810EAF" w:rsidRDefault="00270F62" w14:paraId="600EDB38" wp14:textId="77777777">
            <w:pPr>
              <w:jc w:val="left"/>
            </w:pPr>
            <w:r w:rsidR="6BA32B63">
              <w:rPr/>
              <w:t xml:space="preserve">O campo nome deve ser preenchido com uma </w:t>
            </w:r>
            <w:proofErr w:type="spellStart"/>
            <w:r w:rsidR="6BA32B63">
              <w:rPr/>
              <w:t>String</w:t>
            </w:r>
            <w:proofErr w:type="spellEnd"/>
            <w:r w:rsidR="6BA32B63">
              <w:rPr/>
              <w:t xml:space="preserve"> para buscar as informações de clientes específicos.</w:t>
            </w:r>
          </w:p>
        </w:tc>
      </w:tr>
    </w:tbl>
    <w:p xmlns:wp14="http://schemas.microsoft.com/office/word/2010/wordml" w:rsidR="00270F62" w:rsidP="48B9D1AC" w:rsidRDefault="00270F62" w14:paraId="5D9D75CA" wp14:textId="77777777">
      <w:pPr>
        <w:jc w:val="left"/>
      </w:pPr>
    </w:p>
    <w:p xmlns:wp14="http://schemas.microsoft.com/office/word/2010/wordml" w:rsidR="00270F62" w:rsidP="48B9D1AC" w:rsidRDefault="00270F62" w14:paraId="3AC8C120" wp14:textId="77777777">
      <w:pPr>
        <w:jc w:val="left"/>
      </w:pPr>
    </w:p>
    <w:p xmlns:wp14="http://schemas.microsoft.com/office/word/2010/wordml" w:rsidR="00270F62" w:rsidP="48B9D1AC" w:rsidRDefault="00270F62" w14:paraId="0F7D2D52" wp14:textId="77777777" wp14:noSpellErr="1">
      <w:pPr>
        <w:pStyle w:val="Heading2"/>
        <w:spacing w:before="0" w:after="160"/>
        <w:jc w:val="left"/>
      </w:pPr>
      <w:r w:rsidR="6BA32B63">
        <w:rPr/>
        <w:t xml:space="preserve">UC011: </w:t>
      </w:r>
      <w:r w:rsidRPr="6BA32B63" w:rsidR="6BA32B63">
        <w:rPr>
          <w:noProof/>
        </w:rPr>
        <w:t>Pesquisar Chamado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1504E0B0" wp14:textId="77777777">
        <w:tc>
          <w:tcPr>
            <w:tcW w:w="1526" w:type="dxa"/>
            <w:shd w:val="clear" w:color="auto" w:fill="F2F2F2" w:themeFill="background1" w:themeFillShade="F2"/>
            <w:tcMar/>
          </w:tcPr>
          <w:p w:rsidRPr="00D64B31" w:rsidR="00270F62" w:rsidP="48B9D1AC" w:rsidRDefault="00270F62" w14:paraId="37BF25BB" wp14:textId="77777777" wp14:noSpellErr="1">
            <w:r w:rsidRPr="6BA32B63" w:rsidR="6BA32B63">
              <w:rPr>
                <w:b w:val="1"/>
                <w:bCs w:val="1"/>
              </w:rPr>
              <w:t>Visão Geral</w:t>
            </w:r>
          </w:p>
        </w:tc>
        <w:tc>
          <w:tcPr>
            <w:tcW w:w="6974" w:type="dxa"/>
            <w:tcMar/>
          </w:tcPr>
          <w:p w:rsidRPr="00D64B31" w:rsidR="00270F62" w:rsidRDefault="00270F62" w14:paraId="0EA4643C" wp14:textId="77777777">
            <w:r w:rsidRPr="6BA32B63" w:rsidR="6BA32B63">
              <w:rPr>
                <w:rFonts w:ascii="Calibri" w:hAnsi="Calibri" w:eastAsia="Calibri" w:cs="Calibri"/>
              </w:rPr>
              <w:t xml:space="preserve">Este caso de uso permite que o cliente cadastrado, estando </w:t>
            </w:r>
            <w:proofErr w:type="spellStart"/>
            <w:r w:rsidRPr="6BA32B63" w:rsidR="6BA32B63">
              <w:rPr>
                <w:rFonts w:ascii="Calibri" w:hAnsi="Calibri" w:eastAsia="Calibri" w:cs="Calibri"/>
              </w:rPr>
              <w:t>logado</w:t>
            </w:r>
            <w:proofErr w:type="spellEnd"/>
            <w:r w:rsidRPr="6BA32B63" w:rsidR="6BA32B63">
              <w:rPr>
                <w:rFonts w:ascii="Calibri" w:hAnsi="Calibri" w:eastAsia="Calibri" w:cs="Calibri"/>
              </w:rPr>
              <w:t xml:space="preserve"> no sistema, consulte o valor de uma corrida.</w:t>
            </w:r>
          </w:p>
        </w:tc>
      </w:tr>
    </w:tbl>
    <w:p xmlns:wp14="http://schemas.microsoft.com/office/word/2010/wordml" w:rsidRPr="00D64B31" w:rsidR="00270F62" w:rsidP="48B9D1AC" w:rsidRDefault="00270F62" w14:paraId="3101833A"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7C576B55" wp14:textId="77777777">
        <w:tc>
          <w:tcPr>
            <w:tcW w:w="1526" w:type="dxa"/>
            <w:shd w:val="clear" w:color="auto" w:fill="F2F2F2" w:themeFill="background1" w:themeFillShade="F2"/>
            <w:tcMar/>
          </w:tcPr>
          <w:p w:rsidRPr="00D64B31" w:rsidR="00270F62" w:rsidP="48B9D1AC" w:rsidRDefault="00270F62" w14:paraId="752754C7" wp14:textId="77777777" wp14:noSpellErr="1">
            <w:r w:rsidRPr="6BA32B63" w:rsidR="6BA32B63">
              <w:rPr>
                <w:b w:val="1"/>
                <w:bCs w:val="1"/>
              </w:rPr>
              <w:t>Atores</w:t>
            </w:r>
          </w:p>
        </w:tc>
        <w:tc>
          <w:tcPr>
            <w:tcW w:w="6974" w:type="dxa"/>
            <w:tcMar/>
          </w:tcPr>
          <w:p w:rsidRPr="00D64B31" w:rsidR="00270F62" w:rsidRDefault="00270F62" w14:paraId="06E8C965" wp14:textId="77777777" wp14:noSpellErr="1">
            <w:r w:rsidRPr="6BA32B63" w:rsidR="6BA32B63">
              <w:rPr>
                <w:rFonts w:ascii="Calibri" w:hAnsi="Calibri" w:eastAsia="Calibri" w:cs="Calibri"/>
              </w:rPr>
              <w:t>Cliente</w:t>
            </w:r>
          </w:p>
        </w:tc>
      </w:tr>
      <w:tr xmlns:wp14="http://schemas.microsoft.com/office/word/2010/wordml" w:rsidRPr="00D64B31" w:rsidR="00270F62" w:rsidTr="6BA32B63" w14:paraId="55C33C23" wp14:textId="77777777">
        <w:tc>
          <w:tcPr>
            <w:tcW w:w="1526" w:type="dxa"/>
            <w:shd w:val="clear" w:color="auto" w:fill="F2F2F2" w:themeFill="background1" w:themeFillShade="F2"/>
            <w:tcMar/>
          </w:tcPr>
          <w:p w:rsidRPr="00D64B31" w:rsidR="00270F62" w:rsidP="48B9D1AC" w:rsidRDefault="00270F62" w14:paraId="6B774034" wp14:textId="77777777" wp14:noSpellErr="1">
            <w:r w:rsidRPr="6BA32B63" w:rsidR="6BA32B63">
              <w:rPr>
                <w:b w:val="1"/>
                <w:bCs w:val="1"/>
              </w:rPr>
              <w:t>Precondições</w:t>
            </w:r>
          </w:p>
        </w:tc>
        <w:tc>
          <w:tcPr>
            <w:tcW w:w="6974" w:type="dxa"/>
            <w:tcMar/>
          </w:tcPr>
          <w:p w:rsidRPr="00D64B31" w:rsidR="00270F62" w:rsidRDefault="00270F62" w14:paraId="190EFA1E" wp14:textId="77777777" wp14:noSpellErr="1">
            <w:r w:rsidRPr="6BA32B63" w:rsidR="6BA32B63">
              <w:rPr>
                <w:rFonts w:ascii="Calibri" w:hAnsi="Calibri" w:eastAsia="Calibri" w:cs="Calibri"/>
              </w:rPr>
              <w:t>Ser um cliente cadastrado no serviço de moto táxi.</w:t>
            </w:r>
          </w:p>
        </w:tc>
      </w:tr>
      <w:tr xmlns:wp14="http://schemas.microsoft.com/office/word/2010/wordml" w:rsidRPr="00D64B31" w:rsidR="00270F62" w:rsidTr="6BA32B63" w14:paraId="33F7AF4B" wp14:textId="77777777">
        <w:tc>
          <w:tcPr>
            <w:tcW w:w="1526" w:type="dxa"/>
            <w:shd w:val="clear" w:color="auto" w:fill="F2F2F2" w:themeFill="background1" w:themeFillShade="F2"/>
            <w:tcMar/>
          </w:tcPr>
          <w:p w:rsidRPr="00D64B31" w:rsidR="00270F62" w:rsidP="48B9D1AC" w:rsidRDefault="00270F62" w14:paraId="04130625" wp14:textId="77777777" wp14:noSpellErr="1">
            <w:r w:rsidRPr="6BA32B63" w:rsidR="6BA32B63">
              <w:rPr>
                <w:b w:val="1"/>
                <w:bCs w:val="1"/>
              </w:rPr>
              <w:t>Pós-condições</w:t>
            </w:r>
          </w:p>
        </w:tc>
        <w:tc>
          <w:tcPr>
            <w:tcW w:w="6974" w:type="dxa"/>
            <w:tcMar/>
          </w:tcPr>
          <w:p w:rsidRPr="00D64B31" w:rsidR="00270F62" w:rsidRDefault="00270F62" w14:paraId="42FC12E3" wp14:textId="77777777" wp14:noSpellErr="1">
            <w:r w:rsidRPr="6BA32B63" w:rsidR="6BA32B63">
              <w:rPr>
                <w:rFonts w:ascii="Calibri" w:hAnsi="Calibri" w:eastAsia="Calibri" w:cs="Calibri"/>
              </w:rPr>
              <w:t>Mostrar o valor da corrida e permitir ao cliente escolher se quer ou não abrir um chamado.</w:t>
            </w:r>
          </w:p>
        </w:tc>
      </w:tr>
    </w:tbl>
    <w:p xmlns:wp14="http://schemas.microsoft.com/office/word/2010/wordml" w:rsidRPr="00D64B31" w:rsidR="00270F62" w:rsidP="48B9D1AC" w:rsidRDefault="00270F62" w14:paraId="01074702"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028A2CB6" wp14:textId="77777777">
        <w:tc>
          <w:tcPr>
            <w:tcW w:w="8460" w:type="dxa"/>
            <w:shd w:val="clear" w:color="auto" w:fill="F2F2F2" w:themeFill="background1" w:themeFillShade="F2"/>
            <w:tcMar/>
          </w:tcPr>
          <w:p w:rsidRPr="00D64B31" w:rsidR="00270F62" w:rsidP="48B9D1AC" w:rsidRDefault="00270F62" w14:paraId="680BF829" wp14:textId="77777777" wp14:noSpellErr="1">
            <w:r w:rsidRPr="6BA32B63" w:rsidR="6BA32B63">
              <w:rPr>
                <w:b w:val="1"/>
                <w:bCs w:val="1"/>
              </w:rPr>
              <w:t>Cenário Principal de Sucesso (CPS)</w:t>
            </w:r>
          </w:p>
        </w:tc>
      </w:tr>
      <w:tr xmlns:wp14="http://schemas.microsoft.com/office/word/2010/wordml" w:rsidRPr="00D64B31" w:rsidR="00270F62" w:rsidTr="6BA32B63" w14:paraId="6665B011" wp14:textId="77777777">
        <w:tc>
          <w:tcPr>
            <w:tcW w:w="8460" w:type="dxa"/>
            <w:tcMar/>
          </w:tcPr>
          <w:p w:rsidRPr="00D64B31" w:rsidR="00270F62" w:rsidP="00810EAF" w:rsidRDefault="00270F62" w14:paraId="3EA3EE29" wp14:textId="77777777" wp14:noSpellErr="1">
            <w:pPr>
              <w:ind w:left="360" w:hanging="360"/>
              <w:jc w:val="left"/>
            </w:pPr>
            <w:r w:rsidRPr="6BA32B63" w:rsidR="6BA32B63">
              <w:rPr>
                <w:rFonts w:ascii="Calibri" w:hAnsi="Calibri" w:eastAsia="Calibri" w:cs="Calibri"/>
              </w:rPr>
              <w:t>1.</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 xml:space="preserve">[IN] O </w:t>
            </w:r>
            <w:r w:rsidRPr="6BA32B63" w:rsidR="6BA32B63">
              <w:rPr>
                <w:rFonts w:ascii="Calibri" w:hAnsi="Calibri" w:eastAsia="Calibri" w:cs="Calibri"/>
                <w:b w:val="1"/>
                <w:bCs w:val="1"/>
              </w:rPr>
              <w:t>cliente</w:t>
            </w:r>
            <w:r w:rsidRPr="6BA32B63" w:rsidR="6BA32B63">
              <w:rPr>
                <w:rFonts w:ascii="Calibri" w:hAnsi="Calibri" w:eastAsia="Calibri" w:cs="Calibri"/>
              </w:rPr>
              <w:t xml:space="preserve"> informa o endereço de origem e de destino.</w:t>
            </w:r>
          </w:p>
          <w:p w:rsidRPr="00D64B31" w:rsidR="00270F62" w:rsidP="00810EAF" w:rsidRDefault="00270F62" w14:paraId="6D85FC4C" wp14:textId="77777777" wp14:noSpellErr="1">
            <w:pPr>
              <w:ind w:left="360" w:hanging="360"/>
              <w:jc w:val="left"/>
            </w:pPr>
            <w:r w:rsidRPr="6BA32B63" w:rsidR="6BA32B63">
              <w:rPr>
                <w:rFonts w:ascii="Calibri" w:hAnsi="Calibri" w:eastAsia="Calibri" w:cs="Calibri"/>
              </w:rPr>
              <w:t>2.</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 xml:space="preserve">[OUT] O </w:t>
            </w:r>
            <w:r w:rsidRPr="6BA32B63" w:rsidR="6BA32B63">
              <w:rPr>
                <w:rFonts w:ascii="Calibri" w:hAnsi="Calibri" w:eastAsia="Calibri" w:cs="Calibri"/>
                <w:b w:val="1"/>
                <w:bCs w:val="1"/>
              </w:rPr>
              <w:t>sistema</w:t>
            </w:r>
            <w:r w:rsidRPr="6BA32B63" w:rsidR="6BA32B63">
              <w:rPr>
                <w:rFonts w:ascii="Calibri" w:hAnsi="Calibri" w:eastAsia="Calibri" w:cs="Calibri"/>
              </w:rPr>
              <w:t xml:space="preserve"> calcula e apresenta o valor da corrida para o cliente e disponibiliza a opção de solicitar corrida ou realizar nova consulta.</w:t>
            </w:r>
          </w:p>
          <w:p w:rsidRPr="00D64B31" w:rsidR="00270F62" w:rsidP="00810EAF" w:rsidRDefault="00270F62" w14:paraId="4F2F924E" wp14:textId="77777777" wp14:noSpellErr="1">
            <w:pPr>
              <w:ind w:left="360" w:hanging="360"/>
              <w:jc w:val="left"/>
            </w:pPr>
            <w:r w:rsidRPr="6BA32B63" w:rsidR="6BA32B63">
              <w:rPr>
                <w:rFonts w:ascii="Calibri" w:hAnsi="Calibri" w:eastAsia="Calibri" w:cs="Calibri"/>
              </w:rPr>
              <w:t>3.</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 xml:space="preserve">[IN] O </w:t>
            </w:r>
            <w:r w:rsidRPr="6BA32B63" w:rsidR="6BA32B63">
              <w:rPr>
                <w:rFonts w:ascii="Calibri" w:hAnsi="Calibri" w:eastAsia="Calibri" w:cs="Calibri"/>
                <w:b w:val="1"/>
                <w:bCs w:val="1"/>
              </w:rPr>
              <w:t>cliente</w:t>
            </w:r>
            <w:r w:rsidRPr="6BA32B63" w:rsidR="6BA32B63">
              <w:rPr>
                <w:rFonts w:ascii="Calibri" w:hAnsi="Calibri" w:eastAsia="Calibri" w:cs="Calibri"/>
              </w:rPr>
              <w:t xml:space="preserve"> confirma o valor e solicita a corrida.</w:t>
            </w:r>
          </w:p>
          <w:p w:rsidRPr="00D64B31" w:rsidR="00270F62" w:rsidP="48B9D1AC" w:rsidRDefault="00270F62" w14:paraId="0999BB98" wp14:textId="77777777" wp14:noSpellErr="1">
            <w:r w:rsidRPr="6BA32B63" w:rsidR="6BA32B63">
              <w:rPr>
                <w:rFonts w:ascii="Calibri" w:hAnsi="Calibri" w:eastAsia="Calibri" w:cs="Calibri"/>
              </w:rPr>
              <w:t>4.</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 xml:space="preserve">[OUT] O </w:t>
            </w:r>
            <w:r w:rsidRPr="6BA32B63" w:rsidR="6BA32B63">
              <w:rPr>
                <w:rFonts w:ascii="Calibri" w:hAnsi="Calibri" w:eastAsia="Calibri" w:cs="Calibri"/>
                <w:b w:val="1"/>
                <w:bCs w:val="1"/>
              </w:rPr>
              <w:t>sistema</w:t>
            </w:r>
            <w:r w:rsidRPr="6BA32B63" w:rsidR="6BA32B63">
              <w:rPr>
                <w:rFonts w:ascii="Calibri" w:hAnsi="Calibri" w:eastAsia="Calibri" w:cs="Calibri"/>
              </w:rPr>
              <w:t xml:space="preserve"> confirma para o cliente que o chamado foi aberto com a mensagem “Chamado aberto com sucesso! Em breve um moto taxista chegará ao local combinado.”.</w:t>
            </w:r>
          </w:p>
        </w:tc>
      </w:tr>
    </w:tbl>
    <w:p xmlns:wp14="http://schemas.microsoft.com/office/word/2010/wordml" w:rsidR="00270F62" w:rsidP="48B9D1AC" w:rsidRDefault="00270F62" w14:paraId="51900D00"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2A0152A1" wp14:textId="77777777">
        <w:tc>
          <w:tcPr>
            <w:tcW w:w="8460" w:type="dxa"/>
            <w:shd w:val="clear" w:color="auto" w:fill="F2F2F2" w:themeFill="background1" w:themeFillShade="F2"/>
            <w:tcMar/>
          </w:tcPr>
          <w:p w:rsidRPr="00D64B31" w:rsidR="00270F62" w:rsidP="48B9D1AC" w:rsidRDefault="00270F62" w14:paraId="008DCE9E" wp14:textId="77777777" wp14:noSpellErr="1">
            <w:r w:rsidRPr="6BA32B63" w:rsidR="6BA32B63">
              <w:rPr>
                <w:rFonts w:ascii="Calibri" w:hAnsi="Calibri" w:eastAsia="Calibri" w:cs="Calibri"/>
                <w:b w:val="1"/>
                <w:bCs w:val="1"/>
              </w:rPr>
              <w:t>Cenários alternativos: variantes</w:t>
            </w:r>
          </w:p>
        </w:tc>
      </w:tr>
      <w:tr xmlns:wp14="http://schemas.microsoft.com/office/word/2010/wordml" w:rsidRPr="00D64B31" w:rsidR="00270F62" w:rsidTr="6BA32B63" w14:paraId="71EAAE9C" wp14:textId="77777777">
        <w:tc>
          <w:tcPr>
            <w:tcW w:w="8460" w:type="dxa"/>
            <w:tcMar/>
          </w:tcPr>
          <w:p w:rsidRPr="00D64B31" w:rsidR="00270F62" w:rsidP="00810EAF" w:rsidRDefault="00270F62" w14:paraId="4D5D847E" wp14:textId="77777777" wp14:noSpellErr="1">
            <w:pPr>
              <w:ind w:left="360" w:hanging="360"/>
            </w:pPr>
            <w:r w:rsidRPr="6BA32B63" w:rsidR="6BA32B63">
              <w:rPr>
                <w:rFonts w:ascii="Calibri" w:hAnsi="Calibri" w:eastAsia="Calibri" w:cs="Calibri"/>
              </w:rPr>
              <w:t>1.1 Um ou mais campos de endereço não foram preenchidos, ou foram preenchidos incorretamente.</w:t>
            </w:r>
          </w:p>
          <w:p w:rsidRPr="00D64B31" w:rsidR="00270F62" w:rsidP="00810EAF" w:rsidRDefault="00270F62" w14:paraId="1209532D" wp14:textId="77777777" wp14:noSpellErr="1">
            <w:pPr>
              <w:ind w:left="720" w:hanging="720"/>
            </w:pPr>
            <w:r w:rsidRPr="6BA32B63" w:rsidR="6BA32B63">
              <w:rPr>
                <w:rFonts w:ascii="Calibri" w:hAnsi="Calibri" w:eastAsia="Calibri" w:cs="Calibri"/>
              </w:rPr>
              <w:t>1.1.1</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 xml:space="preserve">O </w:t>
            </w:r>
            <w:r w:rsidRPr="6BA32B63" w:rsidR="6BA32B63">
              <w:rPr>
                <w:rFonts w:ascii="Calibri" w:hAnsi="Calibri" w:eastAsia="Calibri" w:cs="Calibri"/>
                <w:b w:val="1"/>
                <w:bCs w:val="1"/>
              </w:rPr>
              <w:t>sistema</w:t>
            </w:r>
            <w:r w:rsidRPr="6BA32B63" w:rsidR="6BA32B63">
              <w:rPr>
                <w:rFonts w:ascii="Calibri" w:hAnsi="Calibri" w:eastAsia="Calibri" w:cs="Calibri"/>
              </w:rPr>
              <w:t xml:space="preserve"> mostra qual campo está vazio ou foi preenchido incorretamente, e a mensagem “O campo XXX deve ser preenchido com o endereço de (Origem ou destino)”.</w:t>
            </w:r>
          </w:p>
          <w:p w:rsidRPr="00D64B31" w:rsidR="00270F62" w:rsidP="00810EAF" w:rsidRDefault="00270F62" w14:paraId="268EE487" wp14:textId="77777777" wp14:noSpellErr="1">
            <w:pPr>
              <w:ind w:left="720" w:hanging="720"/>
            </w:pPr>
            <w:r w:rsidRPr="6BA32B63" w:rsidR="6BA32B63">
              <w:rPr>
                <w:rFonts w:ascii="Calibri" w:hAnsi="Calibri" w:eastAsia="Calibri" w:cs="Calibri"/>
              </w:rPr>
              <w:t>1.1.2</w:t>
            </w:r>
            <w:r w:rsidRPr="6BA32B63" w:rsidR="6BA32B63">
              <w:rPr>
                <w:rFonts w:ascii="Times New Roman" w:hAnsi="Times New Roman" w:eastAsia="Times New Roman" w:cs="Times New Roman"/>
              </w:rPr>
              <w:t xml:space="preserve"> </w:t>
            </w:r>
            <w:r w:rsidRPr="6BA32B63" w:rsidR="6BA32B63">
              <w:rPr>
                <w:rFonts w:ascii="Calibri" w:hAnsi="Calibri" w:eastAsia="Calibri" w:cs="Calibri"/>
              </w:rPr>
              <w:t>Volta para o passo 1.</w:t>
            </w:r>
          </w:p>
          <w:p w:rsidRPr="00D64B31" w:rsidR="00270F62" w:rsidRDefault="00270F62" w14:paraId="3734913A" wp14:textId="77777777" wp14:noSpellErr="1">
            <w:r w:rsidRPr="6BA32B63" w:rsidR="6BA32B63">
              <w:rPr>
                <w:rFonts w:ascii="Calibri" w:hAnsi="Calibri" w:eastAsia="Calibri" w:cs="Calibri"/>
              </w:rPr>
              <w:t xml:space="preserve">3.1 Se o </w:t>
            </w:r>
            <w:r w:rsidRPr="6BA32B63" w:rsidR="6BA32B63">
              <w:rPr>
                <w:rFonts w:ascii="Calibri" w:hAnsi="Calibri" w:eastAsia="Calibri" w:cs="Calibri"/>
                <w:b w:val="1"/>
                <w:bCs w:val="1"/>
              </w:rPr>
              <w:t>cliente</w:t>
            </w:r>
            <w:r w:rsidRPr="6BA32B63" w:rsidR="6BA32B63">
              <w:rPr>
                <w:rFonts w:ascii="Calibri" w:hAnsi="Calibri" w:eastAsia="Calibri" w:cs="Calibri"/>
              </w:rPr>
              <w:t xml:space="preserve"> não confirmar a corrida, volta para o passo 1.</w:t>
            </w:r>
          </w:p>
        </w:tc>
      </w:tr>
    </w:tbl>
    <w:p xmlns:wp14="http://schemas.microsoft.com/office/word/2010/wordml" w:rsidRPr="00D64B31" w:rsidR="00270F62" w:rsidP="48B9D1AC" w:rsidRDefault="00270F62" w14:paraId="2F4E5F88"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707B6C15" wp14:textId="77777777">
        <w:tc>
          <w:tcPr>
            <w:tcW w:w="8460" w:type="dxa"/>
            <w:shd w:val="clear" w:color="auto" w:fill="F2F2F2" w:themeFill="background1" w:themeFillShade="F2"/>
            <w:tcMar/>
          </w:tcPr>
          <w:p w:rsidRPr="00D64B31" w:rsidR="00270F62" w:rsidP="48B9D1AC" w:rsidRDefault="00270F62" w14:paraId="5C4ACEAD" wp14:textId="77777777" wp14:noSpellErr="1">
            <w:r w:rsidRPr="6BA32B63" w:rsidR="6BA32B63">
              <w:rPr>
                <w:b w:val="1"/>
                <w:bCs w:val="1"/>
              </w:rPr>
              <w:t>Informações Adicionais</w:t>
            </w:r>
          </w:p>
        </w:tc>
      </w:tr>
      <w:tr xmlns:wp14="http://schemas.microsoft.com/office/word/2010/wordml" w:rsidRPr="00D64B31" w:rsidR="00270F62" w:rsidTr="6BA32B63" w14:paraId="0F04D1B1" wp14:textId="77777777">
        <w:tc>
          <w:tcPr>
            <w:tcW w:w="8460" w:type="dxa"/>
            <w:tcMar/>
          </w:tcPr>
          <w:p w:rsidRPr="00D64B31" w:rsidR="00270F62" w:rsidRDefault="00270F62" w14:paraId="032D8667" wp14:textId="77777777">
            <w:r w:rsidRPr="6BA32B63" w:rsidR="6BA32B63">
              <w:rPr>
                <w:rFonts w:ascii="Calibri" w:hAnsi="Calibri" w:eastAsia="Calibri" w:cs="Calibri"/>
              </w:rPr>
              <w:t xml:space="preserve">Os dois campos devem ser do tipo </w:t>
            </w:r>
            <w:proofErr w:type="spellStart"/>
            <w:r w:rsidRPr="6BA32B63" w:rsidR="6BA32B63">
              <w:rPr>
                <w:rFonts w:ascii="Calibri" w:hAnsi="Calibri" w:eastAsia="Calibri" w:cs="Calibri"/>
              </w:rPr>
              <w:t>String</w:t>
            </w:r>
            <w:proofErr w:type="spellEnd"/>
            <w:r w:rsidRPr="6BA32B63" w:rsidR="6BA32B63">
              <w:rPr>
                <w:rFonts w:ascii="Calibri" w:hAnsi="Calibri" w:eastAsia="Calibri" w:cs="Calibri"/>
              </w:rPr>
              <w:t xml:space="preserve"> de tamanho 50, e devem preenchidos para o calculo da distância e para mostrar o valor em reais “</w:t>
            </w:r>
            <w:proofErr w:type="spellStart"/>
            <w:r w:rsidRPr="6BA32B63" w:rsidR="6BA32B63">
              <w:rPr>
                <w:rFonts w:ascii="Calibri" w:hAnsi="Calibri" w:eastAsia="Calibri" w:cs="Calibri"/>
              </w:rPr>
              <w:t>R$xx,xx</w:t>
            </w:r>
            <w:proofErr w:type="spellEnd"/>
            <w:r w:rsidRPr="6BA32B63" w:rsidR="6BA32B63">
              <w:rPr>
                <w:rFonts w:ascii="Calibri" w:hAnsi="Calibri" w:eastAsia="Calibri" w:cs="Calibri"/>
              </w:rPr>
              <w:t xml:space="preserve">” para o </w:t>
            </w:r>
            <w:r w:rsidRPr="6BA32B63" w:rsidR="6BA32B63">
              <w:rPr>
                <w:rFonts w:ascii="Calibri" w:hAnsi="Calibri" w:eastAsia="Calibri" w:cs="Calibri"/>
                <w:b w:val="1"/>
                <w:bCs w:val="1"/>
              </w:rPr>
              <w:t>cliente</w:t>
            </w:r>
            <w:r w:rsidRPr="6BA32B63" w:rsidR="6BA32B63">
              <w:rPr>
                <w:rFonts w:ascii="Calibri" w:hAnsi="Calibri" w:eastAsia="Calibri" w:cs="Calibri"/>
              </w:rPr>
              <w:t>.</w:t>
            </w:r>
          </w:p>
        </w:tc>
      </w:tr>
    </w:tbl>
    <w:p xmlns:wp14="http://schemas.microsoft.com/office/word/2010/wordml" w:rsidR="00270F62" w:rsidP="48B9D1AC" w:rsidRDefault="00270F62" w14:paraId="5D2320A7" wp14:textId="77777777">
      <w:pPr>
        <w:jc w:val="left"/>
      </w:pPr>
    </w:p>
    <w:p xmlns:wp14="http://schemas.microsoft.com/office/word/2010/wordml" w:rsidR="00270F62" w:rsidP="48B9D1AC" w:rsidRDefault="00270F62" w14:paraId="2C6657A6" wp14:textId="77777777">
      <w:pPr>
        <w:jc w:val="left"/>
      </w:pPr>
    </w:p>
    <w:p xmlns:wp14="http://schemas.microsoft.com/office/word/2010/wordml" w:rsidR="00270F62" w:rsidP="48B9D1AC" w:rsidRDefault="00270F62" w14:paraId="32EF071D" wp14:textId="77777777" wp14:noSpellErr="1">
      <w:pPr>
        <w:pStyle w:val="Heading2"/>
        <w:spacing w:before="0" w:after="160"/>
        <w:jc w:val="left"/>
      </w:pPr>
      <w:r w:rsidR="6BA32B63">
        <w:rPr/>
        <w:t xml:space="preserve">UC012: </w:t>
      </w:r>
      <w:r w:rsidRPr="6BA32B63" w:rsidR="6BA32B63">
        <w:rPr>
          <w:noProof/>
        </w:rPr>
        <w:t>Pesquisar corridas por cliente</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529AD246" wp14:textId="77777777">
        <w:tc>
          <w:tcPr>
            <w:tcW w:w="1526" w:type="dxa"/>
            <w:shd w:val="clear" w:color="auto" w:fill="F2F2F2" w:themeFill="background1" w:themeFillShade="F2"/>
            <w:tcMar/>
          </w:tcPr>
          <w:p w:rsidRPr="00D64B31" w:rsidR="00270F62" w:rsidP="48B9D1AC" w:rsidRDefault="00270F62" w14:paraId="55857872" wp14:textId="77777777" wp14:noSpellErr="1">
            <w:r w:rsidRPr="6BA32B63" w:rsidR="6BA32B63">
              <w:rPr>
                <w:b w:val="1"/>
                <w:bCs w:val="1"/>
              </w:rPr>
              <w:t>Visão Geral</w:t>
            </w:r>
          </w:p>
        </w:tc>
        <w:tc>
          <w:tcPr>
            <w:tcW w:w="6974" w:type="dxa"/>
            <w:tcMar/>
          </w:tcPr>
          <w:p w:rsidRPr="00D64B31" w:rsidR="00270F62" w:rsidP="48B9D1AC" w:rsidRDefault="00270F62" w14:paraId="5534FA13" wp14:textId="77777777" wp14:noSpellErr="1">
            <w:r w:rsidR="6BA32B63">
              <w:rPr/>
              <w:t>Este caso de uso permite a busca de todas as corridas feitas por um cliente.</w:t>
            </w:r>
          </w:p>
        </w:tc>
      </w:tr>
    </w:tbl>
    <w:p xmlns:wp14="http://schemas.microsoft.com/office/word/2010/wordml" w:rsidRPr="00D64B31" w:rsidR="00270F62" w:rsidP="48B9D1AC" w:rsidRDefault="00270F62" w14:paraId="445F1D11"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0EA2DE63" wp14:textId="77777777">
        <w:tc>
          <w:tcPr>
            <w:tcW w:w="1526" w:type="dxa"/>
            <w:shd w:val="clear" w:color="auto" w:fill="F2F2F2" w:themeFill="background1" w:themeFillShade="F2"/>
            <w:tcMar/>
          </w:tcPr>
          <w:p w:rsidRPr="00D64B31" w:rsidR="00270F62" w:rsidP="48B9D1AC" w:rsidRDefault="00270F62" w14:paraId="4EA12EA4" wp14:textId="77777777" wp14:noSpellErr="1">
            <w:r w:rsidRPr="6BA32B63" w:rsidR="6BA32B63">
              <w:rPr>
                <w:b w:val="1"/>
                <w:bCs w:val="1"/>
              </w:rPr>
              <w:t>Atores</w:t>
            </w:r>
          </w:p>
        </w:tc>
        <w:tc>
          <w:tcPr>
            <w:tcW w:w="6974" w:type="dxa"/>
            <w:tcMar/>
          </w:tcPr>
          <w:p w:rsidRPr="00D64B31" w:rsidR="00270F62" w:rsidP="48B9D1AC" w:rsidRDefault="00270F62" w14:paraId="236206C6" wp14:textId="77777777" wp14:noSpellErr="1">
            <w:r w:rsidR="6BA32B63">
              <w:rPr/>
              <w:t>Administrador</w:t>
            </w:r>
          </w:p>
        </w:tc>
      </w:tr>
      <w:tr xmlns:wp14="http://schemas.microsoft.com/office/word/2010/wordml" w:rsidRPr="00D64B31" w:rsidR="00270F62" w:rsidTr="6BA32B63" w14:paraId="445F28EF" wp14:textId="77777777">
        <w:tc>
          <w:tcPr>
            <w:tcW w:w="1526" w:type="dxa"/>
            <w:shd w:val="clear" w:color="auto" w:fill="F2F2F2" w:themeFill="background1" w:themeFillShade="F2"/>
            <w:tcMar/>
          </w:tcPr>
          <w:p w:rsidRPr="00D64B31" w:rsidR="00270F62" w:rsidP="48B9D1AC" w:rsidRDefault="00270F62" w14:paraId="1BADBD4F" wp14:textId="77777777" wp14:noSpellErr="1">
            <w:r w:rsidRPr="6BA32B63" w:rsidR="6BA32B63">
              <w:rPr>
                <w:b w:val="1"/>
                <w:bCs w:val="1"/>
              </w:rPr>
              <w:t>Precondições</w:t>
            </w:r>
          </w:p>
        </w:tc>
        <w:tc>
          <w:tcPr>
            <w:tcW w:w="6974" w:type="dxa"/>
            <w:tcMar/>
          </w:tcPr>
          <w:p w:rsidRPr="00D64B31" w:rsidR="00270F62" w:rsidP="48B9D1AC" w:rsidRDefault="00270F62" w14:paraId="3A27AAAD" wp14:textId="77777777">
            <w:r w:rsidR="6BA32B63">
              <w:rPr/>
              <w:t xml:space="preserve">O Administrador estar </w:t>
            </w:r>
            <w:proofErr w:type="spellStart"/>
            <w:r w:rsidR="6BA32B63">
              <w:rPr/>
              <w:t>logado</w:t>
            </w:r>
            <w:proofErr w:type="spellEnd"/>
            <w:r w:rsidR="6BA32B63">
              <w:rPr/>
              <w:t xml:space="preserve"> no sistema</w:t>
            </w:r>
          </w:p>
        </w:tc>
      </w:tr>
      <w:tr xmlns:wp14="http://schemas.microsoft.com/office/word/2010/wordml" w:rsidRPr="00D64B31" w:rsidR="00270F62" w:rsidTr="6BA32B63" w14:paraId="2DFB1DF3" wp14:textId="77777777">
        <w:tc>
          <w:tcPr>
            <w:tcW w:w="1526" w:type="dxa"/>
            <w:shd w:val="clear" w:color="auto" w:fill="F2F2F2" w:themeFill="background1" w:themeFillShade="F2"/>
            <w:tcMar/>
          </w:tcPr>
          <w:p w:rsidRPr="00D64B31" w:rsidR="00270F62" w:rsidP="48B9D1AC" w:rsidRDefault="00270F62" w14:paraId="75CBBCD6" wp14:textId="77777777" wp14:noSpellErr="1">
            <w:r w:rsidRPr="6BA32B63" w:rsidR="6BA32B63">
              <w:rPr>
                <w:b w:val="1"/>
                <w:bCs w:val="1"/>
              </w:rPr>
              <w:t>Pós-condições</w:t>
            </w:r>
          </w:p>
        </w:tc>
        <w:tc>
          <w:tcPr>
            <w:tcW w:w="6974" w:type="dxa"/>
            <w:tcMar/>
          </w:tcPr>
          <w:p w:rsidRPr="00D64B31" w:rsidR="00270F62" w:rsidP="48B9D1AC" w:rsidRDefault="00270F62" w14:paraId="3FD235E7" wp14:textId="77777777" wp14:noSpellErr="1">
            <w:r w:rsidR="6BA32B63">
              <w:rPr/>
              <w:t>É retornada uma lista com todas as corridas de um cliente específico.</w:t>
            </w:r>
          </w:p>
        </w:tc>
      </w:tr>
    </w:tbl>
    <w:p xmlns:wp14="http://schemas.microsoft.com/office/word/2010/wordml" w:rsidRPr="00D64B31" w:rsidR="00270F62" w:rsidP="48B9D1AC" w:rsidRDefault="00270F62" w14:paraId="0E33E5CA"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216AED0F" wp14:textId="77777777">
        <w:tc>
          <w:tcPr>
            <w:tcW w:w="8460" w:type="dxa"/>
            <w:shd w:val="clear" w:color="auto" w:fill="F2F2F2" w:themeFill="background1" w:themeFillShade="F2"/>
            <w:tcMar/>
          </w:tcPr>
          <w:p w:rsidRPr="00D64B31" w:rsidR="00270F62" w:rsidP="48B9D1AC" w:rsidRDefault="00270F62" w14:paraId="7017797D" wp14:textId="77777777" wp14:noSpellErr="1">
            <w:r w:rsidRPr="6BA32B63" w:rsidR="6BA32B63">
              <w:rPr>
                <w:b w:val="1"/>
                <w:bCs w:val="1"/>
              </w:rPr>
              <w:t>Cenário Principal de Sucesso (CPS)</w:t>
            </w:r>
          </w:p>
        </w:tc>
      </w:tr>
      <w:tr xmlns:wp14="http://schemas.microsoft.com/office/word/2010/wordml" w:rsidRPr="00D64B31" w:rsidR="00270F62" w:rsidTr="6BA32B63" w14:paraId="6B992ED1" wp14:textId="77777777">
        <w:tc>
          <w:tcPr>
            <w:tcW w:w="8460" w:type="dxa"/>
            <w:tcMar/>
          </w:tcPr>
          <w:p w:rsidRPr="00D64B31" w:rsidR="00270F62" w:rsidP="00810EAF" w:rsidRDefault="00270F62" w14:paraId="05E371BA" wp14:textId="77777777" wp14:noSpellErr="1">
            <w:pPr>
              <w:jc w:val="left"/>
            </w:pPr>
            <w:r w:rsidR="6BA32B63">
              <w:rPr/>
              <w:t xml:space="preserve">1. [IN] O </w:t>
            </w:r>
            <w:r w:rsidRPr="6BA32B63" w:rsidR="6BA32B63">
              <w:rPr>
                <w:b w:val="1"/>
                <w:bCs w:val="1"/>
              </w:rPr>
              <w:t>administrador</w:t>
            </w:r>
            <w:r w:rsidR="6BA32B63">
              <w:rPr/>
              <w:t xml:space="preserve"> deseja pesquisar as corridas de um cliente.</w:t>
            </w:r>
          </w:p>
          <w:p w:rsidRPr="00D64B31" w:rsidR="00270F62" w:rsidP="00810EAF" w:rsidRDefault="00270F62" w14:paraId="4374D3AF" wp14:textId="77777777" wp14:noSpellErr="1">
            <w:pPr>
              <w:jc w:val="left"/>
            </w:pPr>
            <w:r w:rsidRPr="6BA32B63" w:rsidR="6BA32B63">
              <w:rPr>
                <w:rFonts w:ascii="Calibri,Times New Roman" w:hAnsi="Calibri,Times New Roman" w:eastAsia="Calibri,Times New Roman" w:cs="Calibri,Times New Roman"/>
              </w:rPr>
              <w:t xml:space="preserve">2. [IN] O </w:t>
            </w:r>
            <w:r w:rsidRPr="6BA32B63" w:rsidR="6BA32B63">
              <w:rPr>
                <w:rFonts w:ascii="Calibri,Times New Roman" w:hAnsi="Calibri,Times New Roman" w:eastAsia="Calibri,Times New Roman" w:cs="Calibri,Times New Roman"/>
                <w:b w:val="1"/>
                <w:bCs w:val="1"/>
              </w:rPr>
              <w:t>administrador</w:t>
            </w:r>
            <w:r w:rsidRPr="6BA32B63" w:rsidR="6BA32B63">
              <w:rPr>
                <w:rFonts w:ascii="Calibri,Times New Roman" w:hAnsi="Calibri,Times New Roman" w:eastAsia="Calibri,Times New Roman" w:cs="Calibri,Times New Roman"/>
              </w:rPr>
              <w:t xml:space="preserve"> seleciona a opção “Pesquisar corridas por cliente”.</w:t>
            </w:r>
          </w:p>
          <w:p w:rsidRPr="00D64B31" w:rsidR="00270F62" w:rsidP="00810EAF" w:rsidRDefault="00270F62" w14:paraId="0DBDD31A" wp14:textId="77777777" wp14:noSpellErr="1">
            <w:pPr>
              <w:jc w:val="left"/>
            </w:pPr>
            <w:r w:rsidRPr="6BA32B63" w:rsidR="6BA32B63">
              <w:rPr>
                <w:rFonts w:ascii="Calibri,Times New Roman" w:hAnsi="Calibri,Times New Roman" w:eastAsia="Calibri,Times New Roman" w:cs="Calibri,Times New Roman"/>
              </w:rPr>
              <w:t xml:space="preserve">3. [OUT] O </w:t>
            </w:r>
            <w:r w:rsidRPr="6BA32B63" w:rsidR="6BA32B63">
              <w:rPr>
                <w:rFonts w:ascii="Calibri,Times New Roman" w:hAnsi="Calibri,Times New Roman" w:eastAsia="Calibri,Times New Roman" w:cs="Calibri,Times New Roman"/>
                <w:b w:val="1"/>
                <w:bCs w:val="1"/>
              </w:rPr>
              <w:t>sistema</w:t>
            </w:r>
            <w:r w:rsidRPr="6BA32B63" w:rsidR="6BA32B63">
              <w:rPr>
                <w:rFonts w:ascii="Calibri,Times New Roman" w:hAnsi="Calibri,Times New Roman" w:eastAsia="Calibri,Times New Roman" w:cs="Calibri,Times New Roman"/>
              </w:rPr>
              <w:t xml:space="preserve"> apresenta o campo nome e o botão pesquisar.</w:t>
            </w:r>
          </w:p>
          <w:p w:rsidRPr="00D64B31" w:rsidR="00270F62" w:rsidP="00810EAF" w:rsidRDefault="00270F62" w14:paraId="0E16959E" wp14:textId="77777777" wp14:noSpellErr="1">
            <w:pPr>
              <w:jc w:val="left"/>
            </w:pPr>
            <w:r w:rsidRPr="6BA32B63" w:rsidR="6BA32B63">
              <w:rPr>
                <w:rFonts w:ascii="Calibri,Times New Roman" w:hAnsi="Calibri,Times New Roman" w:eastAsia="Calibri,Times New Roman" w:cs="Calibri,Times New Roman"/>
              </w:rPr>
              <w:t xml:space="preserve">4. [IN] O </w:t>
            </w:r>
            <w:r w:rsidRPr="6BA32B63" w:rsidR="6BA32B63">
              <w:rPr>
                <w:rFonts w:ascii="Calibri,Times New Roman" w:hAnsi="Calibri,Times New Roman" w:eastAsia="Calibri,Times New Roman" w:cs="Calibri,Times New Roman"/>
                <w:b w:val="1"/>
                <w:bCs w:val="1"/>
              </w:rPr>
              <w:t>administrador</w:t>
            </w:r>
            <w:r w:rsidRPr="6BA32B63" w:rsidR="6BA32B63">
              <w:rPr>
                <w:rFonts w:ascii="Calibri,Times New Roman" w:hAnsi="Calibri,Times New Roman" w:eastAsia="Calibri,Times New Roman" w:cs="Calibri,Times New Roman"/>
              </w:rPr>
              <w:t xml:space="preserve"> preenche o campo com o nome do cliente e clica em pesquisar.</w:t>
            </w:r>
          </w:p>
          <w:p w:rsidRPr="00D64B31" w:rsidR="00270F62" w:rsidP="00810EAF" w:rsidRDefault="00270F62" w14:paraId="3F16D49D" wp14:textId="77777777" wp14:noSpellErr="1">
            <w:pPr>
              <w:jc w:val="left"/>
            </w:pPr>
            <w:r w:rsidRPr="6BA32B63" w:rsidR="6BA32B63">
              <w:rPr>
                <w:rFonts w:ascii="Calibri,Times New Roman" w:hAnsi="Calibri,Times New Roman" w:eastAsia="Calibri,Times New Roman" w:cs="Calibri,Times New Roman"/>
              </w:rPr>
              <w:t xml:space="preserve">5. [OUT] O </w:t>
            </w:r>
            <w:r w:rsidRPr="6BA32B63" w:rsidR="6BA32B63">
              <w:rPr>
                <w:rFonts w:ascii="Calibri,Times New Roman" w:hAnsi="Calibri,Times New Roman" w:eastAsia="Calibri,Times New Roman" w:cs="Calibri,Times New Roman"/>
                <w:b w:val="1"/>
                <w:bCs w:val="1"/>
              </w:rPr>
              <w:t>sistema</w:t>
            </w:r>
            <w:r w:rsidRPr="6BA32B63" w:rsidR="6BA32B63">
              <w:rPr>
                <w:rFonts w:ascii="Calibri,Times New Roman" w:hAnsi="Calibri,Times New Roman" w:eastAsia="Calibri,Times New Roman" w:cs="Calibri,Times New Roman"/>
              </w:rPr>
              <w:t xml:space="preserve"> mostra a mensagem "Cliente encontrado" e uma lista com as corridas já feitas pelo cliente.</w:t>
            </w:r>
          </w:p>
        </w:tc>
      </w:tr>
    </w:tbl>
    <w:p xmlns:wp14="http://schemas.microsoft.com/office/word/2010/wordml" w:rsidRPr="00D64B31" w:rsidR="00270F62" w:rsidP="48B9D1AC" w:rsidRDefault="00270F62" w14:paraId="2EF9E6D7"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631E019A" wp14:textId="77777777">
        <w:tc>
          <w:tcPr>
            <w:tcW w:w="8460" w:type="dxa"/>
            <w:shd w:val="clear" w:color="auto" w:fill="F2F2F2" w:themeFill="background1" w:themeFillShade="F2"/>
            <w:tcMar/>
          </w:tcPr>
          <w:p w:rsidRPr="00D64B31" w:rsidR="00270F62" w:rsidP="48B9D1AC" w:rsidRDefault="00270F62" w14:paraId="6059E4DD" wp14:textId="77777777" wp14:noSpellErr="1">
            <w:r w:rsidRPr="6BA32B63" w:rsidR="6BA32B63">
              <w:rPr>
                <w:rFonts w:ascii="Calibri" w:hAnsi="Calibri" w:eastAsia="Calibri" w:cs="Calibri"/>
                <w:b w:val="1"/>
                <w:bCs w:val="1"/>
              </w:rPr>
              <w:t>Cenários alternativos: variantes</w:t>
            </w:r>
          </w:p>
        </w:tc>
      </w:tr>
      <w:tr xmlns:wp14="http://schemas.microsoft.com/office/word/2010/wordml" w:rsidRPr="00D64B31" w:rsidR="00270F62" w:rsidTr="6BA32B63" w14:paraId="1E8EAAE9" wp14:textId="77777777">
        <w:tc>
          <w:tcPr>
            <w:tcW w:w="8460" w:type="dxa"/>
            <w:tcMar/>
          </w:tcPr>
          <w:p w:rsidRPr="00D64B31" w:rsidR="00270F62" w:rsidP="00810EAF" w:rsidRDefault="00270F62" w14:paraId="3C28E0AC" wp14:textId="77777777" wp14:noSpellErr="1">
            <w:pPr>
              <w:spacing w:after="160" w:line="259" w:lineRule="auto"/>
              <w:ind w:left="360" w:hanging="360"/>
            </w:pPr>
            <w:r w:rsidRPr="6BA32B63" w:rsidR="6BA32B63">
              <w:rPr>
                <w:rFonts w:ascii="Calibri" w:hAnsi="Calibri" w:eastAsia="Calibri" w:cs="Calibri"/>
              </w:rPr>
              <w:t xml:space="preserve">5.1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mostra a mensagem "Cliente não encontrado" caso não encontre o cliente, ou "Campo não preenchido" caso esteja vazio e volta para o passo 3.</w:t>
            </w:r>
          </w:p>
        </w:tc>
      </w:tr>
    </w:tbl>
    <w:p xmlns:wp14="http://schemas.microsoft.com/office/word/2010/wordml" w:rsidRPr="00D64B31" w:rsidR="00270F62" w:rsidP="48B9D1AC" w:rsidRDefault="00270F62" w14:paraId="28938E08"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57ACE09D" wp14:textId="77777777">
        <w:tc>
          <w:tcPr>
            <w:tcW w:w="8460" w:type="dxa"/>
            <w:shd w:val="clear" w:color="auto" w:fill="F2F2F2" w:themeFill="background1" w:themeFillShade="F2"/>
            <w:tcMar/>
          </w:tcPr>
          <w:p w:rsidRPr="00D64B31" w:rsidR="00270F62" w:rsidP="48B9D1AC" w:rsidRDefault="00270F62" w14:paraId="750E3473" wp14:textId="77777777" wp14:noSpellErr="1">
            <w:r w:rsidRPr="6BA32B63" w:rsidR="6BA32B63">
              <w:rPr>
                <w:b w:val="1"/>
                <w:bCs w:val="1"/>
              </w:rPr>
              <w:t>Informações Adicionais</w:t>
            </w:r>
          </w:p>
        </w:tc>
      </w:tr>
      <w:tr xmlns:wp14="http://schemas.microsoft.com/office/word/2010/wordml" w:rsidRPr="00D64B31" w:rsidR="00270F62" w:rsidTr="6BA32B63" w14:paraId="3FCE8C7C" wp14:textId="77777777">
        <w:tc>
          <w:tcPr>
            <w:tcW w:w="8460" w:type="dxa"/>
            <w:tcMar/>
          </w:tcPr>
          <w:p w:rsidRPr="00D64B31" w:rsidR="00270F62" w:rsidP="00810EAF" w:rsidRDefault="00270F62" w14:paraId="23E4265A" wp14:textId="77777777">
            <w:pPr>
              <w:jc w:val="left"/>
            </w:pPr>
            <w:r w:rsidR="6BA32B63">
              <w:rPr/>
              <w:t xml:space="preserve">O campo nome deve ser preenchido com uma </w:t>
            </w:r>
            <w:proofErr w:type="spellStart"/>
            <w:r w:rsidR="6BA32B63">
              <w:rPr/>
              <w:t>String</w:t>
            </w:r>
            <w:proofErr w:type="spellEnd"/>
            <w:r w:rsidR="6BA32B63">
              <w:rPr/>
              <w:t xml:space="preserve"> para buscar as informações do cliente específico.</w:t>
            </w:r>
          </w:p>
        </w:tc>
      </w:tr>
    </w:tbl>
    <w:p xmlns:wp14="http://schemas.microsoft.com/office/word/2010/wordml" w:rsidR="00270F62" w:rsidP="48B9D1AC" w:rsidRDefault="00270F62" w14:paraId="5623D50F" wp14:textId="77777777">
      <w:pPr>
        <w:jc w:val="left"/>
      </w:pPr>
    </w:p>
    <w:p xmlns:wp14="http://schemas.microsoft.com/office/word/2010/wordml" w:rsidR="00270F62" w:rsidP="48B9D1AC" w:rsidRDefault="00270F62" w14:paraId="351CF10C" wp14:textId="77777777">
      <w:pPr>
        <w:jc w:val="left"/>
      </w:pPr>
    </w:p>
    <w:p xmlns:wp14="http://schemas.microsoft.com/office/word/2010/wordml" w:rsidR="00270F62" w:rsidP="48B9D1AC" w:rsidRDefault="00270F62" w14:paraId="13CADDCB" wp14:textId="77777777" wp14:noSpellErr="1">
      <w:pPr>
        <w:pStyle w:val="Heading2"/>
        <w:spacing w:before="0" w:after="160"/>
        <w:jc w:val="left"/>
      </w:pPr>
      <w:r w:rsidR="6BA32B63">
        <w:rPr/>
        <w:t>UC013: Manter Empresa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691E75B6" wp14:textId="77777777">
        <w:tc>
          <w:tcPr>
            <w:tcW w:w="1526" w:type="dxa"/>
            <w:shd w:val="clear" w:color="auto" w:fill="F2F2F2" w:themeFill="background1" w:themeFillShade="F2"/>
            <w:tcMar/>
          </w:tcPr>
          <w:p w:rsidRPr="00D64B31" w:rsidR="00270F62" w:rsidP="48B9D1AC" w:rsidRDefault="00270F62" w14:paraId="18510239" wp14:textId="77777777" wp14:noSpellErr="1">
            <w:r w:rsidRPr="6BA32B63" w:rsidR="6BA32B63">
              <w:rPr>
                <w:b w:val="1"/>
                <w:bCs w:val="1"/>
              </w:rPr>
              <w:t>Visão Geral</w:t>
            </w:r>
          </w:p>
        </w:tc>
        <w:tc>
          <w:tcPr>
            <w:tcW w:w="6974" w:type="dxa"/>
            <w:tcMar/>
          </w:tcPr>
          <w:p w:rsidRPr="00D64B31" w:rsidR="00270F62" w:rsidP="48B9D1AC" w:rsidRDefault="00270F62" w14:paraId="0AD0753D" wp14:textId="77777777" wp14:noSpellErr="1">
            <w:r w:rsidRPr="6BA32B63" w:rsidR="6BA32B63">
              <w:rPr>
                <w:rFonts w:ascii="Calibri" w:hAnsi="Calibri" w:eastAsia="Calibri" w:cs="Calibri"/>
              </w:rPr>
              <w:t>Este caso de uso permite ao administrador efetuar o cadastro de uma empresa, bem como a localização, a adição e a exclusão de seus dados. Os dados de uma empresa são o nome fantasia, razão social, telefone, e-mail, CNPJ, logradouro e seu número, bairro e CEP.</w:t>
            </w:r>
          </w:p>
        </w:tc>
      </w:tr>
    </w:tbl>
    <w:p xmlns:wp14="http://schemas.microsoft.com/office/word/2010/wordml" w:rsidRPr="00D64B31" w:rsidR="00270F62" w:rsidP="48B9D1AC" w:rsidRDefault="00270F62" w14:paraId="7AF6DD34"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270F62" w:rsidTr="6BA32B63" w14:paraId="02EEDE5C" wp14:textId="77777777">
        <w:tc>
          <w:tcPr>
            <w:tcW w:w="1526" w:type="dxa"/>
            <w:shd w:val="clear" w:color="auto" w:fill="F2F2F2" w:themeFill="background1" w:themeFillShade="F2"/>
            <w:tcMar/>
          </w:tcPr>
          <w:p w:rsidRPr="00D64B31" w:rsidR="00270F62" w:rsidP="48B9D1AC" w:rsidRDefault="00270F62" w14:paraId="069F4BDB" wp14:textId="77777777" wp14:noSpellErr="1">
            <w:r w:rsidRPr="6BA32B63" w:rsidR="6BA32B63">
              <w:rPr>
                <w:b w:val="1"/>
                <w:bCs w:val="1"/>
              </w:rPr>
              <w:t>Atores</w:t>
            </w:r>
          </w:p>
        </w:tc>
        <w:tc>
          <w:tcPr>
            <w:tcW w:w="6974" w:type="dxa"/>
            <w:tcMar/>
          </w:tcPr>
          <w:p w:rsidRPr="00D64B31" w:rsidR="00270F62" w:rsidP="48B9D1AC" w:rsidRDefault="00270F62" w14:paraId="3C2EA5AE" wp14:textId="77777777" wp14:noSpellErr="1">
            <w:r w:rsidR="6BA32B63">
              <w:rPr/>
              <w:t>Administrador.</w:t>
            </w:r>
          </w:p>
        </w:tc>
      </w:tr>
      <w:tr xmlns:wp14="http://schemas.microsoft.com/office/word/2010/wordml" w:rsidRPr="00D64B31" w:rsidR="00270F62" w:rsidTr="6BA32B63" w14:paraId="563CF14D" wp14:textId="77777777">
        <w:tc>
          <w:tcPr>
            <w:tcW w:w="1526" w:type="dxa"/>
            <w:shd w:val="clear" w:color="auto" w:fill="F2F2F2" w:themeFill="background1" w:themeFillShade="F2"/>
            <w:tcMar/>
          </w:tcPr>
          <w:p w:rsidRPr="00D64B31" w:rsidR="00270F62" w:rsidP="48B9D1AC" w:rsidRDefault="00270F62" w14:paraId="1335D9D1" wp14:textId="77777777" wp14:noSpellErr="1">
            <w:r w:rsidRPr="6BA32B63" w:rsidR="6BA32B63">
              <w:rPr>
                <w:b w:val="1"/>
                <w:bCs w:val="1"/>
              </w:rPr>
              <w:t>Precondições</w:t>
            </w:r>
          </w:p>
        </w:tc>
        <w:tc>
          <w:tcPr>
            <w:tcW w:w="6974" w:type="dxa"/>
            <w:tcMar/>
          </w:tcPr>
          <w:p w:rsidRPr="00D64B31" w:rsidR="00270F62" w:rsidP="48B9D1AC" w:rsidRDefault="00270F62" w14:paraId="640E3539" wp14:textId="77777777">
            <w:r w:rsidR="6BA32B63">
              <w:rPr/>
              <w:t xml:space="preserve">Administrador </w:t>
            </w:r>
            <w:proofErr w:type="spellStart"/>
            <w:r w:rsidR="6BA32B63">
              <w:rPr/>
              <w:t>logado</w:t>
            </w:r>
            <w:proofErr w:type="spellEnd"/>
            <w:r w:rsidR="6BA32B63">
              <w:rPr/>
              <w:t xml:space="preserve"> no sistema.</w:t>
            </w:r>
          </w:p>
        </w:tc>
      </w:tr>
      <w:tr xmlns:wp14="http://schemas.microsoft.com/office/word/2010/wordml" w:rsidRPr="00D64B31" w:rsidR="00270F62" w:rsidTr="6BA32B63" w14:paraId="30C327B0" wp14:textId="77777777">
        <w:tc>
          <w:tcPr>
            <w:tcW w:w="1526" w:type="dxa"/>
            <w:shd w:val="clear" w:color="auto" w:fill="F2F2F2" w:themeFill="background1" w:themeFillShade="F2"/>
            <w:tcMar/>
          </w:tcPr>
          <w:p w:rsidRPr="00D64B31" w:rsidR="00270F62" w:rsidP="48B9D1AC" w:rsidRDefault="00270F62" w14:paraId="77625B52" wp14:textId="77777777" wp14:noSpellErr="1">
            <w:r w:rsidRPr="6BA32B63" w:rsidR="6BA32B63">
              <w:rPr>
                <w:b w:val="1"/>
                <w:bCs w:val="1"/>
              </w:rPr>
              <w:t>Pós-condições</w:t>
            </w:r>
          </w:p>
        </w:tc>
        <w:tc>
          <w:tcPr>
            <w:tcW w:w="6974" w:type="dxa"/>
            <w:tcMar/>
          </w:tcPr>
          <w:p w:rsidRPr="00D64B31" w:rsidR="00270F62" w:rsidP="48B9D1AC" w:rsidRDefault="00270F62" w14:paraId="211A79BE" wp14:textId="77777777" wp14:noSpellErr="1">
            <w:r w:rsidR="6BA32B63">
              <w:rPr/>
              <w:t>Não há.</w:t>
            </w:r>
          </w:p>
        </w:tc>
      </w:tr>
    </w:tbl>
    <w:p xmlns:wp14="http://schemas.microsoft.com/office/word/2010/wordml" w:rsidRPr="00D64B31" w:rsidR="00270F62" w:rsidP="48B9D1AC" w:rsidRDefault="00270F62" w14:paraId="4F107F06"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6C33552F" wp14:textId="77777777">
        <w:tc>
          <w:tcPr>
            <w:tcW w:w="8460" w:type="dxa"/>
            <w:shd w:val="clear" w:color="auto" w:fill="F2F2F2" w:themeFill="background1" w:themeFillShade="F2"/>
            <w:tcMar/>
          </w:tcPr>
          <w:p w:rsidRPr="00D64B31" w:rsidR="00270F62" w:rsidP="48B9D1AC" w:rsidRDefault="00270F62" w14:paraId="236BA2DF" wp14:textId="77777777" wp14:noSpellErr="1">
            <w:r w:rsidRPr="6BA32B63" w:rsidR="6BA32B63">
              <w:rPr>
                <w:b w:val="1"/>
                <w:bCs w:val="1"/>
              </w:rPr>
              <w:t>Cenário Principal de Sucesso (CPS)</w:t>
            </w:r>
          </w:p>
        </w:tc>
      </w:tr>
      <w:tr xmlns:wp14="http://schemas.microsoft.com/office/word/2010/wordml" w:rsidRPr="00D64B31" w:rsidR="00270F62" w:rsidTr="6BA32B63" w14:paraId="7D4A14AC" wp14:textId="77777777">
        <w:tc>
          <w:tcPr>
            <w:tcW w:w="8460" w:type="dxa"/>
            <w:tcMar/>
          </w:tcPr>
          <w:p w:rsidRPr="00D64B31" w:rsidR="00270F62" w:rsidP="6BA32B63" w:rsidRDefault="00270F62" w14:paraId="19AE4CF8" wp14:textId="77777777" wp14:noSpellErr="1">
            <w:pPr>
              <w:pStyle w:val="ListParagraph"/>
              <w:numPr>
                <w:ilvl w:val="0"/>
                <w:numId w:val="1"/>
              </w:numPr>
              <w:jc w:val="left"/>
              <w:rPr>
                <w:rFonts w:ascii="Calibri" w:hAnsi="Calibri" w:eastAsia="Calibri" w:cs="Calibri"/>
                <w:sz w:val="20"/>
                <w:szCs w:val="20"/>
              </w:rPr>
            </w:pPr>
            <w:r w:rsidRPr="6BA32B63" w:rsidR="6BA32B63">
              <w:rPr>
                <w:sz w:val="20"/>
                <w:szCs w:val="20"/>
              </w:rPr>
              <w:t>[IN]</w:t>
            </w:r>
            <w:r w:rsidRPr="6BA32B63" w:rsidR="6BA32B63">
              <w:rPr>
                <w:rFonts w:ascii="Calibri" w:hAnsi="Calibri" w:eastAsia="Calibri" w:cs="Calibri"/>
                <w:sz w:val="20"/>
                <w:szCs w:val="20"/>
              </w:rPr>
              <w:t xml:space="preserve"> O </w:t>
            </w:r>
            <w:r w:rsidRPr="6BA32B63" w:rsidR="6BA32B63">
              <w:rPr>
                <w:rFonts w:ascii="Calibri" w:hAnsi="Calibri" w:eastAsia="Calibri" w:cs="Calibri"/>
                <w:b w:val="1"/>
                <w:bCs w:val="1"/>
                <w:sz w:val="20"/>
                <w:szCs w:val="20"/>
              </w:rPr>
              <w:t xml:space="preserve">administrador </w:t>
            </w:r>
            <w:r w:rsidRPr="6BA32B63" w:rsidR="6BA32B63">
              <w:rPr>
                <w:rFonts w:ascii="Calibri" w:hAnsi="Calibri" w:eastAsia="Calibri" w:cs="Calibri"/>
                <w:sz w:val="20"/>
                <w:szCs w:val="20"/>
              </w:rPr>
              <w:t xml:space="preserve">escolhe uma das operações: </w:t>
            </w:r>
          </w:p>
          <w:p w:rsidRPr="00D64B31" w:rsidR="00270F62" w:rsidP="00810EAF" w:rsidRDefault="00270F62" w14:paraId="1EA8848C" wp14:textId="77777777" wp14:noSpellErr="1">
            <w:pPr>
              <w:ind w:left="720"/>
              <w:jc w:val="left"/>
            </w:pPr>
            <w:r w:rsidRPr="6BA32B63" w:rsidR="6BA32B63">
              <w:rPr>
                <w:rFonts w:ascii="Calibri" w:hAnsi="Calibri" w:eastAsia="Calibri" w:cs="Calibri"/>
              </w:rPr>
              <w:t>1.1. Inserir Empresa</w:t>
            </w:r>
          </w:p>
          <w:p w:rsidRPr="00D64B31" w:rsidR="00270F62" w:rsidP="00810EAF" w:rsidRDefault="00270F62" w14:paraId="24D8717F" wp14:textId="77777777" wp14:noSpellErr="1">
            <w:pPr>
              <w:ind w:left="720"/>
              <w:jc w:val="left"/>
            </w:pPr>
            <w:r w:rsidRPr="6BA32B63" w:rsidR="6BA32B63">
              <w:rPr>
                <w:rFonts w:ascii="Calibri" w:hAnsi="Calibri" w:eastAsia="Calibri" w:cs="Calibri"/>
              </w:rPr>
              <w:t>1.2. Consultar Empresa</w:t>
            </w:r>
          </w:p>
          <w:p w:rsidRPr="00D64B31" w:rsidR="00270F62" w:rsidP="00810EAF" w:rsidRDefault="00270F62" w14:paraId="1383FDA9" wp14:textId="77777777" wp14:noSpellErr="1">
            <w:pPr>
              <w:ind w:left="720"/>
              <w:jc w:val="left"/>
            </w:pPr>
            <w:r w:rsidRPr="6BA32B63" w:rsidR="6BA32B63">
              <w:rPr>
                <w:rFonts w:ascii="Calibri" w:hAnsi="Calibri" w:eastAsia="Calibri" w:cs="Calibri"/>
              </w:rPr>
              <w:t>1.3. Alterar Empresa</w:t>
            </w:r>
          </w:p>
          <w:p w:rsidRPr="00D64B31" w:rsidR="00270F62" w:rsidP="00810EAF" w:rsidRDefault="00270F62" w14:paraId="268B919B" wp14:textId="77777777" wp14:noSpellErr="1">
            <w:pPr>
              <w:ind w:left="720"/>
              <w:jc w:val="left"/>
            </w:pPr>
            <w:r w:rsidRPr="6BA32B63" w:rsidR="6BA32B63">
              <w:rPr>
                <w:rFonts w:ascii="Calibri" w:hAnsi="Calibri" w:eastAsia="Calibri" w:cs="Calibri"/>
              </w:rPr>
              <w:t>1.4. Excluir Empresa</w:t>
            </w:r>
          </w:p>
        </w:tc>
      </w:tr>
    </w:tbl>
    <w:p xmlns:wp14="http://schemas.microsoft.com/office/word/2010/wordml" w:rsidRPr="00D64B31" w:rsidR="00270F62" w:rsidP="48B9D1AC" w:rsidRDefault="00270F62" w14:paraId="7216F878"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64053833" wp14:textId="77777777">
        <w:tc>
          <w:tcPr>
            <w:tcW w:w="8460" w:type="dxa"/>
            <w:shd w:val="clear" w:color="auto" w:fill="F2F2F2" w:themeFill="background1" w:themeFillShade="F2"/>
            <w:tcMar/>
          </w:tcPr>
          <w:p w:rsidRPr="00D64B31" w:rsidR="00270F62" w:rsidP="48B9D1AC" w:rsidRDefault="00270F62" w14:paraId="70143379" wp14:textId="77777777" wp14:noSpellErr="1">
            <w:r w:rsidRPr="6BA32B63" w:rsidR="6BA32B63">
              <w:rPr>
                <w:b w:val="1"/>
                <w:bCs w:val="1"/>
              </w:rPr>
              <w:t>Cenários alternativos: variantes</w:t>
            </w:r>
          </w:p>
        </w:tc>
      </w:tr>
      <w:tr xmlns:wp14="http://schemas.microsoft.com/office/word/2010/wordml" w:rsidRPr="00D64B31" w:rsidR="00270F62" w:rsidTr="6BA32B63" w14:paraId="12784DF8" wp14:textId="77777777">
        <w:tc>
          <w:tcPr>
            <w:tcW w:w="8460" w:type="dxa"/>
            <w:tcMar/>
          </w:tcPr>
          <w:p w:rsidRPr="00D64B31" w:rsidR="00270F62" w:rsidRDefault="00270F62" w14:paraId="7ACE78BD" wp14:textId="77777777" wp14:noSpellErr="1">
            <w:r w:rsidRPr="6BA32B63" w:rsidR="6BA32B63">
              <w:rPr>
                <w:rFonts w:ascii="Calibri" w:hAnsi="Calibri" w:eastAsia="Calibri" w:cs="Calibri"/>
                <w:b w:val="1"/>
                <w:bCs w:val="1"/>
              </w:rPr>
              <w:t>Variante 1.1: Inserir Empresa</w:t>
            </w:r>
          </w:p>
          <w:p w:rsidRPr="00D64B31" w:rsidR="00270F62" w:rsidP="00810EAF" w:rsidRDefault="00270F62" w14:paraId="6CB24851" wp14:textId="77777777" wp14:noSpellErr="1">
            <w:pPr>
              <w:ind w:left="720"/>
            </w:pPr>
            <w:r w:rsidRPr="6BA32B63" w:rsidR="6BA32B63">
              <w:rPr>
                <w:rFonts w:ascii="Calibri" w:hAnsi="Calibri" w:eastAsia="Calibri" w:cs="Calibri"/>
              </w:rPr>
              <w:t xml:space="preserve">1.1.1.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informa o nome fantasia, razão social, telefone, e-mail, CNPJ, logradouro e seu número, bairro e CEP da empresa. </w:t>
            </w:r>
          </w:p>
          <w:p w:rsidRPr="00D64B31" w:rsidR="00270F62" w:rsidP="00810EAF" w:rsidRDefault="00270F62" w14:paraId="269F88DB" wp14:textId="77777777">
            <w:pPr>
              <w:ind w:left="720"/>
            </w:pPr>
          </w:p>
          <w:p w:rsidRPr="00D64B31" w:rsidR="00270F62" w:rsidP="48B9D1AC" w:rsidRDefault="00270F62" w14:paraId="7A591E30" wp14:textId="77777777" wp14:noSpellErr="1">
            <w:r w:rsidRPr="6BA32B63" w:rsidR="6BA32B63">
              <w:rPr>
                <w:rFonts w:ascii="Calibri" w:hAnsi="Calibri" w:eastAsia="Calibri" w:cs="Calibri"/>
                <w:b w:val="1"/>
                <w:bCs w:val="1"/>
              </w:rPr>
              <w:t>Variante 1.2: Consultar Empresa</w:t>
            </w:r>
          </w:p>
          <w:p w:rsidRPr="00D64B31" w:rsidR="00270F62" w:rsidP="00810EAF" w:rsidRDefault="00270F62" w14:paraId="0A16F799" wp14:textId="77777777" wp14:noSpellErr="1">
            <w:pPr>
              <w:ind w:left="720"/>
            </w:pPr>
            <w:r w:rsidRPr="6BA32B63" w:rsidR="6BA32B63">
              <w:rPr>
                <w:rFonts w:ascii="Calibri" w:hAnsi="Calibri" w:eastAsia="Calibri" w:cs="Calibri"/>
              </w:rPr>
              <w:t xml:space="preserve">1.2.1.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fantasia, razões social, telefones, e-mails, CNPJ, logradouros, números, bairros e CEP das empresas.</w:t>
            </w:r>
          </w:p>
          <w:p w:rsidRPr="00D64B31" w:rsidR="00270F62" w:rsidP="00810EAF" w:rsidRDefault="00270F62" w14:paraId="1FA7E7C7" wp14:textId="77777777" wp14:noSpellErr="1">
            <w:pPr>
              <w:ind w:left="720"/>
            </w:pPr>
            <w:r w:rsidRPr="6BA32B63" w:rsidR="6BA32B63">
              <w:rPr>
                <w:rFonts w:ascii="Calibri" w:hAnsi="Calibri" w:eastAsia="Calibri" w:cs="Calibri"/>
              </w:rPr>
              <w:t xml:space="preserve">1.2.2.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w:t>
            </w:r>
          </w:p>
          <w:p w:rsidRPr="00D64B31" w:rsidR="00270F62" w:rsidP="00810EAF" w:rsidRDefault="00270F62" w14:paraId="0AB544DB" wp14:textId="77777777" wp14:noSpellErr="1">
            <w:pPr>
              <w:ind w:left="720"/>
            </w:pPr>
            <w:r w:rsidRPr="6BA32B63" w:rsidR="6BA32B63">
              <w:rPr>
                <w:rFonts w:ascii="Calibri" w:hAnsi="Calibri" w:eastAsia="Calibri" w:cs="Calibri"/>
              </w:rPr>
              <w:t xml:space="preserve">1.2.3.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 xml:space="preserve">apresenta nome fantasia, razão social, telefone, e-mail, CNPJ, logradouro, número, bairro e CEP do elemento selecionado. </w:t>
            </w:r>
          </w:p>
          <w:p w:rsidRPr="00D64B31" w:rsidR="00270F62" w:rsidP="00810EAF" w:rsidRDefault="00270F62" w14:paraId="7A6907FE" wp14:textId="77777777">
            <w:pPr>
              <w:ind w:left="720"/>
            </w:pPr>
          </w:p>
          <w:p w:rsidRPr="00D64B31" w:rsidR="00270F62" w:rsidP="48B9D1AC" w:rsidRDefault="00270F62" w14:paraId="384C7758" wp14:textId="77777777" wp14:noSpellErr="1">
            <w:r w:rsidRPr="6BA32B63" w:rsidR="6BA32B63">
              <w:rPr>
                <w:rFonts w:ascii="Calibri" w:hAnsi="Calibri" w:eastAsia="Calibri" w:cs="Calibri"/>
                <w:b w:val="1"/>
                <w:bCs w:val="1"/>
              </w:rPr>
              <w:t>Variante 1.3: Alterar  Empresa</w:t>
            </w:r>
          </w:p>
          <w:p w:rsidRPr="00D64B31" w:rsidR="00270F62" w:rsidP="00810EAF" w:rsidRDefault="00270F62" w14:paraId="57C67744" wp14:textId="77777777" wp14:noSpellErr="1">
            <w:pPr>
              <w:ind w:left="720"/>
            </w:pPr>
            <w:r w:rsidRPr="6BA32B63" w:rsidR="6BA32B63">
              <w:rPr>
                <w:rFonts w:ascii="Calibri" w:hAnsi="Calibri" w:eastAsia="Calibri" w:cs="Calibri"/>
              </w:rPr>
              <w:t xml:space="preserve">1.3.1. Inclui Variante 1.2 </w:t>
            </w:r>
          </w:p>
          <w:p w:rsidRPr="00D64B31" w:rsidR="00270F62" w:rsidP="00810EAF" w:rsidRDefault="00270F62" w14:paraId="60C8B994" wp14:textId="77777777" wp14:noSpellErr="1">
            <w:pPr>
              <w:ind w:left="720"/>
            </w:pPr>
            <w:r w:rsidRPr="6BA32B63" w:rsidR="6BA32B63">
              <w:rPr>
                <w:rFonts w:ascii="Calibri" w:hAnsi="Calibri" w:eastAsia="Calibri" w:cs="Calibri"/>
              </w:rPr>
              <w:t xml:space="preserve">1.3.2.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informa novos valores para nome fantasia, razão social, telefone, e-mail, CNPJ, logradouro, número, bairro e CEP da empresa.</w:t>
            </w:r>
          </w:p>
          <w:p w:rsidRPr="00D64B31" w:rsidR="00270F62" w:rsidP="00810EAF" w:rsidRDefault="00270F62" w14:paraId="0AEC9485" wp14:textId="77777777">
            <w:pPr>
              <w:ind w:left="720"/>
            </w:pPr>
          </w:p>
          <w:p w:rsidRPr="00D64B31" w:rsidR="00270F62" w:rsidRDefault="00270F62" w14:paraId="4085F553" wp14:textId="77777777" wp14:noSpellErr="1">
            <w:r w:rsidRPr="6BA32B63" w:rsidR="6BA32B63">
              <w:rPr>
                <w:rFonts w:ascii="Calibri" w:hAnsi="Calibri" w:eastAsia="Calibri" w:cs="Calibri"/>
                <w:b w:val="1"/>
                <w:bCs w:val="1"/>
              </w:rPr>
              <w:t>Variante 1.4: Excluir  Empresa</w:t>
            </w:r>
          </w:p>
          <w:p w:rsidRPr="00D64B31" w:rsidR="00270F62" w:rsidP="00810EAF" w:rsidRDefault="00270F62" w14:paraId="071E873F" wp14:textId="77777777" wp14:noSpellErr="1">
            <w:pPr>
              <w:ind w:left="720"/>
            </w:pPr>
            <w:r w:rsidRPr="6BA32B63" w:rsidR="6BA32B63">
              <w:rPr>
                <w:rFonts w:ascii="Calibri" w:hAnsi="Calibri" w:eastAsia="Calibri" w:cs="Calibri"/>
              </w:rPr>
              <w:t xml:space="preserve">1.4.1.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apresenta uma lista de nomes fantasia, razões social, telefones, e-mails, CNPJ, logradouros, números, bairros e CEP das empresas.</w:t>
            </w:r>
          </w:p>
          <w:p w:rsidRPr="00D64B31" w:rsidR="00270F62" w:rsidP="00810EAF" w:rsidRDefault="00270F62" w14:paraId="51E7EFEF" wp14:textId="77777777" wp14:noSpellErr="1">
            <w:pPr>
              <w:ind w:left="720"/>
            </w:pPr>
            <w:r w:rsidRPr="6BA32B63" w:rsidR="6BA32B63">
              <w:rPr>
                <w:rFonts w:ascii="Calibri" w:hAnsi="Calibri" w:eastAsia="Calibri" w:cs="Calibri"/>
              </w:rPr>
              <w:t xml:space="preserve">1.4.2. [IN] O </w:t>
            </w:r>
            <w:r w:rsidRPr="6BA32B63" w:rsidR="6BA32B63">
              <w:rPr>
                <w:rFonts w:ascii="Calibri" w:hAnsi="Calibri" w:eastAsia="Calibri" w:cs="Calibri"/>
                <w:b w:val="1"/>
                <w:bCs w:val="1"/>
              </w:rPr>
              <w:t xml:space="preserve">administrador </w:t>
            </w:r>
            <w:r w:rsidRPr="6BA32B63" w:rsidR="6BA32B63">
              <w:rPr>
                <w:rFonts w:ascii="Calibri" w:hAnsi="Calibri" w:eastAsia="Calibri" w:cs="Calibri"/>
              </w:rPr>
              <w:t xml:space="preserve">seleciona um elemento da lista para excluir. </w:t>
            </w:r>
          </w:p>
        </w:tc>
      </w:tr>
    </w:tbl>
    <w:p xmlns:wp14="http://schemas.microsoft.com/office/word/2010/wordml" w:rsidRPr="00D64B31" w:rsidR="00270F62" w:rsidP="48B9D1AC" w:rsidRDefault="00270F62" w14:paraId="68D9E34F"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BC40D06" wp14:textId="77777777">
        <w:tc>
          <w:tcPr>
            <w:tcW w:w="8460" w:type="dxa"/>
            <w:shd w:val="clear" w:color="auto" w:fill="F2F2F2" w:themeFill="background1" w:themeFillShade="F2"/>
            <w:tcMar/>
          </w:tcPr>
          <w:p w:rsidRPr="00D64B31" w:rsidR="00270F62" w:rsidP="48B9D1AC" w:rsidRDefault="00270F62" w14:paraId="7F0FCC60" wp14:textId="77777777" wp14:noSpellErr="1">
            <w:r w:rsidRPr="6BA32B63" w:rsidR="6BA32B63">
              <w:rPr>
                <w:b w:val="1"/>
                <w:bCs w:val="1"/>
              </w:rPr>
              <w:t>Cenários alternativos: exceções</w:t>
            </w:r>
          </w:p>
        </w:tc>
      </w:tr>
      <w:tr xmlns:wp14="http://schemas.microsoft.com/office/word/2010/wordml" w:rsidRPr="00D64B31" w:rsidR="00270F62" w:rsidTr="6BA32B63" w14:paraId="2F96BD2D" wp14:textId="77777777">
        <w:tc>
          <w:tcPr>
            <w:tcW w:w="8460" w:type="dxa"/>
            <w:tcMar/>
          </w:tcPr>
          <w:p w:rsidRPr="00D64B31" w:rsidR="00270F62" w:rsidRDefault="00270F62" w14:paraId="272C4F96" wp14:textId="77777777" wp14:noSpellErr="1">
            <w:r w:rsidRPr="6BA32B63" w:rsidR="6BA32B63">
              <w:rPr>
                <w:rFonts w:ascii="Calibri" w:hAnsi="Calibri" w:eastAsia="Calibri" w:cs="Calibri"/>
                <w:b w:val="1"/>
                <w:bCs w:val="1"/>
              </w:rPr>
              <w:t xml:space="preserve">Exceção 1.1.1a. Dados da empresa já cadastrados </w:t>
            </w:r>
          </w:p>
          <w:p w:rsidRPr="00D64B31" w:rsidR="00270F62" w:rsidP="00810EAF" w:rsidRDefault="00270F62" w14:paraId="1B0E66EE" wp14:textId="77777777" wp14:noSpellErr="1">
            <w:pPr>
              <w:spacing w:after="160" w:line="259" w:lineRule="auto"/>
              <w:ind w:left="720"/>
            </w:pPr>
            <w:r w:rsidRPr="6BA32B63" w:rsidR="6BA32B63">
              <w:rPr>
                <w:rFonts w:ascii="Calibri" w:hAnsi="Calibri" w:eastAsia="Calibri" w:cs="Calibri"/>
              </w:rPr>
              <w:t xml:space="preserve">1.1.1a.1.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uma empresa com o nome fantasia, razão social, telefone, e-mail, CNPJ, logradouro, número, bairro e CEP.</w:t>
            </w:r>
          </w:p>
          <w:p w:rsidRPr="00D64B31" w:rsidR="00270F62" w:rsidP="00810EAF" w:rsidRDefault="00270F62" w14:paraId="59830F01" wp14:textId="77777777" wp14:noSpellErr="1">
            <w:pPr>
              <w:ind w:left="720"/>
            </w:pPr>
            <w:r w:rsidRPr="6BA32B63" w:rsidR="6BA32B63">
              <w:rPr>
                <w:rFonts w:ascii="Calibri" w:hAnsi="Calibri" w:eastAsia="Calibri" w:cs="Calibri"/>
              </w:rPr>
              <w:t xml:space="preserve">1.1.1a.2. Vai para: 1.1.1 </w:t>
            </w:r>
          </w:p>
          <w:p w:rsidRPr="00D64B31" w:rsidR="00270F62" w:rsidRDefault="00270F62" w14:paraId="6B798B6D" wp14:textId="77777777"/>
          <w:p w:rsidRPr="00D64B31" w:rsidR="00270F62" w:rsidRDefault="00270F62" w14:paraId="51A29194" wp14:textId="77777777" wp14:noSpellErr="1">
            <w:r w:rsidRPr="6BA32B63" w:rsidR="6BA32B63">
              <w:rPr>
                <w:rFonts w:ascii="Calibri" w:hAnsi="Calibri" w:eastAsia="Calibri" w:cs="Calibri"/>
                <w:b w:val="1"/>
                <w:bCs w:val="1"/>
              </w:rPr>
              <w:t xml:space="preserve">Exceção 1.3.2a. Dados da empresa já cadastrados </w:t>
            </w:r>
          </w:p>
          <w:p w:rsidRPr="00D64B31" w:rsidR="00270F62" w:rsidP="00810EAF" w:rsidRDefault="00270F62" w14:paraId="428477CF" wp14:textId="77777777" wp14:noSpellErr="1">
            <w:pPr>
              <w:ind w:left="720"/>
            </w:pPr>
            <w:r w:rsidRPr="6BA32B63" w:rsidR="6BA32B63">
              <w:rPr>
                <w:rFonts w:ascii="Calibri" w:hAnsi="Calibri" w:eastAsia="Calibri" w:cs="Calibri"/>
              </w:rPr>
              <w:t xml:space="preserve">1.3.2a.1. [OUT] O </w:t>
            </w:r>
            <w:r w:rsidRPr="6BA32B63" w:rsidR="6BA32B63">
              <w:rPr>
                <w:rFonts w:ascii="Calibri" w:hAnsi="Calibri" w:eastAsia="Calibri" w:cs="Calibri"/>
                <w:b w:val="1"/>
                <w:bCs w:val="1"/>
              </w:rPr>
              <w:t xml:space="preserve">sistema </w:t>
            </w:r>
            <w:r w:rsidRPr="6BA32B63" w:rsidR="6BA32B63">
              <w:rPr>
                <w:rFonts w:ascii="Calibri" w:hAnsi="Calibri" w:eastAsia="Calibri" w:cs="Calibri"/>
              </w:rPr>
              <w:t>informa que já existe uma empresa com o nome fantasia, razão social, telefone, e-mail, CNPJ, logradouro, número, bairro e CEP.</w:t>
            </w:r>
          </w:p>
          <w:p w:rsidRPr="00D64B31" w:rsidR="00270F62" w:rsidP="00810EAF" w:rsidRDefault="00270F62" w14:paraId="0A35D962" wp14:textId="77777777" wp14:noSpellErr="1">
            <w:pPr>
              <w:ind w:left="720"/>
            </w:pPr>
            <w:r w:rsidRPr="6BA32B63" w:rsidR="6BA32B63">
              <w:rPr>
                <w:rFonts w:ascii="Calibri" w:hAnsi="Calibri" w:eastAsia="Calibri" w:cs="Calibri"/>
              </w:rPr>
              <w:t xml:space="preserve">1.3.2a.2. Vai para: 1.3.2. </w:t>
            </w:r>
          </w:p>
        </w:tc>
      </w:tr>
    </w:tbl>
    <w:p xmlns:wp14="http://schemas.microsoft.com/office/word/2010/wordml" w:rsidRPr="00D64B31" w:rsidR="00270F62" w:rsidP="48B9D1AC" w:rsidRDefault="00270F62" w14:paraId="377B5083" wp14:textId="77777777">
      <w:pPr>
        <w:pStyle w:val="BodyTex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270F62" w:rsidTr="6BA32B63" w14:paraId="10447F8D" wp14:textId="77777777">
        <w:tc>
          <w:tcPr>
            <w:tcW w:w="8460" w:type="dxa"/>
            <w:shd w:val="clear" w:color="auto" w:fill="F2F2F2" w:themeFill="background1" w:themeFillShade="F2"/>
            <w:tcMar/>
          </w:tcPr>
          <w:p w:rsidRPr="00D64B31" w:rsidR="00270F62" w:rsidP="48B9D1AC" w:rsidRDefault="00270F62" w14:paraId="0046E022" wp14:textId="77777777" wp14:noSpellErr="1">
            <w:r w:rsidRPr="6BA32B63" w:rsidR="6BA32B63">
              <w:rPr>
                <w:b w:val="1"/>
                <w:bCs w:val="1"/>
              </w:rPr>
              <w:t>Informações Adicionais</w:t>
            </w:r>
          </w:p>
        </w:tc>
      </w:tr>
      <w:tr xmlns:wp14="http://schemas.microsoft.com/office/word/2010/wordml" w:rsidRPr="00D64B31" w:rsidR="00270F62" w:rsidTr="6BA32B63" w14:paraId="4292E41B" wp14:textId="77777777">
        <w:tc>
          <w:tcPr>
            <w:tcW w:w="8460" w:type="dxa"/>
            <w:tcMar/>
          </w:tcPr>
          <w:p w:rsidRPr="00D64B31" w:rsidR="00270F62" w:rsidP="00810EAF" w:rsidRDefault="00270F62" w14:paraId="263A09C0" wp14:textId="77777777" wp14:noSpellErr="1">
            <w:pPr>
              <w:jc w:val="left"/>
            </w:pPr>
            <w:r w:rsidR="6BA32B63">
              <w:rPr/>
              <w:t>Não há.</w:t>
            </w:r>
          </w:p>
        </w:tc>
      </w:tr>
    </w:tbl>
    <w:p xmlns:wp14="http://schemas.microsoft.com/office/word/2010/wordml" w:rsidR="00270F62" w:rsidP="48B9D1AC" w:rsidRDefault="00270F62" w14:paraId="26CB3D09" wp14:textId="77777777">
      <w:pPr>
        <w:jc w:val="left"/>
      </w:pPr>
    </w:p>
    <w:p xmlns:wp14="http://schemas.microsoft.com/office/word/2010/wordml" w:rsidR="00270F62" w:rsidP="48B9D1AC" w:rsidRDefault="00270F62" w14:paraId="0AE2A9BB" wp14:textId="77777777">
      <w:pPr>
        <w:jc w:val="left"/>
      </w:pPr>
    </w:p>
    <w:p xmlns:wp14="http://schemas.microsoft.com/office/word/2010/wordml" w:rsidR="00270F62" w:rsidP="48B9D1AC" w:rsidRDefault="00270F62" w14:paraId="70769063" wp14:textId="77777777">
      <w:pPr>
        <w:jc w:val="left"/>
      </w:pPr>
    </w:p>
    <w:p xmlns:wp14="http://schemas.microsoft.com/office/word/2010/wordml" w:rsidR="00270F62" w:rsidP="4C065D8A" w:rsidRDefault="00270F62" w14:paraId="0BD0D31D" wp14:textId="77777777"/>
    <w:p xmlns:wp14="http://schemas.microsoft.com/office/word/2010/wordml" w:rsidR="00270F62" w:rsidRDefault="00270F62" w14:paraId="4F7C5D5C" wp14:textId="77777777"/>
    <w:p xmlns:wp14="http://schemas.microsoft.com/office/word/2010/wordml" w:rsidR="00270F62" w:rsidP="4C065D8A" w:rsidRDefault="00270F62" w14:paraId="2F9D6872" wp14:textId="77777777"/>
    <w:p xmlns:wp14="http://schemas.microsoft.com/office/word/2010/wordml" w:rsidR="00270F62" w:rsidP="0008663A" w:rsidRDefault="00270F62" w14:paraId="18DCBBA0" wp14:textId="77777777"/>
    <w:p xmlns:wp14="http://schemas.microsoft.com/office/word/2010/wordml" w:rsidR="00270F62" w:rsidP="0008663A" w:rsidRDefault="00270F62" w14:paraId="59F73DA0" wp14:textId="77777777">
      <w:bookmarkStart w:name="_GoBack" w:id="6"/>
      <w:bookmarkEnd w:id="6"/>
    </w:p>
    <w:p xmlns:wp14="http://schemas.microsoft.com/office/word/2010/wordml" w:rsidR="00270F62" w:rsidP="0008663A" w:rsidRDefault="00270F62" w14:paraId="111B3FE9" wp14:textId="77777777"/>
    <w:p xmlns:wp14="http://schemas.microsoft.com/office/word/2010/wordml" w:rsidR="00270F62" w:rsidP="0013771F" w:rsidRDefault="00270F62" w14:paraId="6CAD1677" wp14:textId="77777777"/>
    <w:p xmlns:wp14="http://schemas.microsoft.com/office/word/2010/wordml" w:rsidR="00270F62" w:rsidP="0013771F" w:rsidRDefault="00270F62" w14:paraId="26B171BF" wp14:textId="77777777"/>
    <w:sectPr w:rsidR="00270F62" w:rsidSect="00C8782B">
      <w:footerReference w:type="default" r:id="rId7"/>
      <w:footnotePr>
        <w:pos w:val="beneathText"/>
      </w:footnotePr>
      <w:type w:val="continuous"/>
      <w:pgSz w:w="11905" w:h="16837" w:orient="portrait"/>
      <w:pgMar w:top="1418" w:right="1132" w:bottom="1418" w:left="1701" w:header="709" w:footer="709"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270F62" w:rsidRDefault="00270F62" w14:paraId="146CDDEB" wp14:textId="77777777">
      <w:r>
        <w:separator/>
      </w:r>
    </w:p>
  </w:endnote>
  <w:endnote w:type="continuationSeparator" w:id="0">
    <w:p xmlns:wp14="http://schemas.microsoft.com/office/word/2010/wordml" w:rsidR="00270F62" w:rsidRDefault="00270F62" w14:paraId="42A2E94A"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270F62" w:rsidRDefault="00270F62" w14:paraId="16C407AE" wp14:textId="77777777">
    <w:pPr>
      <w:pStyle w:val="Footer"/>
      <w:jc w:val="right"/>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270F62" w:rsidRDefault="00270F62" w14:paraId="725D8027" wp14:textId="77777777">
      <w:r>
        <w:separator/>
      </w:r>
    </w:p>
  </w:footnote>
  <w:footnote w:type="continuationSeparator" w:id="0">
    <w:p xmlns:wp14="http://schemas.microsoft.com/office/word/2010/wordml" w:rsidR="00270F62" w:rsidRDefault="00270F62" w14:paraId="592857A4"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7D4C616"/>
    <w:lvl w:ilvl="0">
      <w:start w:val="1"/>
      <w:numFmt w:val="decimal"/>
      <w:pStyle w:val="Heading1"/>
      <w:suff w:val="nothing"/>
      <w:lvlText w:val="%1."/>
      <w:lvlJc w:val="center"/>
      <w:pPr>
        <w:tabs>
          <w:tab w:val="num" w:pos="284"/>
        </w:tabs>
        <w:ind w:left="284" w:firstLine="4"/>
      </w:pPr>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pStyle w:val="Heading4"/>
      <w:lvlText w:val="%2.%3.%4"/>
      <w:lvlJc w:val="left"/>
      <w:pPr>
        <w:tabs>
          <w:tab w:val="num" w:pos="567"/>
        </w:tabs>
        <w:ind w:left="567" w:hanging="567"/>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2.%3.%4.%5"/>
      <w:lvlJc w:val="left"/>
      <w:pPr>
        <w:tabs>
          <w:tab w:val="num" w:pos="1008"/>
        </w:tabs>
        <w:ind w:left="1008" w:hanging="1008"/>
      </w:pPr>
      <w:rPr>
        <w:rFonts w:cs="Times New Roman"/>
      </w:rPr>
    </w:lvl>
    <w:lvl w:ilvl="5">
      <w:start w:val="1"/>
      <w:numFmt w:val="decimal"/>
      <w:pStyle w:val="Heading6"/>
      <w:lvlText w:val="%2.%3.%4.%5.%6"/>
      <w:lvlJc w:val="left"/>
      <w:pPr>
        <w:tabs>
          <w:tab w:val="num" w:pos="1152"/>
        </w:tabs>
        <w:ind w:left="1152" w:hanging="1152"/>
      </w:pPr>
      <w:rPr>
        <w:rFonts w:cs="Times New Roman"/>
      </w:rPr>
    </w:lvl>
    <w:lvl w:ilvl="6">
      <w:start w:val="1"/>
      <w:numFmt w:val="decimal"/>
      <w:pStyle w:val="Heading7"/>
      <w:lvlText w:val="%2.%3.%4.%5.%6.%7"/>
      <w:lvlJc w:val="left"/>
      <w:pPr>
        <w:tabs>
          <w:tab w:val="num" w:pos="1296"/>
        </w:tabs>
        <w:ind w:left="1296" w:hanging="1296"/>
      </w:pPr>
      <w:rPr>
        <w:rFonts w:cs="Times New Roman"/>
      </w:rPr>
    </w:lvl>
    <w:lvl w:ilvl="7">
      <w:start w:val="1"/>
      <w:numFmt w:val="decimal"/>
      <w:pStyle w:val="Heading8"/>
      <w:lvlText w:val="%2.%3.%4.%5.%6.%7.%8"/>
      <w:lvlJc w:val="left"/>
      <w:pPr>
        <w:tabs>
          <w:tab w:val="num" w:pos="1440"/>
        </w:tabs>
        <w:ind w:left="1440" w:hanging="1440"/>
      </w:pPr>
      <w:rPr>
        <w:rFonts w:cs="Times New Roman"/>
      </w:rPr>
    </w:lvl>
    <w:lvl w:ilvl="8">
      <w:start w:val="1"/>
      <w:numFmt w:val="decimal"/>
      <w:pStyle w:val="Heading9"/>
      <w:lvlText w:val="%2.%3.%4.%5.%6.%7.%8.%9"/>
      <w:lvlJc w:val="left"/>
      <w:pPr>
        <w:tabs>
          <w:tab w:val="num" w:pos="1584"/>
        </w:tabs>
        <w:ind w:left="1584" w:hanging="1584"/>
      </w:pPr>
      <w:rPr>
        <w:rFonts w:cs="Times New Roman"/>
      </w:rPr>
    </w:lvl>
  </w:abstractNum>
  <w:abstractNum w:abstractNumId="1">
    <w:nsid w:val="00000002"/>
    <w:multiLevelType w:val="multilevel"/>
    <w:tmpl w:val="00000002"/>
    <w:name w:val="WW8Num2"/>
    <w:lvl w:ilvl="0">
      <w:start w:val="1"/>
      <w:numFmt w:val="none"/>
      <w:suff w:val="nothing"/>
      <w:lvlText w:val=""/>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lvlText w:val="%2.%3.%4"/>
      <w:lvlJc w:val="left"/>
      <w:pPr>
        <w:tabs>
          <w:tab w:val="num" w:pos="567"/>
        </w:tabs>
        <w:ind w:left="567" w:hanging="567"/>
      </w:pPr>
      <w:rPr>
        <w:rFonts w:cs="Times New Roman"/>
      </w:rPr>
    </w:lvl>
    <w:lvl w:ilvl="4">
      <w:start w:val="1"/>
      <w:numFmt w:val="decimal"/>
      <w:lvlText w:val="%2.%3.%4.%5"/>
      <w:lvlJc w:val="left"/>
      <w:pPr>
        <w:tabs>
          <w:tab w:val="num" w:pos="1008"/>
        </w:tabs>
        <w:ind w:left="1008" w:hanging="1008"/>
      </w:pPr>
      <w:rPr>
        <w:rFonts w:cs="Times New Roman"/>
      </w:rPr>
    </w:lvl>
    <w:lvl w:ilvl="5">
      <w:start w:val="1"/>
      <w:numFmt w:val="decimal"/>
      <w:lvlText w:val="%2.%3.%4.%5.%6"/>
      <w:lvlJc w:val="left"/>
      <w:pPr>
        <w:tabs>
          <w:tab w:val="num" w:pos="1152"/>
        </w:tabs>
        <w:ind w:left="1152" w:hanging="1152"/>
      </w:pPr>
      <w:rPr>
        <w:rFonts w:cs="Times New Roman"/>
      </w:rPr>
    </w:lvl>
    <w:lvl w:ilvl="6">
      <w:start w:val="1"/>
      <w:numFmt w:val="decimal"/>
      <w:lvlText w:val="%2.%3.%4.%5.%6.%7"/>
      <w:lvlJc w:val="left"/>
      <w:pPr>
        <w:tabs>
          <w:tab w:val="num" w:pos="1296"/>
        </w:tabs>
        <w:ind w:left="1296" w:hanging="1296"/>
      </w:pPr>
      <w:rPr>
        <w:rFonts w:cs="Times New Roman"/>
      </w:rPr>
    </w:lvl>
    <w:lvl w:ilvl="7">
      <w:start w:val="1"/>
      <w:numFmt w:val="decimal"/>
      <w:lvlText w:val="%2.%3.%4.%5.%6.%7.%8"/>
      <w:lvlJc w:val="left"/>
      <w:pPr>
        <w:tabs>
          <w:tab w:val="num" w:pos="1440"/>
        </w:tabs>
        <w:ind w:left="1440" w:hanging="1440"/>
      </w:pPr>
      <w:rPr>
        <w:rFonts w:cs="Times New Roman"/>
      </w:rPr>
    </w:lvl>
    <w:lvl w:ilvl="8">
      <w:start w:val="1"/>
      <w:numFmt w:val="decimal"/>
      <w:lvlText w:val="%2.%3.%4.%5.%6.%7.%8.%9"/>
      <w:lvlJc w:val="left"/>
      <w:pPr>
        <w:tabs>
          <w:tab w:val="num" w:pos="1584"/>
        </w:tabs>
        <w:ind w:left="1584" w:hanging="1584"/>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rFonts w:cs="Times New Roman"/>
      </w:rPr>
    </w:lvl>
  </w:abstractNum>
  <w:abstractNum w:abstractNumId="4">
    <w:nsid w:val="00000005"/>
    <w:multiLevelType w:val="singleLevel"/>
    <w:tmpl w:val="00000005"/>
    <w:name w:val="WW8Num5"/>
    <w:lvl w:ilvl="0">
      <w:start w:val="1"/>
      <w:numFmt w:val="decimal"/>
      <w:lvlText w:val="%1"/>
      <w:lvlJc w:val="center"/>
      <w:pPr>
        <w:tabs>
          <w:tab w:val="num" w:pos="720"/>
        </w:tabs>
        <w:ind w:left="720" w:hanging="360"/>
      </w:pPr>
      <w:rPr>
        <w:rFonts w:cs="Times New Roman"/>
      </w:rPr>
    </w:lvl>
  </w:abstractNum>
  <w:abstractNum w:abstractNumId="5">
    <w:nsid w:val="00000006"/>
    <w:multiLevelType w:val="multilevel"/>
    <w:tmpl w:val="00000006"/>
    <w:name w:val="WW8Num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00000008"/>
    <w:multiLevelType w:val="singleLevel"/>
    <w:tmpl w:val="00000008"/>
    <w:name w:val="WW8Num10"/>
    <w:lvl w:ilvl="0">
      <w:start w:val="1"/>
      <w:numFmt w:val="bullet"/>
      <w:pStyle w:val="Commarcadores1"/>
      <w:lvlText w:val=""/>
      <w:lvlJc w:val="left"/>
      <w:pPr>
        <w:tabs>
          <w:tab w:val="num" w:pos="360"/>
        </w:tabs>
        <w:ind w:left="360" w:hanging="360"/>
      </w:pPr>
      <w:rPr>
        <w:rFonts w:ascii="Symbol" w:hAnsi="Symbol"/>
      </w:rPr>
    </w:lvl>
  </w:abstractNum>
  <w:abstractNum w:abstractNumId="7">
    <w:nsid w:val="00000009"/>
    <w:multiLevelType w:val="multilevel"/>
    <w:tmpl w:val="00000009"/>
    <w:name w:val="WW8Num12"/>
    <w:lvl w:ilvl="0">
      <w:start w:val="1"/>
      <w:numFmt w:val="decimal"/>
      <w:lvlText w:val="%1."/>
      <w:lvlJc w:val="left"/>
      <w:pPr>
        <w:tabs>
          <w:tab w:val="num" w:pos="360"/>
        </w:tabs>
        <w:ind w:left="360" w:hanging="360"/>
      </w:pPr>
      <w:rPr>
        <w:rFonts w:cs="Times New Roman"/>
      </w:rPr>
    </w:lvl>
    <w:lvl w:ilvl="1">
      <w:start w:val="1"/>
      <w:numFmt w:val="decimal"/>
      <w:lvlText w:val="5.%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nsid w:val="118669C9"/>
    <w:multiLevelType w:val="hybridMultilevel"/>
    <w:tmpl w:val="FFFFFFFF"/>
    <w:lvl w:ilvl="0" w:tplc="246A65F2">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9">
    <w:nsid w:val="43EE34F6"/>
    <w:multiLevelType w:val="hybridMultilevel"/>
    <w:tmpl w:val="EAD0F242"/>
    <w:lvl w:ilvl="0">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10">
    <w:nsid w:val="4EA970A7"/>
    <w:multiLevelType w:val="hybridMultilevel"/>
    <w:tmpl w:val="FFFFFFFF"/>
    <w:lvl w:ilvl="0">
      <w:start w:val="1"/>
      <w:numFmt w:val="decimal"/>
      <w:lvlText w:val="%1."/>
      <w:lvlJc w:val="left"/>
      <w:pPr>
        <w:ind w:left="720" w:hanging="360"/>
      </w:pPr>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11">
    <w:nsid w:val="622F7F65"/>
    <w:multiLevelType w:val="hybridMultilevel"/>
    <w:tmpl w:val="FFFFFFFF"/>
    <w:lvl w:ilvl="0">
      <w:start w:val="1"/>
      <w:numFmt w:val="decimal"/>
      <w:lvlText w:val="%1."/>
      <w:lvlJc w:val="left"/>
      <w:pPr>
        <w:ind w:left="720" w:hanging="360"/>
      </w:pPr>
      <w:rPr/>
    </w:lvl>
    <w:lvl w:ilvl="1" w:tplc="0400D162">
      <w:start w:val="1"/>
      <w:numFmt w:val="lowerLetter"/>
      <w:lvlText w:val="%2."/>
      <w:lvlJc w:val="left"/>
      <w:pPr>
        <w:ind w:left="1440" w:hanging="360"/>
      </w:pPr>
      <w:rPr>
        <w:rFonts w:cs="Times New Roman"/>
      </w:rPr>
    </w:lvl>
    <w:lvl w:ilvl="2" w:tplc="38E28022">
      <w:start w:val="1"/>
      <w:numFmt w:val="lowerRoman"/>
      <w:lvlText w:val="%3."/>
      <w:lvlJc w:val="right"/>
      <w:pPr>
        <w:ind w:left="2160" w:hanging="180"/>
      </w:pPr>
      <w:rPr>
        <w:rFonts w:cs="Times New Roman"/>
      </w:rPr>
    </w:lvl>
    <w:lvl w:ilvl="3" w:tplc="0EA2CECA">
      <w:start w:val="1"/>
      <w:numFmt w:val="decimal"/>
      <w:lvlText w:val="%4."/>
      <w:lvlJc w:val="left"/>
      <w:pPr>
        <w:ind w:left="2880" w:hanging="360"/>
      </w:pPr>
      <w:rPr>
        <w:rFonts w:cs="Times New Roman"/>
      </w:rPr>
    </w:lvl>
    <w:lvl w:ilvl="4" w:tplc="9B882D64">
      <w:start w:val="1"/>
      <w:numFmt w:val="lowerLetter"/>
      <w:lvlText w:val="%5."/>
      <w:lvlJc w:val="left"/>
      <w:pPr>
        <w:ind w:left="3600" w:hanging="360"/>
      </w:pPr>
      <w:rPr>
        <w:rFonts w:cs="Times New Roman"/>
      </w:rPr>
    </w:lvl>
    <w:lvl w:ilvl="5" w:tplc="B472F174">
      <w:start w:val="1"/>
      <w:numFmt w:val="lowerRoman"/>
      <w:lvlText w:val="%6."/>
      <w:lvlJc w:val="right"/>
      <w:pPr>
        <w:ind w:left="4320" w:hanging="180"/>
      </w:pPr>
      <w:rPr>
        <w:rFonts w:cs="Times New Roman"/>
      </w:rPr>
    </w:lvl>
    <w:lvl w:ilvl="6" w:tplc="B750EBA4">
      <w:start w:val="1"/>
      <w:numFmt w:val="decimal"/>
      <w:lvlText w:val="%7."/>
      <w:lvlJc w:val="left"/>
      <w:pPr>
        <w:ind w:left="5040" w:hanging="360"/>
      </w:pPr>
      <w:rPr>
        <w:rFonts w:cs="Times New Roman"/>
      </w:rPr>
    </w:lvl>
    <w:lvl w:ilvl="7" w:tplc="8C145F96">
      <w:start w:val="1"/>
      <w:numFmt w:val="lowerLetter"/>
      <w:lvlText w:val="%8."/>
      <w:lvlJc w:val="left"/>
      <w:pPr>
        <w:ind w:left="5760" w:hanging="360"/>
      </w:pPr>
      <w:rPr>
        <w:rFonts w:cs="Times New Roman"/>
      </w:rPr>
    </w:lvl>
    <w:lvl w:ilvl="8" w:tplc="8B14FF84">
      <w:start w:val="1"/>
      <w:numFmt w:val="lowerRoman"/>
      <w:lvlText w:val="%9."/>
      <w:lvlJc w:val="right"/>
      <w:pPr>
        <w:ind w:left="6480" w:hanging="180"/>
      </w:pPr>
      <w:rPr>
        <w:rFonts w:cs="Times New Roman"/>
      </w:rPr>
    </w:lvl>
  </w:abstractNum>
  <w:abstractNum w:abstractNumId="12">
    <w:nsid w:val="7AB24947"/>
    <w:multiLevelType w:val="hybridMultilevel"/>
    <w:tmpl w:val="DCF2B0E6"/>
    <w:lvl w:ilvl="0">
      <w:start w:val="1"/>
      <w:numFmt w:val="bullet"/>
      <w:lvlText w:val=""/>
      <w:lvlJc w:val="left"/>
      <w:pPr>
        <w:ind w:left="720" w:hanging="360"/>
      </w:pPr>
      <w:rPr>
        <w:rFonts w:hint="default" w:ascii="Symbol" w:hAnsi="Symbol"/>
      </w:rPr>
    </w:lvl>
    <w:lvl w:ilvl="1" w:tplc="0C08F828">
      <w:start w:val="1"/>
      <w:numFmt w:val="bullet"/>
      <w:lvlText w:val=""/>
      <w:lvlJc w:val="left"/>
      <w:pPr>
        <w:ind w:left="1440" w:hanging="360"/>
      </w:pPr>
      <w:rPr>
        <w:rFonts w:hint="default" w:ascii="Symbol" w:hAnsi="Symbol"/>
      </w:rPr>
    </w:lvl>
    <w:lvl w:ilvl="2" w:tplc="9F062F4C">
      <w:start w:val="1"/>
      <w:numFmt w:val="bullet"/>
      <w:lvlText w:val=""/>
      <w:lvlJc w:val="left"/>
      <w:pPr>
        <w:ind w:left="2160" w:hanging="360"/>
      </w:pPr>
      <w:rPr>
        <w:rFonts w:hint="default" w:ascii="Wingdings" w:hAnsi="Wingdings"/>
      </w:rPr>
    </w:lvl>
    <w:lvl w:ilvl="3" w:tplc="F6DAA318">
      <w:start w:val="1"/>
      <w:numFmt w:val="bullet"/>
      <w:lvlText w:val=""/>
      <w:lvlJc w:val="left"/>
      <w:pPr>
        <w:ind w:left="2880" w:hanging="360"/>
      </w:pPr>
      <w:rPr>
        <w:rFonts w:hint="default" w:ascii="Symbol" w:hAnsi="Symbol"/>
      </w:rPr>
    </w:lvl>
    <w:lvl w:ilvl="4" w:tplc="69569F06">
      <w:start w:val="1"/>
      <w:numFmt w:val="bullet"/>
      <w:lvlText w:val="o"/>
      <w:lvlJc w:val="left"/>
      <w:pPr>
        <w:ind w:left="3600" w:hanging="360"/>
      </w:pPr>
      <w:rPr>
        <w:rFonts w:hint="default" w:ascii="Courier New" w:hAnsi="Courier New"/>
      </w:rPr>
    </w:lvl>
    <w:lvl w:ilvl="5" w:tplc="28E666BC">
      <w:start w:val="1"/>
      <w:numFmt w:val="bullet"/>
      <w:lvlText w:val=""/>
      <w:lvlJc w:val="left"/>
      <w:pPr>
        <w:ind w:left="4320" w:hanging="360"/>
      </w:pPr>
      <w:rPr>
        <w:rFonts w:hint="default" w:ascii="Wingdings" w:hAnsi="Wingdings"/>
      </w:rPr>
    </w:lvl>
    <w:lvl w:ilvl="6" w:tplc="934C3A42">
      <w:start w:val="1"/>
      <w:numFmt w:val="bullet"/>
      <w:lvlText w:val=""/>
      <w:lvlJc w:val="left"/>
      <w:pPr>
        <w:ind w:left="5040" w:hanging="360"/>
      </w:pPr>
      <w:rPr>
        <w:rFonts w:hint="default" w:ascii="Symbol" w:hAnsi="Symbol"/>
      </w:rPr>
    </w:lvl>
    <w:lvl w:ilvl="7" w:tplc="7C6A4AE6">
      <w:start w:val="1"/>
      <w:numFmt w:val="bullet"/>
      <w:lvlText w:val="o"/>
      <w:lvlJc w:val="left"/>
      <w:pPr>
        <w:ind w:left="5760" w:hanging="360"/>
      </w:pPr>
      <w:rPr>
        <w:rFonts w:hint="default" w:ascii="Courier New" w:hAnsi="Courier New"/>
      </w:rPr>
    </w:lvl>
    <w:lvl w:ilvl="8" w:tplc="D0388526">
      <w:start w:val="1"/>
      <w:numFmt w:val="bullet"/>
      <w:lvlText w:val=""/>
      <w:lvlJc w:val="left"/>
      <w:pPr>
        <w:ind w:left="6480" w:hanging="360"/>
      </w:pPr>
      <w:rPr>
        <w:rFonts w:hint="default" w:ascii="Wingdings" w:hAnsi="Wingdings"/>
      </w:rPr>
    </w:lvl>
  </w:abstractNum>
  <w:num w:numId="1">
    <w:abstractNumId w:val="11"/>
  </w:num>
  <w:num w:numId="2">
    <w:abstractNumId w:val="10"/>
  </w:num>
  <w:num w:numId="3">
    <w:abstractNumId w:val="0"/>
  </w:num>
  <w:num w:numId="4">
    <w:abstractNumId w:val="6"/>
  </w:num>
  <w:num w:numId="5">
    <w:abstractNumId w:val="12"/>
  </w:num>
  <w:num w:numId="6">
    <w:abstractNumId w:val="9"/>
  </w:num>
  <w:num w:numId="7">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1B8E"/>
    <w:rsid w:val="000234DF"/>
    <w:rsid w:val="00032A03"/>
    <w:rsid w:val="00036F8E"/>
    <w:rsid w:val="0003719A"/>
    <w:rsid w:val="0003776D"/>
    <w:rsid w:val="00041039"/>
    <w:rsid w:val="00046056"/>
    <w:rsid w:val="0005191C"/>
    <w:rsid w:val="00061B51"/>
    <w:rsid w:val="00074307"/>
    <w:rsid w:val="00080CD9"/>
    <w:rsid w:val="00080E37"/>
    <w:rsid w:val="00081DE0"/>
    <w:rsid w:val="0008559C"/>
    <w:rsid w:val="0008571E"/>
    <w:rsid w:val="0008663A"/>
    <w:rsid w:val="0008732C"/>
    <w:rsid w:val="00094124"/>
    <w:rsid w:val="00096322"/>
    <w:rsid w:val="000A74A8"/>
    <w:rsid w:val="000B00BF"/>
    <w:rsid w:val="000E1A92"/>
    <w:rsid w:val="000E4F81"/>
    <w:rsid w:val="000F2B01"/>
    <w:rsid w:val="000F3931"/>
    <w:rsid w:val="000F6AB7"/>
    <w:rsid w:val="000F6F23"/>
    <w:rsid w:val="00100397"/>
    <w:rsid w:val="00111298"/>
    <w:rsid w:val="0011304E"/>
    <w:rsid w:val="00120C75"/>
    <w:rsid w:val="00120D0D"/>
    <w:rsid w:val="00125BDE"/>
    <w:rsid w:val="0013771F"/>
    <w:rsid w:val="00140924"/>
    <w:rsid w:val="00141C1A"/>
    <w:rsid w:val="00142215"/>
    <w:rsid w:val="001451F1"/>
    <w:rsid w:val="00145371"/>
    <w:rsid w:val="00146AA5"/>
    <w:rsid w:val="00151A9C"/>
    <w:rsid w:val="00152D4A"/>
    <w:rsid w:val="001708AC"/>
    <w:rsid w:val="001740DF"/>
    <w:rsid w:val="00176C65"/>
    <w:rsid w:val="0017705D"/>
    <w:rsid w:val="00177778"/>
    <w:rsid w:val="00185C99"/>
    <w:rsid w:val="00190244"/>
    <w:rsid w:val="00196816"/>
    <w:rsid w:val="001A0BBF"/>
    <w:rsid w:val="001A3779"/>
    <w:rsid w:val="001A60ED"/>
    <w:rsid w:val="001B3505"/>
    <w:rsid w:val="001B6A48"/>
    <w:rsid w:val="001D0A3A"/>
    <w:rsid w:val="001D77E0"/>
    <w:rsid w:val="001E1FFD"/>
    <w:rsid w:val="001E5563"/>
    <w:rsid w:val="001E73D3"/>
    <w:rsid w:val="00204128"/>
    <w:rsid w:val="00206812"/>
    <w:rsid w:val="00210821"/>
    <w:rsid w:val="00211C65"/>
    <w:rsid w:val="00214142"/>
    <w:rsid w:val="002216D3"/>
    <w:rsid w:val="002420BE"/>
    <w:rsid w:val="00250C67"/>
    <w:rsid w:val="002563D6"/>
    <w:rsid w:val="00256AAB"/>
    <w:rsid w:val="00256F5E"/>
    <w:rsid w:val="00262A6C"/>
    <w:rsid w:val="00263CFE"/>
    <w:rsid w:val="00264F85"/>
    <w:rsid w:val="0026794C"/>
    <w:rsid w:val="00267EFA"/>
    <w:rsid w:val="00270F62"/>
    <w:rsid w:val="00271456"/>
    <w:rsid w:val="002819D6"/>
    <w:rsid w:val="00285A5B"/>
    <w:rsid w:val="0029412C"/>
    <w:rsid w:val="002B56C3"/>
    <w:rsid w:val="002C406A"/>
    <w:rsid w:val="002C4C98"/>
    <w:rsid w:val="002C7225"/>
    <w:rsid w:val="002D1030"/>
    <w:rsid w:val="002D1EF5"/>
    <w:rsid w:val="002D236C"/>
    <w:rsid w:val="002E31D0"/>
    <w:rsid w:val="002E3D46"/>
    <w:rsid w:val="002F0D1B"/>
    <w:rsid w:val="002F3A6A"/>
    <w:rsid w:val="00302B37"/>
    <w:rsid w:val="00302B5D"/>
    <w:rsid w:val="00325F16"/>
    <w:rsid w:val="00327613"/>
    <w:rsid w:val="00336CD0"/>
    <w:rsid w:val="00336E45"/>
    <w:rsid w:val="00337495"/>
    <w:rsid w:val="00353B77"/>
    <w:rsid w:val="00362B3E"/>
    <w:rsid w:val="00372EEA"/>
    <w:rsid w:val="003778D5"/>
    <w:rsid w:val="003872D8"/>
    <w:rsid w:val="00396094"/>
    <w:rsid w:val="003963D1"/>
    <w:rsid w:val="00396681"/>
    <w:rsid w:val="003A142F"/>
    <w:rsid w:val="003A16BB"/>
    <w:rsid w:val="003A6617"/>
    <w:rsid w:val="003A76AC"/>
    <w:rsid w:val="003B030E"/>
    <w:rsid w:val="003B0B3A"/>
    <w:rsid w:val="003B618A"/>
    <w:rsid w:val="003B6430"/>
    <w:rsid w:val="003C6054"/>
    <w:rsid w:val="003D1358"/>
    <w:rsid w:val="003D3E49"/>
    <w:rsid w:val="003D7137"/>
    <w:rsid w:val="003E119F"/>
    <w:rsid w:val="003E381E"/>
    <w:rsid w:val="003F1F92"/>
    <w:rsid w:val="003F2C10"/>
    <w:rsid w:val="003F2E02"/>
    <w:rsid w:val="003F3EEA"/>
    <w:rsid w:val="003F4474"/>
    <w:rsid w:val="004049F7"/>
    <w:rsid w:val="0040534C"/>
    <w:rsid w:val="00407609"/>
    <w:rsid w:val="0041721B"/>
    <w:rsid w:val="00421B57"/>
    <w:rsid w:val="004221B4"/>
    <w:rsid w:val="004327BD"/>
    <w:rsid w:val="00435101"/>
    <w:rsid w:val="004415F7"/>
    <w:rsid w:val="00445F2E"/>
    <w:rsid w:val="00450CE8"/>
    <w:rsid w:val="0045109D"/>
    <w:rsid w:val="00452AF3"/>
    <w:rsid w:val="004533E7"/>
    <w:rsid w:val="00460812"/>
    <w:rsid w:val="00461695"/>
    <w:rsid w:val="00462392"/>
    <w:rsid w:val="00471E13"/>
    <w:rsid w:val="004723A5"/>
    <w:rsid w:val="0048014E"/>
    <w:rsid w:val="004808DA"/>
    <w:rsid w:val="004809B9"/>
    <w:rsid w:val="0048491E"/>
    <w:rsid w:val="00497E6D"/>
    <w:rsid w:val="004A1198"/>
    <w:rsid w:val="004A16A6"/>
    <w:rsid w:val="004A2683"/>
    <w:rsid w:val="004A3541"/>
    <w:rsid w:val="004B02C8"/>
    <w:rsid w:val="004B3064"/>
    <w:rsid w:val="004C1230"/>
    <w:rsid w:val="004C545C"/>
    <w:rsid w:val="004C77A9"/>
    <w:rsid w:val="004C79AB"/>
    <w:rsid w:val="004D5D7E"/>
    <w:rsid w:val="004F0F70"/>
    <w:rsid w:val="004F39BD"/>
    <w:rsid w:val="004F4E44"/>
    <w:rsid w:val="004F6C01"/>
    <w:rsid w:val="00500811"/>
    <w:rsid w:val="00504205"/>
    <w:rsid w:val="00512124"/>
    <w:rsid w:val="00513E39"/>
    <w:rsid w:val="00515407"/>
    <w:rsid w:val="0052776D"/>
    <w:rsid w:val="005361ED"/>
    <w:rsid w:val="00541050"/>
    <w:rsid w:val="0054278D"/>
    <w:rsid w:val="0055495E"/>
    <w:rsid w:val="00554963"/>
    <w:rsid w:val="00566679"/>
    <w:rsid w:val="005746EA"/>
    <w:rsid w:val="00580C8A"/>
    <w:rsid w:val="005849B8"/>
    <w:rsid w:val="00590C03"/>
    <w:rsid w:val="00590D91"/>
    <w:rsid w:val="0059282B"/>
    <w:rsid w:val="00592BEA"/>
    <w:rsid w:val="00594BF1"/>
    <w:rsid w:val="00596FFD"/>
    <w:rsid w:val="005974FF"/>
    <w:rsid w:val="005A0CA7"/>
    <w:rsid w:val="005A294E"/>
    <w:rsid w:val="005C1AA9"/>
    <w:rsid w:val="005E26E1"/>
    <w:rsid w:val="005E70B7"/>
    <w:rsid w:val="005E71F7"/>
    <w:rsid w:val="005F0766"/>
    <w:rsid w:val="005F0A84"/>
    <w:rsid w:val="005F2533"/>
    <w:rsid w:val="00600609"/>
    <w:rsid w:val="006214C5"/>
    <w:rsid w:val="00630970"/>
    <w:rsid w:val="0063490D"/>
    <w:rsid w:val="00635007"/>
    <w:rsid w:val="0063585C"/>
    <w:rsid w:val="00640B75"/>
    <w:rsid w:val="00641109"/>
    <w:rsid w:val="0064177F"/>
    <w:rsid w:val="00642C5E"/>
    <w:rsid w:val="0065097E"/>
    <w:rsid w:val="006529AF"/>
    <w:rsid w:val="0065782B"/>
    <w:rsid w:val="00664A1F"/>
    <w:rsid w:val="00683DC3"/>
    <w:rsid w:val="00684776"/>
    <w:rsid w:val="00687482"/>
    <w:rsid w:val="006918E6"/>
    <w:rsid w:val="00691AB8"/>
    <w:rsid w:val="0069638A"/>
    <w:rsid w:val="006B18C5"/>
    <w:rsid w:val="006B7C64"/>
    <w:rsid w:val="006C01E4"/>
    <w:rsid w:val="006C7758"/>
    <w:rsid w:val="006D3ECA"/>
    <w:rsid w:val="006E0A13"/>
    <w:rsid w:val="006F01E6"/>
    <w:rsid w:val="006F6EF0"/>
    <w:rsid w:val="00700F8A"/>
    <w:rsid w:val="00704B8A"/>
    <w:rsid w:val="00706C89"/>
    <w:rsid w:val="00706E78"/>
    <w:rsid w:val="00707354"/>
    <w:rsid w:val="00722368"/>
    <w:rsid w:val="0073081B"/>
    <w:rsid w:val="00741DB2"/>
    <w:rsid w:val="00742469"/>
    <w:rsid w:val="00751569"/>
    <w:rsid w:val="00755BBF"/>
    <w:rsid w:val="00767A73"/>
    <w:rsid w:val="00770E29"/>
    <w:rsid w:val="00784129"/>
    <w:rsid w:val="00795082"/>
    <w:rsid w:val="007B5DAC"/>
    <w:rsid w:val="007C050C"/>
    <w:rsid w:val="007C32FF"/>
    <w:rsid w:val="007C365A"/>
    <w:rsid w:val="007C6D26"/>
    <w:rsid w:val="007D127E"/>
    <w:rsid w:val="007E12AE"/>
    <w:rsid w:val="007E2A1F"/>
    <w:rsid w:val="007E56C6"/>
    <w:rsid w:val="007E62C2"/>
    <w:rsid w:val="007F64BF"/>
    <w:rsid w:val="00800E14"/>
    <w:rsid w:val="00810DA1"/>
    <w:rsid w:val="00810EAF"/>
    <w:rsid w:val="00811EB0"/>
    <w:rsid w:val="008126C0"/>
    <w:rsid w:val="008148DB"/>
    <w:rsid w:val="008154F5"/>
    <w:rsid w:val="0081697A"/>
    <w:rsid w:val="00817248"/>
    <w:rsid w:val="008173AF"/>
    <w:rsid w:val="00826ABA"/>
    <w:rsid w:val="00830AA0"/>
    <w:rsid w:val="00835D3B"/>
    <w:rsid w:val="008361E5"/>
    <w:rsid w:val="00851D67"/>
    <w:rsid w:val="00855B8A"/>
    <w:rsid w:val="0086698B"/>
    <w:rsid w:val="00871CAD"/>
    <w:rsid w:val="008727FF"/>
    <w:rsid w:val="008758F9"/>
    <w:rsid w:val="00875A1D"/>
    <w:rsid w:val="00894592"/>
    <w:rsid w:val="008975EA"/>
    <w:rsid w:val="008A3741"/>
    <w:rsid w:val="008A5131"/>
    <w:rsid w:val="008B0A2A"/>
    <w:rsid w:val="008B4185"/>
    <w:rsid w:val="008B46C7"/>
    <w:rsid w:val="008B4AF8"/>
    <w:rsid w:val="008B5CA0"/>
    <w:rsid w:val="008C7166"/>
    <w:rsid w:val="008D42A7"/>
    <w:rsid w:val="008F5D63"/>
    <w:rsid w:val="008F7D42"/>
    <w:rsid w:val="00901E41"/>
    <w:rsid w:val="0091071E"/>
    <w:rsid w:val="00917296"/>
    <w:rsid w:val="00917F1D"/>
    <w:rsid w:val="00920FA8"/>
    <w:rsid w:val="00922395"/>
    <w:rsid w:val="009273DC"/>
    <w:rsid w:val="00927539"/>
    <w:rsid w:val="0094375B"/>
    <w:rsid w:val="00953E1D"/>
    <w:rsid w:val="009565A4"/>
    <w:rsid w:val="00963402"/>
    <w:rsid w:val="00972505"/>
    <w:rsid w:val="00990E9B"/>
    <w:rsid w:val="00992B1F"/>
    <w:rsid w:val="00997D91"/>
    <w:rsid w:val="009A332C"/>
    <w:rsid w:val="009C25B2"/>
    <w:rsid w:val="009C2E7D"/>
    <w:rsid w:val="009C3B17"/>
    <w:rsid w:val="009C4DFF"/>
    <w:rsid w:val="009C6FA8"/>
    <w:rsid w:val="009D42BE"/>
    <w:rsid w:val="009D7849"/>
    <w:rsid w:val="009E02E4"/>
    <w:rsid w:val="009E0CBF"/>
    <w:rsid w:val="009E38FD"/>
    <w:rsid w:val="009E741D"/>
    <w:rsid w:val="009E7F06"/>
    <w:rsid w:val="009F190B"/>
    <w:rsid w:val="009F2E3D"/>
    <w:rsid w:val="009F4B94"/>
    <w:rsid w:val="009F6B48"/>
    <w:rsid w:val="009F7D60"/>
    <w:rsid w:val="00A00A30"/>
    <w:rsid w:val="00A01B8E"/>
    <w:rsid w:val="00A12684"/>
    <w:rsid w:val="00A223F5"/>
    <w:rsid w:val="00A258BE"/>
    <w:rsid w:val="00A35538"/>
    <w:rsid w:val="00A401F2"/>
    <w:rsid w:val="00A45857"/>
    <w:rsid w:val="00A46A80"/>
    <w:rsid w:val="00A724D2"/>
    <w:rsid w:val="00A7353D"/>
    <w:rsid w:val="00A76AC7"/>
    <w:rsid w:val="00A805B6"/>
    <w:rsid w:val="00A9316D"/>
    <w:rsid w:val="00A937A5"/>
    <w:rsid w:val="00A97F14"/>
    <w:rsid w:val="00AA6F4F"/>
    <w:rsid w:val="00AA731D"/>
    <w:rsid w:val="00AB1075"/>
    <w:rsid w:val="00AB3FC3"/>
    <w:rsid w:val="00AC44CC"/>
    <w:rsid w:val="00AC506A"/>
    <w:rsid w:val="00AD02F8"/>
    <w:rsid w:val="00AD09C3"/>
    <w:rsid w:val="00AD2CEE"/>
    <w:rsid w:val="00AD5FA9"/>
    <w:rsid w:val="00AE0E7E"/>
    <w:rsid w:val="00AE1C52"/>
    <w:rsid w:val="00AE204C"/>
    <w:rsid w:val="00AF0E18"/>
    <w:rsid w:val="00AF15A1"/>
    <w:rsid w:val="00AF32EA"/>
    <w:rsid w:val="00AF4E7A"/>
    <w:rsid w:val="00AF677C"/>
    <w:rsid w:val="00AF7431"/>
    <w:rsid w:val="00B011E3"/>
    <w:rsid w:val="00B03971"/>
    <w:rsid w:val="00B03BD3"/>
    <w:rsid w:val="00B10FFD"/>
    <w:rsid w:val="00B11A4A"/>
    <w:rsid w:val="00B27BE1"/>
    <w:rsid w:val="00B31B44"/>
    <w:rsid w:val="00B33614"/>
    <w:rsid w:val="00B35650"/>
    <w:rsid w:val="00B35D4F"/>
    <w:rsid w:val="00B3681D"/>
    <w:rsid w:val="00B4011B"/>
    <w:rsid w:val="00B41E39"/>
    <w:rsid w:val="00B43A88"/>
    <w:rsid w:val="00B46C94"/>
    <w:rsid w:val="00B5228F"/>
    <w:rsid w:val="00B61B4A"/>
    <w:rsid w:val="00B6250D"/>
    <w:rsid w:val="00B63B03"/>
    <w:rsid w:val="00B65520"/>
    <w:rsid w:val="00B7068A"/>
    <w:rsid w:val="00B72428"/>
    <w:rsid w:val="00B73EBB"/>
    <w:rsid w:val="00B7437A"/>
    <w:rsid w:val="00B74A38"/>
    <w:rsid w:val="00B75EBE"/>
    <w:rsid w:val="00B82B5F"/>
    <w:rsid w:val="00B82BB4"/>
    <w:rsid w:val="00B84697"/>
    <w:rsid w:val="00B84E07"/>
    <w:rsid w:val="00B93952"/>
    <w:rsid w:val="00B9478B"/>
    <w:rsid w:val="00B94F99"/>
    <w:rsid w:val="00BA4115"/>
    <w:rsid w:val="00BB01CF"/>
    <w:rsid w:val="00BB17A7"/>
    <w:rsid w:val="00BC4ED4"/>
    <w:rsid w:val="00BC4F3A"/>
    <w:rsid w:val="00BD1E95"/>
    <w:rsid w:val="00BE33E6"/>
    <w:rsid w:val="00BF1C39"/>
    <w:rsid w:val="00BF3155"/>
    <w:rsid w:val="00BF6CCB"/>
    <w:rsid w:val="00C11B19"/>
    <w:rsid w:val="00C147FA"/>
    <w:rsid w:val="00C151E2"/>
    <w:rsid w:val="00C1600C"/>
    <w:rsid w:val="00C22B9A"/>
    <w:rsid w:val="00C23CFB"/>
    <w:rsid w:val="00C247A4"/>
    <w:rsid w:val="00C30088"/>
    <w:rsid w:val="00C3147F"/>
    <w:rsid w:val="00C3316C"/>
    <w:rsid w:val="00C33D93"/>
    <w:rsid w:val="00C41869"/>
    <w:rsid w:val="00C42691"/>
    <w:rsid w:val="00C43B0B"/>
    <w:rsid w:val="00C47B97"/>
    <w:rsid w:val="00C5036D"/>
    <w:rsid w:val="00C5157A"/>
    <w:rsid w:val="00C55276"/>
    <w:rsid w:val="00C600FD"/>
    <w:rsid w:val="00C66C12"/>
    <w:rsid w:val="00C7217B"/>
    <w:rsid w:val="00C7793C"/>
    <w:rsid w:val="00C8005F"/>
    <w:rsid w:val="00C83B2A"/>
    <w:rsid w:val="00C8782B"/>
    <w:rsid w:val="00C92351"/>
    <w:rsid w:val="00C92609"/>
    <w:rsid w:val="00C94EF9"/>
    <w:rsid w:val="00C95660"/>
    <w:rsid w:val="00CA1D8F"/>
    <w:rsid w:val="00CA49A2"/>
    <w:rsid w:val="00CB2D4A"/>
    <w:rsid w:val="00CB2ECD"/>
    <w:rsid w:val="00CC1318"/>
    <w:rsid w:val="00CD2ADB"/>
    <w:rsid w:val="00CD363B"/>
    <w:rsid w:val="00CD4351"/>
    <w:rsid w:val="00CD4545"/>
    <w:rsid w:val="00CE38F6"/>
    <w:rsid w:val="00CF2C5F"/>
    <w:rsid w:val="00CF3257"/>
    <w:rsid w:val="00CF6D2F"/>
    <w:rsid w:val="00D00613"/>
    <w:rsid w:val="00D01476"/>
    <w:rsid w:val="00D04B92"/>
    <w:rsid w:val="00D177A6"/>
    <w:rsid w:val="00D20D94"/>
    <w:rsid w:val="00D250A4"/>
    <w:rsid w:val="00D25DFD"/>
    <w:rsid w:val="00D27684"/>
    <w:rsid w:val="00D30416"/>
    <w:rsid w:val="00D34A83"/>
    <w:rsid w:val="00D43C01"/>
    <w:rsid w:val="00D459C6"/>
    <w:rsid w:val="00D50B2E"/>
    <w:rsid w:val="00D54C72"/>
    <w:rsid w:val="00D64B31"/>
    <w:rsid w:val="00D712BD"/>
    <w:rsid w:val="00D721A5"/>
    <w:rsid w:val="00D76A98"/>
    <w:rsid w:val="00D9158A"/>
    <w:rsid w:val="00DA4E12"/>
    <w:rsid w:val="00DA54F2"/>
    <w:rsid w:val="00DB3166"/>
    <w:rsid w:val="00DB56F9"/>
    <w:rsid w:val="00DB69BA"/>
    <w:rsid w:val="00DB77CC"/>
    <w:rsid w:val="00DC22B4"/>
    <w:rsid w:val="00DC347A"/>
    <w:rsid w:val="00DC52B8"/>
    <w:rsid w:val="00DC646F"/>
    <w:rsid w:val="00DD3382"/>
    <w:rsid w:val="00DE016A"/>
    <w:rsid w:val="00DE0D90"/>
    <w:rsid w:val="00DE397D"/>
    <w:rsid w:val="00DE5047"/>
    <w:rsid w:val="00E00481"/>
    <w:rsid w:val="00E01016"/>
    <w:rsid w:val="00E0205D"/>
    <w:rsid w:val="00E0275B"/>
    <w:rsid w:val="00E028EA"/>
    <w:rsid w:val="00E0294E"/>
    <w:rsid w:val="00E04C3B"/>
    <w:rsid w:val="00E20212"/>
    <w:rsid w:val="00E23241"/>
    <w:rsid w:val="00E27E85"/>
    <w:rsid w:val="00E33035"/>
    <w:rsid w:val="00E42729"/>
    <w:rsid w:val="00E5430D"/>
    <w:rsid w:val="00E63002"/>
    <w:rsid w:val="00E64F5A"/>
    <w:rsid w:val="00E706D3"/>
    <w:rsid w:val="00E735ED"/>
    <w:rsid w:val="00E739A8"/>
    <w:rsid w:val="00E73C2C"/>
    <w:rsid w:val="00E80868"/>
    <w:rsid w:val="00E84C3F"/>
    <w:rsid w:val="00E901C0"/>
    <w:rsid w:val="00E919FD"/>
    <w:rsid w:val="00E93121"/>
    <w:rsid w:val="00E951E1"/>
    <w:rsid w:val="00EA1BF0"/>
    <w:rsid w:val="00EA5AEB"/>
    <w:rsid w:val="00EB3AC7"/>
    <w:rsid w:val="00EB3E7D"/>
    <w:rsid w:val="00EB658B"/>
    <w:rsid w:val="00EB68C2"/>
    <w:rsid w:val="00EC1698"/>
    <w:rsid w:val="00EC3C74"/>
    <w:rsid w:val="00EC60BC"/>
    <w:rsid w:val="00EE0761"/>
    <w:rsid w:val="00EE19F8"/>
    <w:rsid w:val="00EE38E6"/>
    <w:rsid w:val="00EF06D0"/>
    <w:rsid w:val="00EF22A4"/>
    <w:rsid w:val="00EF65B6"/>
    <w:rsid w:val="00F00848"/>
    <w:rsid w:val="00F0663C"/>
    <w:rsid w:val="00F13F53"/>
    <w:rsid w:val="00F24537"/>
    <w:rsid w:val="00F24853"/>
    <w:rsid w:val="00F2543B"/>
    <w:rsid w:val="00F339DA"/>
    <w:rsid w:val="00F36907"/>
    <w:rsid w:val="00F4085D"/>
    <w:rsid w:val="00F43C3B"/>
    <w:rsid w:val="00F460C6"/>
    <w:rsid w:val="00F54430"/>
    <w:rsid w:val="00F63D3A"/>
    <w:rsid w:val="00F70BB9"/>
    <w:rsid w:val="00F7109D"/>
    <w:rsid w:val="00F73989"/>
    <w:rsid w:val="00F75126"/>
    <w:rsid w:val="00F7769D"/>
    <w:rsid w:val="00F8040D"/>
    <w:rsid w:val="00F80AAB"/>
    <w:rsid w:val="00F81186"/>
    <w:rsid w:val="00F87934"/>
    <w:rsid w:val="00FA2A36"/>
    <w:rsid w:val="00FB067D"/>
    <w:rsid w:val="00FB569C"/>
    <w:rsid w:val="00FC0842"/>
    <w:rsid w:val="00FC3BD5"/>
    <w:rsid w:val="00FD2630"/>
    <w:rsid w:val="00FE0021"/>
    <w:rsid w:val="00FE0D93"/>
    <w:rsid w:val="00FE14E0"/>
    <w:rsid w:val="00FE47BA"/>
    <w:rsid w:val="00FE49ED"/>
    <w:rsid w:val="062D4700"/>
    <w:rsid w:val="079DED3D"/>
    <w:rsid w:val="1A9413AA"/>
    <w:rsid w:val="20FA877C"/>
    <w:rsid w:val="23D944F3"/>
    <w:rsid w:val="3740FB2A"/>
    <w:rsid w:val="48B9D1AC"/>
    <w:rsid w:val="4C065D8A"/>
    <w:rsid w:val="52676BF4"/>
    <w:rsid w:val="571BBE6B"/>
    <w:rsid w:val="61F7435A"/>
    <w:rsid w:val="6BA32B63"/>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5886E3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563D6"/>
    <w:pPr>
      <w:suppressAutoHyphens/>
      <w:jc w:val="both"/>
    </w:pPr>
    <w:rPr>
      <w:rFonts w:ascii="Calibri" w:hAnsi="Calibri"/>
      <w:sz w:val="20"/>
      <w:szCs w:val="20"/>
      <w:lang w:eastAsia="ar-SA"/>
    </w:rPr>
  </w:style>
  <w:style w:type="paragraph" w:styleId="Heading1">
    <w:name w:val="heading 1"/>
    <w:basedOn w:val="Normal"/>
    <w:next w:val="BodyText"/>
    <w:link w:val="Heading1Char"/>
    <w:uiPriority w:val="99"/>
    <w:qFormat/>
    <w:rsid w:val="009273DC"/>
    <w:pPr>
      <w:keepNext/>
      <w:keepLines/>
      <w:numPr>
        <w:numId w:val="3"/>
      </w:numPr>
      <w:spacing w:before="240" w:after="240"/>
      <w:ind w:left="0" w:firstLine="0"/>
      <w:jc w:val="left"/>
      <w:outlineLvl w:val="0"/>
    </w:pPr>
    <w:rPr>
      <w:rFonts w:ascii="Cambria" w:hAnsi="Cambria"/>
      <w:b/>
      <w:bCs/>
      <w:kern w:val="32"/>
      <w:sz w:val="32"/>
      <w:szCs w:val="32"/>
    </w:rPr>
  </w:style>
  <w:style w:type="paragraph" w:styleId="Heading2">
    <w:name w:val="heading 2"/>
    <w:basedOn w:val="Normal"/>
    <w:next w:val="BodyText"/>
    <w:link w:val="Heading2Char"/>
    <w:uiPriority w:val="99"/>
    <w:qFormat/>
    <w:rsid w:val="00A223F5"/>
    <w:pPr>
      <w:keepNext/>
      <w:spacing w:before="240" w:after="240"/>
      <w:outlineLvl w:val="1"/>
    </w:pPr>
    <w:rPr>
      <w:rFonts w:ascii="Cambria" w:hAnsi="Cambria"/>
      <w:b/>
      <w:bCs/>
      <w:i/>
      <w:iCs/>
      <w:sz w:val="28"/>
      <w:szCs w:val="28"/>
    </w:rPr>
  </w:style>
  <w:style w:type="paragraph" w:styleId="Heading3">
    <w:name w:val="heading 3"/>
    <w:basedOn w:val="Normal"/>
    <w:next w:val="BodyText"/>
    <w:link w:val="Heading3Char"/>
    <w:uiPriority w:val="99"/>
    <w:qFormat/>
    <w:rsid w:val="00800E14"/>
    <w:pPr>
      <w:keepNext/>
      <w:spacing w:before="160" w:after="160"/>
      <w:outlineLvl w:val="2"/>
    </w:pPr>
    <w:rPr>
      <w:rFonts w:ascii="Cambria" w:hAnsi="Cambria"/>
      <w:b/>
      <w:bCs/>
      <w:sz w:val="26"/>
      <w:szCs w:val="26"/>
    </w:rPr>
  </w:style>
  <w:style w:type="paragraph" w:styleId="Heading4">
    <w:name w:val="heading 4"/>
    <w:basedOn w:val="Normal"/>
    <w:next w:val="BodyText"/>
    <w:link w:val="Heading4Char"/>
    <w:uiPriority w:val="99"/>
    <w:qFormat/>
    <w:rsid w:val="00B63B03"/>
    <w:pPr>
      <w:keepNext/>
      <w:numPr>
        <w:ilvl w:val="3"/>
        <w:numId w:val="3"/>
      </w:numPr>
      <w:spacing w:before="120" w:after="120"/>
      <w:outlineLvl w:val="3"/>
    </w:pPr>
    <w:rPr>
      <w:b/>
      <w:bCs/>
      <w:sz w:val="28"/>
      <w:szCs w:val="28"/>
    </w:rPr>
  </w:style>
  <w:style w:type="paragraph" w:styleId="Heading5">
    <w:name w:val="heading 5"/>
    <w:basedOn w:val="Normal"/>
    <w:next w:val="BodyText"/>
    <w:link w:val="Heading5Char"/>
    <w:uiPriority w:val="99"/>
    <w:qFormat/>
    <w:rsid w:val="009C3B17"/>
    <w:pPr>
      <w:keepNext/>
      <w:numPr>
        <w:ilvl w:val="4"/>
        <w:numId w:val="3"/>
      </w:numPr>
      <w:spacing w:before="120" w:after="80"/>
      <w:outlineLvl w:val="4"/>
    </w:pPr>
    <w:rPr>
      <w:b/>
      <w:bCs/>
      <w:i/>
      <w:iCs/>
      <w:sz w:val="26"/>
      <w:szCs w:val="26"/>
    </w:rPr>
  </w:style>
  <w:style w:type="paragraph" w:styleId="Heading6">
    <w:name w:val="heading 6"/>
    <w:basedOn w:val="Normal"/>
    <w:next w:val="BodyText"/>
    <w:link w:val="Heading6Char"/>
    <w:uiPriority w:val="99"/>
    <w:qFormat/>
    <w:rsid w:val="009C3B17"/>
    <w:pPr>
      <w:keepNext/>
      <w:numPr>
        <w:ilvl w:val="5"/>
        <w:numId w:val="3"/>
      </w:numPr>
      <w:spacing w:before="80" w:after="80"/>
      <w:outlineLvl w:val="5"/>
    </w:pPr>
    <w:rPr>
      <w:b/>
      <w:bCs/>
    </w:rPr>
  </w:style>
  <w:style w:type="paragraph" w:styleId="Heading7">
    <w:name w:val="heading 7"/>
    <w:basedOn w:val="Normal"/>
    <w:next w:val="BodyText"/>
    <w:link w:val="Heading7Char"/>
    <w:uiPriority w:val="99"/>
    <w:qFormat/>
    <w:rsid w:val="009C3B17"/>
    <w:pPr>
      <w:keepNext/>
      <w:numPr>
        <w:ilvl w:val="6"/>
        <w:numId w:val="3"/>
      </w:numPr>
      <w:spacing w:before="80" w:after="60"/>
      <w:outlineLvl w:val="6"/>
    </w:pPr>
    <w:rPr>
      <w:sz w:val="24"/>
      <w:szCs w:val="24"/>
    </w:rPr>
  </w:style>
  <w:style w:type="paragraph" w:styleId="Heading8">
    <w:name w:val="heading 8"/>
    <w:basedOn w:val="Normal"/>
    <w:next w:val="BodyText"/>
    <w:link w:val="Heading8Char"/>
    <w:uiPriority w:val="99"/>
    <w:qFormat/>
    <w:rsid w:val="009C3B17"/>
    <w:pPr>
      <w:keepNext/>
      <w:numPr>
        <w:ilvl w:val="7"/>
        <w:numId w:val="3"/>
      </w:numPr>
      <w:spacing w:before="80" w:after="60"/>
      <w:outlineLvl w:val="7"/>
    </w:pPr>
    <w:rPr>
      <w:i/>
      <w:iCs/>
      <w:sz w:val="24"/>
      <w:szCs w:val="24"/>
    </w:rPr>
  </w:style>
  <w:style w:type="paragraph" w:styleId="Heading9">
    <w:name w:val="heading 9"/>
    <w:basedOn w:val="Normal"/>
    <w:next w:val="BodyText"/>
    <w:link w:val="Heading9Char"/>
    <w:uiPriority w:val="99"/>
    <w:qFormat/>
    <w:rsid w:val="009C3B17"/>
    <w:pPr>
      <w:keepNext/>
      <w:numPr>
        <w:ilvl w:val="8"/>
        <w:numId w:val="3"/>
      </w:numPr>
      <w:spacing w:before="80" w:after="60"/>
      <w:outlineLvl w:val="8"/>
    </w:pPr>
    <w:rPr>
      <w:rFonts w:ascii="Cambria" w:hAnsi="Cambria"/>
    </w:rPr>
  </w:style>
  <w:style w:type="character" w:styleId="DefaultParagraphFont" w:default="1">
    <w:name w:val="Default Paragraph Font"/>
    <w:uiPriority w:val="99"/>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Pr>
      <w:rFonts w:ascii="Cambria" w:hAnsi="Cambria"/>
      <w:b/>
      <w:kern w:val="32"/>
      <w:sz w:val="32"/>
      <w:lang w:eastAsia="ar-SA" w:bidi="ar-SA"/>
    </w:rPr>
  </w:style>
  <w:style w:type="character" w:styleId="Heading2Char" w:customStyle="1">
    <w:name w:val="Heading 2 Char"/>
    <w:basedOn w:val="DefaultParagraphFont"/>
    <w:link w:val="Heading2"/>
    <w:uiPriority w:val="99"/>
    <w:semiHidden/>
    <w:locked/>
    <w:rPr>
      <w:rFonts w:ascii="Cambria" w:hAnsi="Cambria"/>
      <w:b/>
      <w:i/>
      <w:sz w:val="28"/>
      <w:lang w:eastAsia="ar-SA" w:bidi="ar-SA"/>
    </w:rPr>
  </w:style>
  <w:style w:type="character" w:styleId="Heading3Char" w:customStyle="1">
    <w:name w:val="Heading 3 Char"/>
    <w:basedOn w:val="DefaultParagraphFont"/>
    <w:link w:val="Heading3"/>
    <w:uiPriority w:val="99"/>
    <w:semiHidden/>
    <w:locked/>
    <w:rPr>
      <w:rFonts w:ascii="Cambria" w:hAnsi="Cambria"/>
      <w:b/>
      <w:sz w:val="26"/>
      <w:lang w:eastAsia="ar-SA" w:bidi="ar-SA"/>
    </w:rPr>
  </w:style>
  <w:style w:type="character" w:styleId="Heading4Char" w:customStyle="1">
    <w:name w:val="Heading 4 Char"/>
    <w:basedOn w:val="DefaultParagraphFont"/>
    <w:link w:val="Heading4"/>
    <w:uiPriority w:val="99"/>
    <w:semiHidden/>
    <w:locked/>
    <w:rPr>
      <w:rFonts w:ascii="Calibri" w:hAnsi="Calibri"/>
      <w:b/>
      <w:sz w:val="28"/>
      <w:lang w:eastAsia="ar-SA" w:bidi="ar-SA"/>
    </w:rPr>
  </w:style>
  <w:style w:type="character" w:styleId="Heading5Char" w:customStyle="1">
    <w:name w:val="Heading 5 Char"/>
    <w:basedOn w:val="DefaultParagraphFont"/>
    <w:link w:val="Heading5"/>
    <w:uiPriority w:val="99"/>
    <w:semiHidden/>
    <w:locked/>
    <w:rPr>
      <w:rFonts w:ascii="Calibri" w:hAnsi="Calibri"/>
      <w:b/>
      <w:i/>
      <w:sz w:val="26"/>
      <w:lang w:eastAsia="ar-SA" w:bidi="ar-SA"/>
    </w:rPr>
  </w:style>
  <w:style w:type="character" w:styleId="Heading6Char" w:customStyle="1">
    <w:name w:val="Heading 6 Char"/>
    <w:basedOn w:val="DefaultParagraphFont"/>
    <w:link w:val="Heading6"/>
    <w:uiPriority w:val="99"/>
    <w:semiHidden/>
    <w:locked/>
    <w:rPr>
      <w:rFonts w:ascii="Calibri" w:hAnsi="Calibri"/>
      <w:b/>
      <w:lang w:eastAsia="ar-SA" w:bidi="ar-SA"/>
    </w:rPr>
  </w:style>
  <w:style w:type="character" w:styleId="Heading7Char" w:customStyle="1">
    <w:name w:val="Heading 7 Char"/>
    <w:basedOn w:val="DefaultParagraphFont"/>
    <w:link w:val="Heading7"/>
    <w:uiPriority w:val="99"/>
    <w:semiHidden/>
    <w:locked/>
    <w:rPr>
      <w:rFonts w:ascii="Calibri" w:hAnsi="Calibri"/>
      <w:sz w:val="24"/>
      <w:lang w:eastAsia="ar-SA" w:bidi="ar-SA"/>
    </w:rPr>
  </w:style>
  <w:style w:type="character" w:styleId="Heading8Char" w:customStyle="1">
    <w:name w:val="Heading 8 Char"/>
    <w:basedOn w:val="DefaultParagraphFont"/>
    <w:link w:val="Heading8"/>
    <w:uiPriority w:val="99"/>
    <w:semiHidden/>
    <w:locked/>
    <w:rPr>
      <w:rFonts w:ascii="Calibri" w:hAnsi="Calibri"/>
      <w:i/>
      <w:sz w:val="24"/>
      <w:lang w:eastAsia="ar-SA" w:bidi="ar-SA"/>
    </w:rPr>
  </w:style>
  <w:style w:type="character" w:styleId="Heading9Char" w:customStyle="1">
    <w:name w:val="Heading 9 Char"/>
    <w:basedOn w:val="DefaultParagraphFont"/>
    <w:link w:val="Heading9"/>
    <w:uiPriority w:val="99"/>
    <w:semiHidden/>
    <w:locked/>
    <w:rPr>
      <w:rFonts w:ascii="Cambria" w:hAnsi="Cambria"/>
      <w:lang w:eastAsia="ar-SA" w:bidi="ar-SA"/>
    </w:rPr>
  </w:style>
  <w:style w:type="character" w:styleId="WW8Num10z0" w:customStyle="1">
    <w:name w:val="WW8Num10z0"/>
    <w:uiPriority w:val="99"/>
    <w:rsid w:val="009C3B17"/>
    <w:rPr>
      <w:rFonts w:ascii="Symbol" w:hAnsi="Symbol"/>
    </w:rPr>
  </w:style>
  <w:style w:type="character" w:styleId="WW8NumSt6z0" w:customStyle="1">
    <w:name w:val="WW8NumSt6z0"/>
    <w:uiPriority w:val="99"/>
    <w:rsid w:val="009C3B17"/>
    <w:rPr>
      <w:rFonts w:ascii="Symbol" w:hAnsi="Symbol"/>
    </w:rPr>
  </w:style>
  <w:style w:type="character" w:styleId="Fontepargpadro1" w:customStyle="1">
    <w:name w:val="Fonte parág. padrão1"/>
    <w:uiPriority w:val="99"/>
    <w:rsid w:val="009C3B17"/>
  </w:style>
  <w:style w:type="character" w:styleId="Refdecomentrio1" w:customStyle="1">
    <w:name w:val="Ref. de comentário1"/>
    <w:uiPriority w:val="99"/>
    <w:rsid w:val="009C3B17"/>
    <w:rPr>
      <w:sz w:val="16"/>
    </w:rPr>
  </w:style>
  <w:style w:type="character" w:styleId="PageNumber">
    <w:name w:val="page number"/>
    <w:basedOn w:val="DefaultParagraphFont"/>
    <w:uiPriority w:val="99"/>
    <w:semiHidden/>
    <w:rsid w:val="009C3B17"/>
    <w:rPr>
      <w:rFonts w:cs="Times New Roman"/>
      <w:b/>
    </w:rPr>
  </w:style>
  <w:style w:type="character" w:styleId="CaracteresdeNotadeRodap" w:customStyle="1">
    <w:name w:val="Caracteres de Nota de Rodapé"/>
    <w:uiPriority w:val="99"/>
    <w:rsid w:val="009C3B17"/>
    <w:rPr>
      <w:vertAlign w:val="superscript"/>
    </w:rPr>
  </w:style>
  <w:style w:type="character" w:styleId="Negrito" w:customStyle="1">
    <w:name w:val="Negrito"/>
    <w:uiPriority w:val="99"/>
    <w:rsid w:val="009C3B17"/>
    <w:rPr>
      <w:rFonts w:ascii="Arial" w:hAnsi="Arial"/>
      <w:b/>
      <w:sz w:val="24"/>
    </w:rPr>
  </w:style>
  <w:style w:type="character" w:styleId="CaracteresdeNotadeFim" w:customStyle="1">
    <w:name w:val="Caracteres de Nota de Fim"/>
    <w:uiPriority w:val="99"/>
    <w:rsid w:val="009C3B17"/>
    <w:rPr>
      <w:vertAlign w:val="superscript"/>
    </w:rPr>
  </w:style>
  <w:style w:type="character" w:styleId="Hyperlink">
    <w:name w:val="Hyperlink"/>
    <w:basedOn w:val="DefaultParagraphFont"/>
    <w:uiPriority w:val="99"/>
    <w:semiHidden/>
    <w:rsid w:val="009C3B17"/>
    <w:rPr>
      <w:rFonts w:cs="Times New Roman"/>
      <w:color w:val="0000FF"/>
      <w:u w:val="single"/>
    </w:rPr>
  </w:style>
  <w:style w:type="paragraph" w:styleId="Captulo" w:customStyle="1">
    <w:name w:val="Capítulo"/>
    <w:basedOn w:val="Normal"/>
    <w:next w:val="BodyText"/>
    <w:uiPriority w:val="99"/>
    <w:rsid w:val="009C3B17"/>
    <w:pPr>
      <w:keepNext/>
      <w:spacing w:before="240" w:after="120"/>
    </w:pPr>
    <w:rPr>
      <w:rFonts w:ascii="Arial" w:hAnsi="Arial" w:cs="Tahoma"/>
      <w:sz w:val="28"/>
      <w:szCs w:val="28"/>
    </w:rPr>
  </w:style>
  <w:style w:type="paragraph" w:styleId="BodyText">
    <w:name w:val="Body Text"/>
    <w:basedOn w:val="Normal"/>
    <w:link w:val="BodyTextChar"/>
    <w:uiPriority w:val="99"/>
    <w:semiHidden/>
    <w:rsid w:val="009C3B17"/>
    <w:pPr>
      <w:keepLines/>
      <w:spacing w:before="80" w:after="80"/>
    </w:pPr>
    <w:rPr>
      <w:rFonts w:ascii="Times New Roman" w:hAnsi="Times New Roman"/>
      <w:b/>
      <w:sz w:val="22"/>
    </w:rPr>
  </w:style>
  <w:style w:type="character" w:styleId="BodyTextChar" w:customStyle="1">
    <w:name w:val="Body Text Char"/>
    <w:basedOn w:val="DefaultParagraphFont"/>
    <w:link w:val="BodyText"/>
    <w:uiPriority w:val="99"/>
    <w:semiHidden/>
    <w:locked/>
    <w:rsid w:val="00B4011B"/>
    <w:rPr>
      <w:b/>
      <w:sz w:val="22"/>
      <w:lang w:eastAsia="ar-SA" w:bidi="ar-SA"/>
    </w:rPr>
  </w:style>
  <w:style w:type="paragraph" w:styleId="List">
    <w:name w:val="List"/>
    <w:basedOn w:val="BodyText"/>
    <w:uiPriority w:val="99"/>
    <w:semiHidden/>
    <w:rsid w:val="009C3B17"/>
    <w:pPr>
      <w:tabs>
        <w:tab w:val="left" w:pos="720"/>
      </w:tabs>
      <w:ind w:left="720" w:hanging="360"/>
    </w:pPr>
  </w:style>
  <w:style w:type="paragraph" w:styleId="Legenda1" w:customStyle="1">
    <w:name w:val="Legenda1"/>
    <w:basedOn w:val="Normal"/>
    <w:next w:val="BodyText"/>
    <w:uiPriority w:val="99"/>
    <w:rsid w:val="009C3B17"/>
    <w:pPr>
      <w:spacing w:before="120" w:after="160"/>
      <w:jc w:val="center"/>
    </w:pPr>
    <w:rPr>
      <w:i/>
      <w:sz w:val="18"/>
    </w:rPr>
  </w:style>
  <w:style w:type="paragraph" w:styleId="ndice" w:customStyle="1">
    <w:name w:val="Índice"/>
    <w:basedOn w:val="Normal"/>
    <w:uiPriority w:val="99"/>
    <w:rsid w:val="009C3B17"/>
    <w:pPr>
      <w:suppressLineNumbers/>
    </w:pPr>
    <w:rPr>
      <w:rFonts w:cs="Tahoma"/>
    </w:rPr>
  </w:style>
  <w:style w:type="paragraph" w:styleId="Livre" w:customStyle="1">
    <w:name w:val="Livre"/>
    <w:uiPriority w:val="99"/>
    <w:rsid w:val="009C3B17"/>
    <w:pPr>
      <w:suppressAutoHyphens/>
    </w:pPr>
    <w:rPr>
      <w:sz w:val="20"/>
      <w:szCs w:val="20"/>
      <w:lang w:eastAsia="ar-SA"/>
    </w:rPr>
  </w:style>
  <w:style w:type="paragraph" w:styleId="sumrio" w:customStyle="1">
    <w:name w:val="sumário"/>
    <w:basedOn w:val="Heading1"/>
    <w:uiPriority w:val="99"/>
    <w:rsid w:val="009C3B17"/>
    <w:pPr>
      <w:numPr>
        <w:numId w:val="0"/>
      </w:numPr>
      <w:tabs>
        <w:tab w:val="left" w:pos="648"/>
      </w:tabs>
      <w:ind w:left="284" w:firstLine="6"/>
    </w:pPr>
    <w:rPr>
      <w:i/>
      <w:sz w:val="28"/>
    </w:rPr>
  </w:style>
  <w:style w:type="paragraph" w:styleId="TOC1">
    <w:name w:val="toc 1"/>
    <w:basedOn w:val="Normal"/>
    <w:next w:val="Normal"/>
    <w:uiPriority w:val="99"/>
    <w:rsid w:val="009C3B17"/>
  </w:style>
  <w:style w:type="paragraph" w:styleId="TOC2">
    <w:name w:val="toc 2"/>
    <w:basedOn w:val="Normal"/>
    <w:next w:val="Normal"/>
    <w:uiPriority w:val="99"/>
    <w:rsid w:val="009C3B17"/>
    <w:pPr>
      <w:ind w:left="200"/>
    </w:pPr>
  </w:style>
  <w:style w:type="paragraph" w:styleId="TOC3">
    <w:name w:val="toc 3"/>
    <w:basedOn w:val="Normal"/>
    <w:next w:val="Normal"/>
    <w:uiPriority w:val="99"/>
    <w:rsid w:val="009C3B17"/>
    <w:pPr>
      <w:ind w:left="400"/>
    </w:pPr>
  </w:style>
  <w:style w:type="paragraph" w:styleId="TOC4">
    <w:name w:val="toc 4"/>
    <w:basedOn w:val="Normal"/>
    <w:next w:val="Normal"/>
    <w:uiPriority w:val="99"/>
    <w:rsid w:val="009C3B17"/>
    <w:pPr>
      <w:ind w:left="600"/>
    </w:pPr>
  </w:style>
  <w:style w:type="paragraph" w:styleId="TOC5">
    <w:name w:val="toc 5"/>
    <w:basedOn w:val="Normal"/>
    <w:next w:val="Normal"/>
    <w:uiPriority w:val="99"/>
    <w:rsid w:val="009C3B17"/>
    <w:pPr>
      <w:ind w:left="800"/>
    </w:pPr>
  </w:style>
  <w:style w:type="paragraph" w:styleId="Numerada1" w:customStyle="1">
    <w:name w:val="Numerada1"/>
    <w:basedOn w:val="List"/>
    <w:uiPriority w:val="99"/>
    <w:rsid w:val="009C3B17"/>
    <w:pPr>
      <w:spacing w:after="160"/>
      <w:ind w:hanging="259"/>
    </w:pPr>
  </w:style>
  <w:style w:type="paragraph" w:styleId="Tabela" w:customStyle="1">
    <w:name w:val="Tabela"/>
    <w:basedOn w:val="BodyText"/>
    <w:uiPriority w:val="99"/>
    <w:rsid w:val="009C3B17"/>
    <w:pPr>
      <w:keepNext/>
      <w:spacing w:before="40" w:after="40"/>
      <w:jc w:val="left"/>
    </w:pPr>
  </w:style>
  <w:style w:type="paragraph" w:styleId="Footer">
    <w:name w:val="footer"/>
    <w:basedOn w:val="Normal"/>
    <w:link w:val="FooterChar"/>
    <w:uiPriority w:val="99"/>
    <w:semiHidden/>
    <w:rsid w:val="009C3B17"/>
    <w:pPr>
      <w:keepLines/>
      <w:tabs>
        <w:tab w:val="center" w:pos="4320"/>
        <w:tab w:val="right" w:pos="8640"/>
      </w:tabs>
    </w:pPr>
  </w:style>
  <w:style w:type="character" w:styleId="FooterChar" w:customStyle="1">
    <w:name w:val="Footer Char"/>
    <w:basedOn w:val="DefaultParagraphFont"/>
    <w:link w:val="Footer"/>
    <w:uiPriority w:val="99"/>
    <w:semiHidden/>
    <w:locked/>
    <w:rPr>
      <w:rFonts w:ascii="Calibri" w:hAnsi="Calibri"/>
      <w:sz w:val="20"/>
      <w:lang w:eastAsia="ar-SA" w:bidi="ar-SA"/>
    </w:rPr>
  </w:style>
  <w:style w:type="paragraph" w:styleId="Figura" w:customStyle="1">
    <w:name w:val="Figura"/>
    <w:basedOn w:val="BodyText"/>
    <w:next w:val="Legenda1"/>
    <w:uiPriority w:val="99"/>
    <w:rsid w:val="009C3B17"/>
    <w:pPr>
      <w:jc w:val="center"/>
    </w:pPr>
  </w:style>
  <w:style w:type="paragraph" w:styleId="Interface1" w:customStyle="1">
    <w:name w:val="Interface 1"/>
    <w:basedOn w:val="BodyText"/>
    <w:uiPriority w:val="99"/>
    <w:rsid w:val="009C3B17"/>
    <w:pPr>
      <w:spacing w:after="0"/>
      <w:jc w:val="center"/>
    </w:pPr>
    <w:rPr>
      <w:rFonts w:ascii="Arial" w:hAnsi="Arial"/>
      <w:b w:val="0"/>
      <w:sz w:val="20"/>
    </w:rPr>
  </w:style>
  <w:style w:type="paragraph" w:styleId="Interface2" w:customStyle="1">
    <w:name w:val="Interface 2"/>
    <w:basedOn w:val="Interface1"/>
    <w:uiPriority w:val="99"/>
    <w:rsid w:val="009C3B17"/>
    <w:rPr>
      <w:b/>
    </w:rPr>
  </w:style>
  <w:style w:type="paragraph" w:styleId="Numerada21" w:customStyle="1">
    <w:name w:val="Numerada 21"/>
    <w:basedOn w:val="Numerada1"/>
    <w:uiPriority w:val="99"/>
    <w:rsid w:val="009C3B17"/>
    <w:pPr>
      <w:ind w:left="1080" w:hanging="360"/>
    </w:pPr>
  </w:style>
  <w:style w:type="paragraph" w:styleId="Cdigo" w:customStyle="1">
    <w:name w:val="Código"/>
    <w:basedOn w:val="BodyText"/>
    <w:uiPriority w:val="99"/>
    <w:rsid w:val="009C3B17"/>
    <w:rPr>
      <w:rFonts w:ascii="Courier New" w:hAnsi="Courier New"/>
    </w:rPr>
  </w:style>
  <w:style w:type="paragraph" w:styleId="Numerada31" w:customStyle="1">
    <w:name w:val="Numerada 31"/>
    <w:basedOn w:val="Numerada1"/>
    <w:uiPriority w:val="99"/>
    <w:rsid w:val="009C3B17"/>
    <w:pPr>
      <w:ind w:left="1440" w:hanging="360"/>
    </w:pPr>
  </w:style>
  <w:style w:type="paragraph" w:styleId="Header">
    <w:name w:val="header"/>
    <w:basedOn w:val="Normal"/>
    <w:link w:val="HeaderChar"/>
    <w:uiPriority w:val="99"/>
    <w:rsid w:val="009C3B17"/>
    <w:pPr>
      <w:tabs>
        <w:tab w:val="center" w:pos="4419"/>
        <w:tab w:val="right" w:pos="8838"/>
      </w:tabs>
    </w:pPr>
  </w:style>
  <w:style w:type="character" w:styleId="HeaderChar" w:customStyle="1">
    <w:name w:val="Header Char"/>
    <w:basedOn w:val="DefaultParagraphFont"/>
    <w:link w:val="Header"/>
    <w:uiPriority w:val="99"/>
    <w:semiHidden/>
    <w:locked/>
    <w:rPr>
      <w:rFonts w:ascii="Calibri" w:hAnsi="Calibri"/>
      <w:sz w:val="20"/>
      <w:lang w:eastAsia="ar-SA" w:bidi="ar-SA"/>
    </w:rPr>
  </w:style>
  <w:style w:type="paragraph" w:styleId="DocumentMap">
    <w:name w:val="Document Map"/>
    <w:basedOn w:val="Normal"/>
    <w:link w:val="DocumentMapChar"/>
    <w:uiPriority w:val="99"/>
    <w:rsid w:val="009C3B17"/>
    <w:pPr>
      <w:shd w:val="clear" w:color="auto" w:fill="000080"/>
    </w:pPr>
    <w:rPr>
      <w:rFonts w:ascii="Times New Roman" w:hAnsi="Times New Roman"/>
      <w:sz w:val="2"/>
    </w:rPr>
  </w:style>
  <w:style w:type="character" w:styleId="DocumentMapChar" w:customStyle="1">
    <w:name w:val="Document Map Char"/>
    <w:basedOn w:val="DefaultParagraphFont"/>
    <w:link w:val="DocumentMap"/>
    <w:uiPriority w:val="99"/>
    <w:semiHidden/>
    <w:locked/>
    <w:rPr>
      <w:sz w:val="2"/>
      <w:lang w:eastAsia="ar-SA" w:bidi="ar-SA"/>
    </w:rPr>
  </w:style>
  <w:style w:type="paragraph" w:styleId="cabealho-capa" w:customStyle="1">
    <w:name w:val="cabeçalho-capa"/>
    <w:basedOn w:val="Heading2"/>
    <w:uiPriority w:val="99"/>
    <w:rsid w:val="009C3B17"/>
    <w:pPr>
      <w:jc w:val="center"/>
    </w:pPr>
  </w:style>
  <w:style w:type="paragraph" w:styleId="capa-ttulo" w:customStyle="1">
    <w:name w:val="capa-título"/>
    <w:basedOn w:val="Heading1"/>
    <w:uiPriority w:val="99"/>
    <w:rsid w:val="009C3B17"/>
    <w:pPr>
      <w:numPr>
        <w:numId w:val="0"/>
      </w:numPr>
    </w:pPr>
  </w:style>
  <w:style w:type="paragraph" w:styleId="capa-autor" w:customStyle="1">
    <w:name w:val="capa-autor"/>
    <w:basedOn w:val="Heading2"/>
    <w:uiPriority w:val="99"/>
    <w:rsid w:val="009C3B17"/>
    <w:pPr>
      <w:jc w:val="center"/>
    </w:pPr>
  </w:style>
  <w:style w:type="paragraph" w:styleId="capa-local" w:customStyle="1">
    <w:name w:val="capa-local"/>
    <w:basedOn w:val="Heading2"/>
    <w:uiPriority w:val="99"/>
    <w:rsid w:val="009C3B17"/>
    <w:pPr>
      <w:jc w:val="center"/>
    </w:pPr>
  </w:style>
  <w:style w:type="paragraph" w:styleId="capa-data" w:customStyle="1">
    <w:name w:val="capa-data"/>
    <w:basedOn w:val="Heading1"/>
    <w:uiPriority w:val="99"/>
    <w:rsid w:val="009C3B17"/>
    <w:pPr>
      <w:numPr>
        <w:numId w:val="0"/>
      </w:numPr>
    </w:pPr>
    <w:rPr>
      <w:i/>
      <w:kern w:val="1"/>
      <w:sz w:val="24"/>
    </w:rPr>
  </w:style>
  <w:style w:type="paragraph" w:styleId="Commarcadores1" w:customStyle="1">
    <w:name w:val="Com marcadores1"/>
    <w:basedOn w:val="List"/>
    <w:uiPriority w:val="99"/>
    <w:rsid w:val="009C3B17"/>
    <w:pPr>
      <w:numPr>
        <w:numId w:val="4"/>
      </w:numPr>
      <w:spacing w:after="160"/>
      <w:ind w:left="0" w:firstLine="0"/>
    </w:pPr>
  </w:style>
  <w:style w:type="paragraph" w:styleId="Commarcadores21" w:customStyle="1">
    <w:name w:val="Com marcadores 21"/>
    <w:basedOn w:val="Commarcadores1"/>
    <w:uiPriority w:val="99"/>
    <w:rsid w:val="009C3B17"/>
    <w:pPr>
      <w:ind w:left="1080" w:hanging="360"/>
    </w:pPr>
  </w:style>
  <w:style w:type="paragraph" w:styleId="FootnoteText">
    <w:name w:val="footnote text"/>
    <w:basedOn w:val="Normal"/>
    <w:link w:val="FootnoteTextChar"/>
    <w:uiPriority w:val="99"/>
    <w:semiHidden/>
    <w:rsid w:val="009C3B17"/>
    <w:pPr>
      <w:tabs>
        <w:tab w:val="left" w:pos="187"/>
      </w:tabs>
      <w:spacing w:after="120" w:line="220" w:lineRule="exact"/>
      <w:ind w:left="187" w:hanging="187"/>
    </w:pPr>
  </w:style>
  <w:style w:type="character" w:styleId="FootnoteTextChar" w:customStyle="1">
    <w:name w:val="Footnote Text Char"/>
    <w:basedOn w:val="DefaultParagraphFont"/>
    <w:link w:val="FootnoteText"/>
    <w:uiPriority w:val="99"/>
    <w:semiHidden/>
    <w:locked/>
    <w:rPr>
      <w:rFonts w:ascii="Calibri" w:hAnsi="Calibri"/>
      <w:sz w:val="20"/>
      <w:lang w:eastAsia="ar-SA" w:bidi="ar-SA"/>
    </w:rPr>
  </w:style>
  <w:style w:type="paragraph" w:styleId="FootnoteBase" w:customStyle="1">
    <w:name w:val="Footnote Base"/>
    <w:basedOn w:val="Normal"/>
    <w:uiPriority w:val="99"/>
    <w:rsid w:val="009C3B17"/>
    <w:pPr>
      <w:tabs>
        <w:tab w:val="left" w:pos="187"/>
      </w:tabs>
      <w:spacing w:line="220" w:lineRule="exact"/>
      <w:ind w:left="187" w:hanging="187"/>
    </w:pPr>
    <w:rPr>
      <w:sz w:val="18"/>
    </w:rPr>
  </w:style>
  <w:style w:type="paragraph" w:styleId="TOC6">
    <w:name w:val="toc 6"/>
    <w:basedOn w:val="Normal"/>
    <w:next w:val="Normal"/>
    <w:uiPriority w:val="99"/>
    <w:semiHidden/>
    <w:rsid w:val="009C3B17"/>
    <w:pPr>
      <w:ind w:left="1000"/>
    </w:pPr>
  </w:style>
  <w:style w:type="paragraph" w:styleId="TOC7">
    <w:name w:val="toc 7"/>
    <w:basedOn w:val="Normal"/>
    <w:next w:val="Normal"/>
    <w:uiPriority w:val="99"/>
    <w:semiHidden/>
    <w:rsid w:val="009C3B17"/>
    <w:pPr>
      <w:ind w:left="1200"/>
    </w:pPr>
  </w:style>
  <w:style w:type="paragraph" w:styleId="TOC8">
    <w:name w:val="toc 8"/>
    <w:basedOn w:val="Normal"/>
    <w:next w:val="Normal"/>
    <w:uiPriority w:val="99"/>
    <w:semiHidden/>
    <w:rsid w:val="009C3B17"/>
    <w:pPr>
      <w:ind w:left="1400"/>
    </w:pPr>
  </w:style>
  <w:style w:type="paragraph" w:styleId="TOC9">
    <w:name w:val="toc 9"/>
    <w:basedOn w:val="Normal"/>
    <w:next w:val="Normal"/>
    <w:uiPriority w:val="99"/>
    <w:semiHidden/>
    <w:rsid w:val="009C3B17"/>
    <w:pPr>
      <w:ind w:left="1600"/>
    </w:pPr>
  </w:style>
  <w:style w:type="paragraph" w:styleId="Title">
    <w:name w:val="Title"/>
    <w:basedOn w:val="Normal"/>
    <w:next w:val="Subtitle"/>
    <w:link w:val="TitleChar"/>
    <w:uiPriority w:val="99"/>
    <w:qFormat/>
    <w:rsid w:val="009C3B17"/>
    <w:pPr>
      <w:keepNext/>
      <w:keepLines/>
      <w:pageBreakBefore/>
      <w:spacing w:before="360" w:after="160"/>
      <w:jc w:val="center"/>
    </w:pPr>
    <w:rPr>
      <w:rFonts w:ascii="Cambria" w:hAnsi="Cambria"/>
      <w:b/>
      <w:bCs/>
      <w:kern w:val="28"/>
      <w:sz w:val="32"/>
      <w:szCs w:val="32"/>
    </w:rPr>
  </w:style>
  <w:style w:type="character" w:styleId="TitleChar" w:customStyle="1">
    <w:name w:val="Title Char"/>
    <w:basedOn w:val="DefaultParagraphFont"/>
    <w:link w:val="Title"/>
    <w:uiPriority w:val="99"/>
    <w:locked/>
    <w:rPr>
      <w:rFonts w:ascii="Cambria" w:hAnsi="Cambria"/>
      <w:b/>
      <w:kern w:val="28"/>
      <w:sz w:val="32"/>
      <w:lang w:eastAsia="ar-SA" w:bidi="ar-SA"/>
    </w:rPr>
  </w:style>
  <w:style w:type="paragraph" w:styleId="Subtitle">
    <w:name w:val="Subtitle"/>
    <w:basedOn w:val="Title"/>
    <w:next w:val="BodyText"/>
    <w:link w:val="SubtitleChar"/>
    <w:uiPriority w:val="99"/>
    <w:qFormat/>
    <w:rsid w:val="009C3B17"/>
    <w:pPr>
      <w:spacing w:before="480" w:after="480"/>
    </w:pPr>
    <w:rPr>
      <w:b w:val="0"/>
      <w:kern w:val="0"/>
      <w:sz w:val="24"/>
      <w:szCs w:val="24"/>
    </w:rPr>
  </w:style>
  <w:style w:type="character" w:styleId="SubtitleChar" w:customStyle="1">
    <w:name w:val="Subtitle Char"/>
    <w:basedOn w:val="DefaultParagraphFont"/>
    <w:link w:val="Subtitle"/>
    <w:uiPriority w:val="99"/>
    <w:locked/>
    <w:rPr>
      <w:rFonts w:ascii="Cambria" w:hAnsi="Cambria"/>
      <w:sz w:val="24"/>
      <w:lang w:eastAsia="ar-SA" w:bidi="ar-SA"/>
    </w:rPr>
  </w:style>
  <w:style w:type="paragraph" w:styleId="Titulo" w:customStyle="1">
    <w:name w:val="Titulo"/>
    <w:basedOn w:val="Normal"/>
    <w:next w:val="BodyText"/>
    <w:uiPriority w:val="99"/>
    <w:rsid w:val="009C3B17"/>
    <w:pPr>
      <w:spacing w:after="240"/>
      <w:jc w:val="center"/>
    </w:pPr>
    <w:rPr>
      <w:b/>
      <w:sz w:val="36"/>
    </w:rPr>
  </w:style>
  <w:style w:type="paragraph" w:styleId="Quote">
    <w:name w:val="Quote"/>
    <w:basedOn w:val="BodyText"/>
    <w:link w:val="QuoteChar"/>
    <w:uiPriority w:val="99"/>
    <w:qFormat/>
    <w:rsid w:val="009C3B17"/>
    <w:pPr>
      <w:pBdr>
        <w:top w:val="single" w:color="000000" w:sz="4" w:space="1"/>
        <w:left w:val="single" w:color="000000" w:sz="4" w:space="1"/>
        <w:bottom w:val="single" w:color="000000" w:sz="4" w:space="1"/>
        <w:right w:val="single" w:color="000000" w:sz="4" w:space="1"/>
      </w:pBdr>
      <w:ind w:left="432" w:right="432"/>
    </w:pPr>
    <w:rPr>
      <w:rFonts w:ascii="Calibri" w:hAnsi="Calibri"/>
      <w:b w:val="0"/>
      <w:i/>
      <w:iCs/>
      <w:color w:val="000000"/>
      <w:sz w:val="20"/>
    </w:rPr>
  </w:style>
  <w:style w:type="character" w:styleId="QuoteChar" w:customStyle="1">
    <w:name w:val="Quote Char"/>
    <w:basedOn w:val="DefaultParagraphFont"/>
    <w:link w:val="Quote"/>
    <w:uiPriority w:val="99"/>
    <w:locked/>
    <w:rPr>
      <w:rFonts w:ascii="Calibri" w:hAnsi="Calibri"/>
      <w:i/>
      <w:color w:val="000000"/>
      <w:sz w:val="20"/>
      <w:lang w:eastAsia="ar-SA" w:bidi="ar-SA"/>
    </w:rPr>
  </w:style>
  <w:style w:type="paragraph" w:styleId="Item" w:customStyle="1">
    <w:name w:val="Item"/>
    <w:basedOn w:val="BodyText"/>
    <w:uiPriority w:val="99"/>
    <w:rsid w:val="009C3B17"/>
    <w:pPr>
      <w:ind w:left="715" w:hanging="284"/>
    </w:pPr>
  </w:style>
  <w:style w:type="paragraph" w:styleId="parag-item" w:customStyle="1">
    <w:name w:val="parag-item"/>
    <w:basedOn w:val="Item"/>
    <w:uiPriority w:val="99"/>
    <w:rsid w:val="009C3B17"/>
    <w:pPr>
      <w:ind w:left="680" w:firstLine="0"/>
    </w:pPr>
  </w:style>
  <w:style w:type="paragraph" w:styleId="Descrio" w:customStyle="1">
    <w:name w:val="Descrição"/>
    <w:basedOn w:val="Normal"/>
    <w:next w:val="BodyText"/>
    <w:uiPriority w:val="99"/>
    <w:rsid w:val="009C3B17"/>
    <w:pPr>
      <w:spacing w:before="60" w:after="60"/>
      <w:ind w:left="864" w:hanging="432"/>
    </w:pPr>
  </w:style>
  <w:style w:type="paragraph" w:styleId="Textodecomentrio1" w:customStyle="1">
    <w:name w:val="Texto de comentário1"/>
    <w:basedOn w:val="Normal"/>
    <w:uiPriority w:val="99"/>
    <w:rsid w:val="009C3B17"/>
    <w:pPr>
      <w:tabs>
        <w:tab w:val="left" w:pos="187"/>
      </w:tabs>
      <w:spacing w:after="120" w:line="220" w:lineRule="exact"/>
      <w:ind w:left="187" w:hanging="187"/>
    </w:pPr>
  </w:style>
  <w:style w:type="paragraph" w:styleId="Autor" w:customStyle="1">
    <w:name w:val="Autor"/>
    <w:basedOn w:val="Normal"/>
    <w:uiPriority w:val="99"/>
    <w:rsid w:val="009C3B17"/>
    <w:pPr>
      <w:keepNext/>
      <w:keepLines/>
      <w:spacing w:before="760" w:after="360"/>
      <w:jc w:val="center"/>
    </w:pPr>
    <w:rPr>
      <w:rFonts w:ascii="Arial" w:hAnsi="Arial"/>
      <w:kern w:val="1"/>
      <w:sz w:val="32"/>
    </w:rPr>
  </w:style>
  <w:style w:type="paragraph" w:styleId="Data1" w:customStyle="1">
    <w:name w:val="Data1"/>
    <w:basedOn w:val="Normal"/>
    <w:next w:val="Normal"/>
    <w:uiPriority w:val="99"/>
    <w:rsid w:val="009C3B17"/>
  </w:style>
  <w:style w:type="paragraph" w:styleId="TOCBase" w:customStyle="1">
    <w:name w:val="TOC Base"/>
    <w:basedOn w:val="Normal"/>
    <w:uiPriority w:val="99"/>
    <w:rsid w:val="009C3B17"/>
    <w:pPr>
      <w:tabs>
        <w:tab w:val="right" w:leader="dot" w:pos="8640"/>
      </w:tabs>
    </w:pPr>
  </w:style>
  <w:style w:type="paragraph" w:styleId="Ttulodecaptulo" w:customStyle="1">
    <w:name w:val="Título de capítulo"/>
    <w:basedOn w:val="Normal"/>
    <w:next w:val="Normal"/>
    <w:uiPriority w:val="99"/>
    <w:rsid w:val="009C3B17"/>
    <w:pPr>
      <w:keepNext/>
      <w:keepLines/>
      <w:pageBreakBefore/>
      <w:spacing w:before="480" w:after="720"/>
      <w:jc w:val="center"/>
    </w:pPr>
    <w:rPr>
      <w:rFonts w:ascii="Arial" w:hAnsi="Arial"/>
      <w:b/>
      <w:kern w:val="1"/>
      <w:sz w:val="44"/>
    </w:rPr>
  </w:style>
  <w:style w:type="paragraph" w:styleId="BodyTextIndent">
    <w:name w:val="Body Text Indent"/>
    <w:basedOn w:val="BodyText"/>
    <w:link w:val="BodyTextIndentChar"/>
    <w:uiPriority w:val="99"/>
    <w:semiHidden/>
    <w:rsid w:val="009C3B17"/>
    <w:pPr>
      <w:ind w:left="360"/>
    </w:pPr>
    <w:rPr>
      <w:rFonts w:ascii="Calibri" w:hAnsi="Calibri"/>
      <w:b w:val="0"/>
      <w:sz w:val="20"/>
    </w:rPr>
  </w:style>
  <w:style w:type="character" w:styleId="BodyTextIndentChar" w:customStyle="1">
    <w:name w:val="Body Text Indent Char"/>
    <w:basedOn w:val="DefaultParagraphFont"/>
    <w:link w:val="BodyTextIndent"/>
    <w:uiPriority w:val="99"/>
    <w:semiHidden/>
    <w:locked/>
    <w:rPr>
      <w:rFonts w:ascii="Calibri" w:hAnsi="Calibri"/>
      <w:sz w:val="20"/>
      <w:lang w:eastAsia="ar-SA" w:bidi="ar-SA"/>
    </w:rPr>
  </w:style>
  <w:style w:type="paragraph" w:styleId="EndnoteText">
    <w:name w:val="endnote text"/>
    <w:basedOn w:val="Normal"/>
    <w:link w:val="EndnoteTextChar"/>
    <w:uiPriority w:val="99"/>
    <w:semiHidden/>
    <w:rsid w:val="009C3B17"/>
    <w:pPr>
      <w:tabs>
        <w:tab w:val="left" w:pos="187"/>
      </w:tabs>
      <w:spacing w:after="120" w:line="220" w:lineRule="exact"/>
      <w:ind w:left="187" w:hanging="187"/>
    </w:pPr>
  </w:style>
  <w:style w:type="character" w:styleId="EndnoteTextChar" w:customStyle="1">
    <w:name w:val="Endnote Text Char"/>
    <w:basedOn w:val="DefaultParagraphFont"/>
    <w:link w:val="EndnoteText"/>
    <w:uiPriority w:val="99"/>
    <w:semiHidden/>
    <w:locked/>
    <w:rPr>
      <w:rFonts w:ascii="Calibri" w:hAnsi="Calibri"/>
      <w:sz w:val="20"/>
      <w:lang w:eastAsia="ar-SA" w:bidi="ar-SA"/>
    </w:rPr>
  </w:style>
  <w:style w:type="paragraph" w:styleId="Lista21" w:customStyle="1">
    <w:name w:val="Lista 21"/>
    <w:basedOn w:val="List"/>
    <w:uiPriority w:val="99"/>
    <w:rsid w:val="009C3B17"/>
    <w:pPr>
      <w:tabs>
        <w:tab w:val="left" w:pos="1080"/>
      </w:tabs>
      <w:ind w:left="1080"/>
    </w:pPr>
  </w:style>
  <w:style w:type="paragraph" w:styleId="Lista31" w:customStyle="1">
    <w:name w:val="Lista 31"/>
    <w:basedOn w:val="List"/>
    <w:uiPriority w:val="99"/>
    <w:rsid w:val="009C3B17"/>
    <w:pPr>
      <w:tabs>
        <w:tab w:val="left" w:pos="1440"/>
      </w:tabs>
      <w:ind w:left="1440"/>
    </w:pPr>
  </w:style>
  <w:style w:type="paragraph" w:styleId="Commarcadores31" w:customStyle="1">
    <w:name w:val="Com marcadores 31"/>
    <w:basedOn w:val="Commarcadores1"/>
    <w:uiPriority w:val="99"/>
    <w:rsid w:val="009C3B17"/>
    <w:pPr>
      <w:ind w:left="1440" w:hanging="360"/>
    </w:pPr>
  </w:style>
  <w:style w:type="paragraph" w:styleId="Listadecontinuao1" w:customStyle="1">
    <w:name w:val="Lista de continuação1"/>
    <w:basedOn w:val="List"/>
    <w:uiPriority w:val="99"/>
    <w:rsid w:val="009C3B17"/>
    <w:pPr>
      <w:spacing w:after="160"/>
    </w:pPr>
  </w:style>
  <w:style w:type="paragraph" w:styleId="Listadecontinuao21" w:customStyle="1">
    <w:name w:val="Lista de continuação 21"/>
    <w:basedOn w:val="Listadecontinuao1"/>
    <w:uiPriority w:val="99"/>
    <w:rsid w:val="009C3B17"/>
    <w:pPr>
      <w:ind w:left="1080"/>
    </w:pPr>
  </w:style>
  <w:style w:type="paragraph" w:styleId="Listadecontinuao31" w:customStyle="1">
    <w:name w:val="Lista de continuação 31"/>
    <w:basedOn w:val="Listadecontinuao1"/>
    <w:uiPriority w:val="99"/>
    <w:rsid w:val="009C3B17"/>
    <w:pPr>
      <w:ind w:left="1440"/>
    </w:pPr>
  </w:style>
  <w:style w:type="paragraph" w:styleId="Textodemacro1" w:customStyle="1">
    <w:name w:val="Texto de macro1"/>
    <w:basedOn w:val="BodyText"/>
    <w:uiPriority w:val="99"/>
    <w:rsid w:val="009C3B17"/>
    <w:pPr>
      <w:spacing w:after="120"/>
    </w:pPr>
    <w:rPr>
      <w:rFonts w:ascii="Courier New" w:hAnsi="Courier New"/>
    </w:rPr>
  </w:style>
  <w:style w:type="paragraph" w:styleId="Recuonormal1" w:customStyle="1">
    <w:name w:val="Recuo normal1"/>
    <w:basedOn w:val="Normal"/>
    <w:uiPriority w:val="99"/>
    <w:rsid w:val="009C3B17"/>
    <w:pPr>
      <w:ind w:left="1080"/>
    </w:pPr>
  </w:style>
  <w:style w:type="paragraph" w:styleId="Caso" w:customStyle="1">
    <w:name w:val="Caso"/>
    <w:basedOn w:val="Normal"/>
    <w:uiPriority w:val="99"/>
    <w:rsid w:val="009C3B17"/>
    <w:pPr>
      <w:ind w:left="600" w:right="600"/>
    </w:pPr>
    <w:rPr>
      <w:rFonts w:ascii="Book Antiqua" w:hAnsi="Book Antiqua"/>
    </w:rPr>
  </w:style>
  <w:style w:type="paragraph" w:styleId="Cdigo-exemplo" w:customStyle="1">
    <w:name w:val="Código-exemplo"/>
    <w:basedOn w:val="Cdigo"/>
    <w:uiPriority w:val="99"/>
    <w:rsid w:val="009C3B17"/>
    <w:pPr>
      <w:keepNext/>
      <w:spacing w:before="0" w:after="0"/>
    </w:pPr>
    <w:rPr>
      <w:sz w:val="18"/>
    </w:rPr>
  </w:style>
  <w:style w:type="paragraph" w:styleId="Ttulodecapa" w:customStyle="1">
    <w:name w:val="Título de capa"/>
    <w:basedOn w:val="Title"/>
    <w:uiPriority w:val="99"/>
    <w:rsid w:val="009C3B17"/>
    <w:rPr>
      <w:sz w:val="96"/>
    </w:rPr>
  </w:style>
  <w:style w:type="paragraph" w:styleId="Numerada41" w:customStyle="1">
    <w:name w:val="Numerada 41"/>
    <w:basedOn w:val="Numerada1"/>
    <w:uiPriority w:val="99"/>
    <w:rsid w:val="009C3B17"/>
    <w:pPr>
      <w:tabs>
        <w:tab w:val="left" w:pos="1440"/>
        <w:tab w:val="left" w:pos="2520"/>
      </w:tabs>
      <w:spacing w:before="0"/>
      <w:ind w:left="1728" w:hanging="648"/>
    </w:pPr>
  </w:style>
  <w:style w:type="paragraph" w:styleId="Numerada51" w:customStyle="1">
    <w:name w:val="Numerada 51"/>
    <w:basedOn w:val="Numerada1"/>
    <w:uiPriority w:val="99"/>
    <w:rsid w:val="009C3B17"/>
    <w:pPr>
      <w:tabs>
        <w:tab w:val="left" w:pos="1800"/>
        <w:tab w:val="left" w:pos="3240"/>
      </w:tabs>
      <w:spacing w:before="0"/>
      <w:ind w:left="2232" w:hanging="792"/>
    </w:pPr>
  </w:style>
  <w:style w:type="paragraph" w:styleId="Pginaembranco" w:customStyle="1">
    <w:name w:val="Página em branco"/>
    <w:basedOn w:val="Title"/>
    <w:uiPriority w:val="99"/>
    <w:rsid w:val="009C3B17"/>
    <w:rPr>
      <w:color w:val="C0C0C0"/>
    </w:rPr>
  </w:style>
  <w:style w:type="paragraph" w:styleId="Tabelareduzida" w:customStyle="1">
    <w:name w:val="Tabela reduzida"/>
    <w:basedOn w:val="Tabela"/>
    <w:uiPriority w:val="99"/>
    <w:rsid w:val="009C3B17"/>
    <w:rPr>
      <w:sz w:val="20"/>
    </w:rPr>
  </w:style>
  <w:style w:type="paragraph" w:styleId="CommentText">
    <w:name w:val="annotation text"/>
    <w:basedOn w:val="Normal"/>
    <w:link w:val="CommentTextChar"/>
    <w:uiPriority w:val="99"/>
    <w:semiHidden/>
    <w:rsid w:val="00B72428"/>
    <w:rPr>
      <w:rFonts w:ascii="Times New Roman" w:hAnsi="Times New Roman"/>
    </w:rPr>
  </w:style>
  <w:style w:type="character" w:styleId="CommentTextChar" w:customStyle="1">
    <w:name w:val="Comment Text Char"/>
    <w:basedOn w:val="DefaultParagraphFont"/>
    <w:link w:val="CommentText"/>
    <w:uiPriority w:val="99"/>
    <w:semiHidden/>
    <w:locked/>
    <w:rsid w:val="00B72428"/>
    <w:rPr>
      <w:lang w:eastAsia="ar-SA" w:bidi="ar-SA"/>
    </w:rPr>
  </w:style>
  <w:style w:type="paragraph" w:styleId="CommentSubject">
    <w:name w:val="annotation subject"/>
    <w:basedOn w:val="Textodecomentrio1"/>
    <w:next w:val="Textodecomentrio1"/>
    <w:link w:val="CommentSubjectChar"/>
    <w:uiPriority w:val="99"/>
    <w:rsid w:val="009C3B17"/>
    <w:pPr>
      <w:spacing w:after="0" w:line="240" w:lineRule="auto"/>
      <w:ind w:left="0" w:firstLine="0"/>
    </w:pPr>
    <w:rPr>
      <w:b/>
      <w:bCs/>
    </w:rPr>
  </w:style>
  <w:style w:type="character" w:styleId="CommentSubjectChar" w:customStyle="1">
    <w:name w:val="Comment Subject Char"/>
    <w:basedOn w:val="CommentTextChar"/>
    <w:link w:val="CommentSubject"/>
    <w:uiPriority w:val="99"/>
    <w:semiHidden/>
    <w:locked/>
    <w:rPr>
      <w:rFonts w:ascii="Calibri" w:hAnsi="Calibri"/>
      <w:b/>
      <w:sz w:val="20"/>
    </w:rPr>
  </w:style>
  <w:style w:type="paragraph" w:styleId="BalloonText">
    <w:name w:val="Balloon Text"/>
    <w:basedOn w:val="Normal"/>
    <w:link w:val="BalloonTextChar"/>
    <w:uiPriority w:val="99"/>
    <w:rsid w:val="009C3B17"/>
    <w:rPr>
      <w:rFonts w:ascii="Times New Roman" w:hAnsi="Times New Roman"/>
      <w:sz w:val="2"/>
    </w:rPr>
  </w:style>
  <w:style w:type="character" w:styleId="BalloonTextChar" w:customStyle="1">
    <w:name w:val="Balloon Text Char"/>
    <w:basedOn w:val="DefaultParagraphFont"/>
    <w:link w:val="BalloonText"/>
    <w:uiPriority w:val="99"/>
    <w:semiHidden/>
    <w:locked/>
    <w:rPr>
      <w:sz w:val="2"/>
      <w:lang w:eastAsia="ar-SA" w:bidi="ar-SA"/>
    </w:rPr>
  </w:style>
  <w:style w:type="paragraph" w:styleId="Contedodatabela" w:customStyle="1">
    <w:name w:val="Conteúdo da tabela"/>
    <w:basedOn w:val="Normal"/>
    <w:uiPriority w:val="99"/>
    <w:rsid w:val="009C3B17"/>
    <w:pPr>
      <w:suppressLineNumbers/>
    </w:pPr>
  </w:style>
  <w:style w:type="paragraph" w:styleId="Ttulodatabela" w:customStyle="1">
    <w:name w:val="Título da tabela"/>
    <w:basedOn w:val="Contedodatabela"/>
    <w:uiPriority w:val="99"/>
    <w:rsid w:val="009C3B17"/>
    <w:pPr>
      <w:jc w:val="center"/>
    </w:pPr>
    <w:rPr>
      <w:b/>
      <w:bCs/>
    </w:rPr>
  </w:style>
  <w:style w:type="paragraph" w:styleId="Contedo10" w:customStyle="1">
    <w:name w:val="Conteúdo 10"/>
    <w:basedOn w:val="ndice"/>
    <w:uiPriority w:val="99"/>
    <w:rsid w:val="009C3B17"/>
    <w:pPr>
      <w:tabs>
        <w:tab w:val="right" w:leader="dot" w:pos="9637"/>
      </w:tabs>
      <w:ind w:left="2547"/>
    </w:pPr>
  </w:style>
  <w:style w:type="paragraph" w:styleId="Contedodoquadro" w:customStyle="1">
    <w:name w:val="Conteúdo do quadro"/>
    <w:basedOn w:val="BodyText"/>
    <w:uiPriority w:val="99"/>
    <w:rsid w:val="009C3B17"/>
  </w:style>
  <w:style w:type="paragraph" w:styleId="Revision">
    <w:name w:val="Revision"/>
    <w:hidden/>
    <w:uiPriority w:val="99"/>
    <w:semiHidden/>
    <w:rsid w:val="00CF6D2F"/>
    <w:rPr>
      <w:sz w:val="20"/>
      <w:szCs w:val="20"/>
      <w:lang w:eastAsia="ar-SA"/>
    </w:rPr>
  </w:style>
  <w:style w:type="character" w:styleId="CommentReference">
    <w:name w:val="annotation reference"/>
    <w:basedOn w:val="DefaultParagraphFont"/>
    <w:uiPriority w:val="99"/>
    <w:semiHidden/>
    <w:rsid w:val="00B72428"/>
    <w:rPr>
      <w:rFonts w:cs="Times New Roman"/>
      <w:sz w:val="16"/>
    </w:rPr>
  </w:style>
  <w:style w:type="table" w:styleId="TableGrid">
    <w:name w:val="Table Grid"/>
    <w:basedOn w:val="TableNormal"/>
    <w:uiPriority w:val="99"/>
    <w:rsid w:val="0008559C"/>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99"/>
    <w:qFormat/>
    <w:rsid w:val="00B4011B"/>
    <w:pPr>
      <w:ind w:left="720"/>
      <w:contextualSpacing/>
    </w:pPr>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Normal_Wordconv.dotm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Especificação de Requisitos de Software</dc:title>
  <dc:subject>Merci 1.0</dc:subject>
  <dc:creator>bruno</dc:creator>
  <keywords/>
  <dc:description>Exemplo de uso do Gabarito para  Especificação de Requisitos de Software do Praxis 2.0.</dc:description>
  <lastModifiedBy>Convidado</lastModifiedBy>
  <revision>38</revision>
  <lastPrinted>2015-04-07T13:43:00.0000000Z</lastPrinted>
  <dcterms:created xsi:type="dcterms:W3CDTF">2015-10-08T22:29:00.0000000Z</dcterms:created>
  <dcterms:modified xsi:type="dcterms:W3CDTF">2015-10-29T22:04:33.0885719Z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